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0AE75" w14:textId="0D86DE37" w:rsidR="00882766" w:rsidRDefault="00882766" w:rsidP="00882766">
      <w:pPr>
        <w:ind w:hanging="3"/>
        <w:jc w:val="center"/>
        <w:rPr>
          <w:sz w:val="28"/>
          <w:szCs w:val="28"/>
        </w:rPr>
      </w:pPr>
      <w:r>
        <w:rPr>
          <w:noProof/>
        </w:rPr>
        <w:drawing>
          <wp:anchor distT="0" distB="0" distL="0" distR="0" simplePos="0" relativeHeight="251659264" behindDoc="1" locked="0" layoutInCell="1" hidden="0" allowOverlap="1" wp14:anchorId="3F77915C" wp14:editId="3806ECBB">
            <wp:simplePos x="0" y="0"/>
            <wp:positionH relativeFrom="column">
              <wp:posOffset>-218439</wp:posOffset>
            </wp:positionH>
            <wp:positionV relativeFrom="paragraph">
              <wp:posOffset>-165099</wp:posOffset>
            </wp:positionV>
            <wp:extent cx="5775325" cy="9797415"/>
            <wp:effectExtent l="9525" t="9525" r="9525" b="9525"/>
            <wp:wrapNone/>
            <wp:docPr id="1289" name="image13.jp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1289" name="image13.jpg" descr="Shape, square&#10;&#10;Description automatically generated"/>
                    <pic:cNvPicPr preferRelativeResize="0"/>
                  </pic:nvPicPr>
                  <pic:blipFill>
                    <a:blip r:embed="rId9"/>
                    <a:srcRect/>
                    <a:stretch>
                      <a:fillRect/>
                    </a:stretch>
                  </pic:blipFill>
                  <pic:spPr>
                    <a:xfrm>
                      <a:off x="0" y="0"/>
                      <a:ext cx="5775325" cy="9797415"/>
                    </a:xfrm>
                    <a:prstGeom prst="rect">
                      <a:avLst/>
                    </a:prstGeom>
                    <a:ln w="9525">
                      <a:solidFill>
                        <a:srgbClr val="0000FF"/>
                      </a:solidFill>
                      <a:prstDash val="solid"/>
                    </a:ln>
                  </pic:spPr>
                </pic:pic>
              </a:graphicData>
            </a:graphic>
          </wp:anchor>
        </w:drawing>
      </w:r>
    </w:p>
    <w:p w14:paraId="14819E44" w14:textId="77777777" w:rsidR="00882766" w:rsidRPr="004F6692" w:rsidRDefault="00882766" w:rsidP="00882766">
      <w:pPr>
        <w:ind w:hanging="3"/>
        <w:jc w:val="center"/>
        <w:rPr>
          <w:bCs/>
          <w:sz w:val="28"/>
          <w:szCs w:val="28"/>
        </w:rPr>
      </w:pPr>
      <w:r w:rsidRPr="004F6692">
        <w:rPr>
          <w:bCs/>
          <w:sz w:val="28"/>
          <w:szCs w:val="28"/>
        </w:rPr>
        <w:t>TRƯỜNG CÔNG NGHỆ THÔNG TIN VÀ TRUYỀN THÔNG</w:t>
      </w:r>
    </w:p>
    <w:p w14:paraId="4BA14F6C" w14:textId="77777777" w:rsidR="00882766" w:rsidRPr="004F6692" w:rsidRDefault="00882766" w:rsidP="00882766">
      <w:pPr>
        <w:ind w:hanging="3"/>
        <w:jc w:val="center"/>
        <w:rPr>
          <w:bCs/>
          <w:sz w:val="28"/>
          <w:szCs w:val="28"/>
        </w:rPr>
      </w:pPr>
      <w:r w:rsidRPr="004F6692">
        <w:rPr>
          <w:bCs/>
          <w:sz w:val="28"/>
          <w:szCs w:val="28"/>
        </w:rPr>
        <w:t>VIỆT - HÀN</w:t>
      </w:r>
    </w:p>
    <w:p w14:paraId="6841A049" w14:textId="77777777" w:rsidR="004E5C66" w:rsidRPr="00517035" w:rsidRDefault="004E5C66" w:rsidP="004E5C66">
      <w:pPr>
        <w:spacing w:before="0" w:after="0" w:line="240" w:lineRule="auto"/>
        <w:ind w:firstLine="0"/>
        <w:jc w:val="center"/>
        <w:rPr>
          <w:b/>
          <w:sz w:val="36"/>
          <w:szCs w:val="36"/>
        </w:rPr>
      </w:pPr>
      <w:r w:rsidRPr="00517035">
        <w:rPr>
          <w:b/>
          <w:sz w:val="36"/>
          <w:szCs w:val="36"/>
        </w:rPr>
        <w:t>Khoa Khoa Học Máy Tính</w:t>
      </w:r>
    </w:p>
    <w:p w14:paraId="30CEB557" w14:textId="77777777" w:rsidR="00882766" w:rsidRDefault="00882766" w:rsidP="00882766">
      <w:pPr>
        <w:ind w:hanging="3"/>
        <w:jc w:val="center"/>
        <w:rPr>
          <w:sz w:val="32"/>
          <w:szCs w:val="32"/>
        </w:rPr>
      </w:pPr>
    </w:p>
    <w:p w14:paraId="050F8CB2" w14:textId="582CC890" w:rsidR="00882766" w:rsidRDefault="004F6692" w:rsidP="00882766">
      <w:pPr>
        <w:ind w:hanging="3"/>
        <w:jc w:val="center"/>
        <w:rPr>
          <w:sz w:val="32"/>
          <w:szCs w:val="32"/>
        </w:rPr>
      </w:pPr>
      <w:r w:rsidRPr="00750B87">
        <w:rPr>
          <w:noProof/>
          <w:szCs w:val="28"/>
        </w:rPr>
        <w:drawing>
          <wp:inline distT="0" distB="0" distL="0" distR="0" wp14:anchorId="49172344" wp14:editId="17B0B136">
            <wp:extent cx="1257300" cy="735401"/>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0"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746B318C" w14:textId="77777777" w:rsidR="00882766" w:rsidRDefault="00882766" w:rsidP="00882766">
      <w:pPr>
        <w:ind w:hanging="3"/>
        <w:rPr>
          <w:sz w:val="28"/>
          <w:szCs w:val="28"/>
        </w:rPr>
      </w:pPr>
    </w:p>
    <w:p w14:paraId="7D1B8BE9" w14:textId="5BAEDF4F" w:rsidR="00882766" w:rsidRDefault="00882766" w:rsidP="004F6692">
      <w:pPr>
        <w:ind w:left="3" w:hanging="6"/>
        <w:jc w:val="center"/>
      </w:pPr>
      <w:r w:rsidRPr="004F6692">
        <w:rPr>
          <w:bCs/>
          <w:sz w:val="36"/>
          <w:szCs w:val="36"/>
        </w:rPr>
        <w:t xml:space="preserve">ĐỒ ÁN CƠ SỞ </w:t>
      </w:r>
      <w:r w:rsidR="007876CD" w:rsidRPr="004F6692">
        <w:rPr>
          <w:bCs/>
          <w:sz w:val="36"/>
          <w:szCs w:val="36"/>
          <w:lang w:val="vi-VN"/>
        </w:rPr>
        <w:t>5</w:t>
      </w:r>
    </w:p>
    <w:p w14:paraId="24D3729E" w14:textId="726E2369" w:rsidR="00882766" w:rsidRDefault="00882766" w:rsidP="00882766">
      <w:pPr>
        <w:ind w:left="1" w:hanging="4"/>
        <w:jc w:val="center"/>
        <w:rPr>
          <w:b/>
          <w:sz w:val="36"/>
          <w:szCs w:val="36"/>
          <w:lang w:val="vi-VN"/>
        </w:rPr>
      </w:pPr>
      <w:bookmarkStart w:id="0" w:name="_heading=h.30j0zll" w:colFirst="0" w:colLast="0"/>
      <w:bookmarkEnd w:id="0"/>
      <w:r>
        <w:rPr>
          <w:b/>
          <w:sz w:val="36"/>
          <w:szCs w:val="36"/>
        </w:rPr>
        <w:t xml:space="preserve">ĐỀ TÀI: XÂY DỰNG </w:t>
      </w:r>
      <w:r w:rsidR="00025461">
        <w:rPr>
          <w:b/>
          <w:sz w:val="36"/>
          <w:szCs w:val="36"/>
        </w:rPr>
        <w:t>ỨNG</w:t>
      </w:r>
      <w:r w:rsidR="00025461">
        <w:rPr>
          <w:b/>
          <w:sz w:val="36"/>
          <w:szCs w:val="36"/>
          <w:lang w:val="vi-VN"/>
        </w:rPr>
        <w:t xml:space="preserve"> DỤNG CHỈNH SỬA</w:t>
      </w:r>
    </w:p>
    <w:p w14:paraId="06516D95" w14:textId="6F94077E" w:rsidR="00025461" w:rsidRPr="00025461" w:rsidRDefault="00025461" w:rsidP="00882766">
      <w:pPr>
        <w:ind w:left="1" w:hanging="4"/>
        <w:jc w:val="center"/>
        <w:rPr>
          <w:sz w:val="36"/>
          <w:szCs w:val="36"/>
          <w:lang w:val="vi-VN"/>
        </w:rPr>
      </w:pPr>
      <w:r>
        <w:rPr>
          <w:b/>
          <w:sz w:val="36"/>
          <w:szCs w:val="36"/>
          <w:lang w:val="vi-VN"/>
        </w:rPr>
        <w:t>ẢNH ĐA NĂNG</w:t>
      </w:r>
      <w:r w:rsidR="007876CD">
        <w:rPr>
          <w:b/>
          <w:sz w:val="36"/>
          <w:szCs w:val="36"/>
          <w:lang w:val="vi-VN"/>
        </w:rPr>
        <w:t xml:space="preserve"> TRÊN IOS</w:t>
      </w:r>
    </w:p>
    <w:p w14:paraId="47A6761B" w14:textId="77777777" w:rsidR="00882766" w:rsidRDefault="00882766" w:rsidP="00882766">
      <w:pPr>
        <w:ind w:hanging="3"/>
      </w:pPr>
    </w:p>
    <w:p w14:paraId="580DC2D2" w14:textId="77777777" w:rsidR="00882766" w:rsidRDefault="00882766" w:rsidP="00882766">
      <w:pPr>
        <w:ind w:hanging="3"/>
      </w:pPr>
      <w:r>
        <w:rPr>
          <w:b/>
        </w:rPr>
        <w:tab/>
      </w:r>
      <w:r>
        <w:rPr>
          <w:b/>
        </w:rPr>
        <w:tab/>
      </w:r>
    </w:p>
    <w:p w14:paraId="42D63A7B" w14:textId="67D50039" w:rsidR="00674651" w:rsidRDefault="00882766" w:rsidP="00772D13">
      <w:pPr>
        <w:tabs>
          <w:tab w:val="left" w:pos="3119"/>
        </w:tabs>
        <w:ind w:hanging="3"/>
        <w:rPr>
          <w:b/>
          <w:sz w:val="28"/>
          <w:szCs w:val="28"/>
        </w:rPr>
      </w:pPr>
      <w:r>
        <w:rPr>
          <w:sz w:val="28"/>
          <w:szCs w:val="28"/>
        </w:rPr>
        <w:t xml:space="preserve">     Sinh viên thực hiện:</w:t>
      </w:r>
      <w:r w:rsidR="00772D13">
        <w:rPr>
          <w:sz w:val="28"/>
          <w:szCs w:val="28"/>
        </w:rPr>
        <w:tab/>
      </w:r>
      <w:r>
        <w:rPr>
          <w:b/>
          <w:sz w:val="28"/>
          <w:szCs w:val="28"/>
        </w:rPr>
        <w:t>NGUYỄN ĐĂNG QUÝ</w:t>
      </w:r>
    </w:p>
    <w:p w14:paraId="1BE82B6A" w14:textId="1DFAD98C" w:rsidR="00882766" w:rsidRPr="00674651" w:rsidRDefault="00674651" w:rsidP="00772D13">
      <w:pPr>
        <w:tabs>
          <w:tab w:val="left" w:pos="3119"/>
        </w:tabs>
        <w:ind w:hanging="3"/>
        <w:rPr>
          <w:b/>
          <w:sz w:val="28"/>
          <w:szCs w:val="28"/>
        </w:rPr>
      </w:pPr>
      <w:r>
        <w:rPr>
          <w:b/>
          <w:sz w:val="28"/>
          <w:szCs w:val="28"/>
        </w:rPr>
        <w:tab/>
      </w:r>
      <w:r>
        <w:rPr>
          <w:sz w:val="28"/>
          <w:szCs w:val="28"/>
        </w:rPr>
        <w:t xml:space="preserve">     Lớ</w:t>
      </w:r>
      <w:r w:rsidR="00772D13">
        <w:rPr>
          <w:sz w:val="28"/>
          <w:szCs w:val="28"/>
          <w:lang w:val="vi-VN"/>
        </w:rPr>
        <w:t>p</w:t>
      </w:r>
      <w:r>
        <w:rPr>
          <w:sz w:val="28"/>
          <w:szCs w:val="28"/>
        </w:rPr>
        <w:t>:</w:t>
      </w:r>
      <w:r w:rsidR="00772D13">
        <w:rPr>
          <w:sz w:val="28"/>
          <w:szCs w:val="28"/>
        </w:rPr>
        <w:tab/>
      </w:r>
      <w:r w:rsidR="00882766">
        <w:rPr>
          <w:b/>
          <w:sz w:val="28"/>
          <w:szCs w:val="28"/>
        </w:rPr>
        <w:t>19IT4</w:t>
      </w:r>
    </w:p>
    <w:p w14:paraId="34D64B9D" w14:textId="50CB29B3" w:rsidR="00882766" w:rsidRDefault="00882766" w:rsidP="00772D13">
      <w:pPr>
        <w:tabs>
          <w:tab w:val="left" w:pos="3119"/>
        </w:tabs>
        <w:ind w:hanging="3"/>
        <w:rPr>
          <w:sz w:val="28"/>
          <w:szCs w:val="28"/>
        </w:rPr>
      </w:pPr>
      <w:r>
        <w:rPr>
          <w:sz w:val="28"/>
          <w:szCs w:val="28"/>
        </w:rPr>
        <w:t xml:space="preserve">     Giảng viên hướng dẫn:</w:t>
      </w:r>
      <w:r w:rsidR="00772D13">
        <w:rPr>
          <w:sz w:val="28"/>
          <w:szCs w:val="28"/>
        </w:rPr>
        <w:tab/>
      </w:r>
      <w:r w:rsidR="00925548" w:rsidRPr="00025461">
        <w:rPr>
          <w:b/>
          <w:sz w:val="28"/>
          <w:szCs w:val="28"/>
        </w:rPr>
        <w:t>THS. TRỊNH THỊ NGỌC LINH</w:t>
      </w:r>
    </w:p>
    <w:p w14:paraId="1C1F922A" w14:textId="78F081E0" w:rsidR="00882766" w:rsidRDefault="00882766" w:rsidP="00882766">
      <w:pPr>
        <w:tabs>
          <w:tab w:val="left" w:pos="2552"/>
        </w:tabs>
        <w:ind w:hanging="3"/>
        <w:rPr>
          <w:sz w:val="28"/>
          <w:szCs w:val="28"/>
        </w:rPr>
      </w:pPr>
      <w:r>
        <w:rPr>
          <w:sz w:val="28"/>
          <w:szCs w:val="28"/>
        </w:rPr>
        <w:t xml:space="preserve">     </w:t>
      </w:r>
    </w:p>
    <w:p w14:paraId="3E5903A8" w14:textId="71767028" w:rsidR="00025461" w:rsidRDefault="00025461" w:rsidP="00882766">
      <w:pPr>
        <w:tabs>
          <w:tab w:val="left" w:pos="2552"/>
        </w:tabs>
        <w:ind w:hanging="3"/>
        <w:rPr>
          <w:sz w:val="28"/>
          <w:szCs w:val="28"/>
        </w:rPr>
      </w:pPr>
    </w:p>
    <w:p w14:paraId="67B9AC7C" w14:textId="591AF7EC" w:rsidR="00772D13" w:rsidRDefault="00772D13" w:rsidP="00882766">
      <w:pPr>
        <w:tabs>
          <w:tab w:val="left" w:pos="2552"/>
        </w:tabs>
        <w:ind w:hanging="3"/>
        <w:rPr>
          <w:sz w:val="28"/>
          <w:szCs w:val="28"/>
        </w:rPr>
      </w:pPr>
    </w:p>
    <w:p w14:paraId="7AA601A1" w14:textId="4D998914" w:rsidR="00772D13" w:rsidRDefault="00772D13" w:rsidP="00882766">
      <w:pPr>
        <w:tabs>
          <w:tab w:val="left" w:pos="2552"/>
        </w:tabs>
        <w:ind w:hanging="3"/>
        <w:rPr>
          <w:sz w:val="28"/>
          <w:szCs w:val="28"/>
        </w:rPr>
      </w:pPr>
    </w:p>
    <w:p w14:paraId="162CAD65" w14:textId="4B04A919" w:rsidR="00772D13" w:rsidRDefault="00772D13" w:rsidP="00882766">
      <w:pPr>
        <w:tabs>
          <w:tab w:val="left" w:pos="2552"/>
        </w:tabs>
        <w:ind w:hanging="3"/>
        <w:rPr>
          <w:sz w:val="28"/>
          <w:szCs w:val="28"/>
        </w:rPr>
      </w:pPr>
    </w:p>
    <w:p w14:paraId="0CD800C6" w14:textId="55A2537E" w:rsidR="00772D13" w:rsidRDefault="00772D13" w:rsidP="00882766">
      <w:pPr>
        <w:tabs>
          <w:tab w:val="left" w:pos="2552"/>
        </w:tabs>
        <w:ind w:hanging="3"/>
        <w:rPr>
          <w:sz w:val="28"/>
          <w:szCs w:val="28"/>
        </w:rPr>
      </w:pPr>
    </w:p>
    <w:p w14:paraId="4F69DF04" w14:textId="2B9D78EB" w:rsidR="00772D13" w:rsidRDefault="00772D13" w:rsidP="00882766">
      <w:pPr>
        <w:tabs>
          <w:tab w:val="left" w:pos="2552"/>
        </w:tabs>
        <w:ind w:hanging="3"/>
        <w:rPr>
          <w:sz w:val="28"/>
          <w:szCs w:val="28"/>
        </w:rPr>
      </w:pPr>
    </w:p>
    <w:p w14:paraId="53348864" w14:textId="216146F0" w:rsidR="00772D13" w:rsidRDefault="00772D13" w:rsidP="00882766">
      <w:pPr>
        <w:tabs>
          <w:tab w:val="left" w:pos="2552"/>
        </w:tabs>
        <w:ind w:hanging="3"/>
        <w:rPr>
          <w:sz w:val="28"/>
          <w:szCs w:val="28"/>
        </w:rPr>
      </w:pPr>
    </w:p>
    <w:p w14:paraId="2BEB1A2A" w14:textId="755780D7" w:rsidR="00772D13" w:rsidRDefault="00772D13" w:rsidP="00882766">
      <w:pPr>
        <w:tabs>
          <w:tab w:val="left" w:pos="2552"/>
        </w:tabs>
        <w:ind w:hanging="3"/>
        <w:rPr>
          <w:sz w:val="28"/>
          <w:szCs w:val="28"/>
        </w:rPr>
      </w:pPr>
    </w:p>
    <w:p w14:paraId="38F6B22A" w14:textId="6B1DCB0C" w:rsidR="00772D13" w:rsidRDefault="00772D13" w:rsidP="00882766">
      <w:pPr>
        <w:tabs>
          <w:tab w:val="left" w:pos="2552"/>
        </w:tabs>
        <w:ind w:hanging="3"/>
        <w:rPr>
          <w:sz w:val="28"/>
          <w:szCs w:val="28"/>
        </w:rPr>
      </w:pPr>
    </w:p>
    <w:p w14:paraId="630FE436" w14:textId="77777777" w:rsidR="00772D13" w:rsidRDefault="00772D13" w:rsidP="00882766">
      <w:pPr>
        <w:tabs>
          <w:tab w:val="left" w:pos="2552"/>
        </w:tabs>
        <w:ind w:hanging="3"/>
        <w:rPr>
          <w:sz w:val="28"/>
          <w:szCs w:val="28"/>
        </w:rPr>
      </w:pPr>
    </w:p>
    <w:p w14:paraId="02371DB8" w14:textId="2B41CA40" w:rsidR="00882766" w:rsidRPr="00925548" w:rsidRDefault="00882766" w:rsidP="00882766">
      <w:pPr>
        <w:ind w:hanging="3"/>
        <w:jc w:val="center"/>
        <w:rPr>
          <w:lang w:val="vi-VN"/>
        </w:rPr>
        <w:sectPr w:rsidR="00882766" w:rsidRPr="00925548">
          <w:headerReference w:type="default" r:id="rId11"/>
          <w:pgSz w:w="11907" w:h="16839"/>
          <w:pgMar w:top="357" w:right="1418" w:bottom="1077" w:left="1950" w:header="720" w:footer="720" w:gutter="0"/>
          <w:pgNumType w:start="1"/>
          <w:cols w:space="720"/>
        </w:sectPr>
      </w:pPr>
      <w:r>
        <w:rPr>
          <w:b/>
          <w:i/>
        </w:rPr>
        <w:t xml:space="preserve">Đà nẵng, tháng </w:t>
      </w:r>
      <w:r w:rsidR="00925548">
        <w:rPr>
          <w:b/>
          <w:i/>
          <w:lang w:val="vi-VN"/>
        </w:rPr>
        <w:t>05</w:t>
      </w:r>
      <w:r>
        <w:rPr>
          <w:b/>
          <w:i/>
        </w:rPr>
        <w:t xml:space="preserve"> năm 202</w:t>
      </w:r>
      <w:r w:rsidR="00925548">
        <w:rPr>
          <w:b/>
          <w:i/>
          <w:lang w:val="vi-VN"/>
        </w:rPr>
        <w:t>2</w:t>
      </w:r>
    </w:p>
    <w:p w14:paraId="177BC1C3" w14:textId="7A25B50C" w:rsidR="00081593" w:rsidRPr="00091DF1" w:rsidRDefault="00081593" w:rsidP="00081593">
      <w:pPr>
        <w:spacing w:before="0" w:after="0" w:line="240" w:lineRule="auto"/>
        <w:ind w:firstLine="0"/>
        <w:jc w:val="center"/>
        <w:rPr>
          <w:sz w:val="28"/>
          <w:szCs w:val="28"/>
        </w:rPr>
      </w:pPr>
    </w:p>
    <w:p w14:paraId="01C505E0" w14:textId="77777777" w:rsidR="00081593" w:rsidRPr="00772D13" w:rsidRDefault="00081593" w:rsidP="00081593">
      <w:pPr>
        <w:spacing w:before="0" w:after="0" w:line="240" w:lineRule="auto"/>
        <w:ind w:firstLine="0"/>
        <w:jc w:val="center"/>
        <w:rPr>
          <w:bCs/>
          <w:sz w:val="28"/>
          <w:szCs w:val="28"/>
        </w:rPr>
      </w:pPr>
      <w:r w:rsidRPr="00772D13">
        <w:rPr>
          <w:bCs/>
          <w:sz w:val="28"/>
          <w:szCs w:val="28"/>
        </w:rPr>
        <w:t>TRƯỜNG CÔNG NGHỆ THÔNG TIN VÀ TRUYỀN THÔNG</w:t>
      </w:r>
    </w:p>
    <w:p w14:paraId="7E7F170C" w14:textId="77777777" w:rsidR="00081593" w:rsidRPr="00772D13" w:rsidRDefault="00081593" w:rsidP="00081593">
      <w:pPr>
        <w:spacing w:before="0" w:after="0" w:line="240" w:lineRule="auto"/>
        <w:ind w:firstLine="0"/>
        <w:jc w:val="center"/>
        <w:rPr>
          <w:bCs/>
          <w:sz w:val="28"/>
          <w:szCs w:val="28"/>
        </w:rPr>
      </w:pPr>
      <w:r w:rsidRPr="00772D13">
        <w:rPr>
          <w:bCs/>
          <w:sz w:val="28"/>
          <w:szCs w:val="28"/>
        </w:rPr>
        <w:t>VIỆT - HÀN</w:t>
      </w:r>
    </w:p>
    <w:p w14:paraId="6CA41BCC" w14:textId="77777777" w:rsidR="00081593" w:rsidRDefault="00081593" w:rsidP="00081593">
      <w:pPr>
        <w:spacing w:before="0" w:after="0" w:line="240" w:lineRule="auto"/>
        <w:ind w:firstLine="0"/>
        <w:jc w:val="center"/>
        <w:rPr>
          <w:b/>
          <w:sz w:val="28"/>
          <w:szCs w:val="28"/>
        </w:rPr>
      </w:pPr>
    </w:p>
    <w:p w14:paraId="6ECB5C5D" w14:textId="77777777" w:rsidR="00081593" w:rsidRPr="00517035" w:rsidRDefault="00081593" w:rsidP="00081593">
      <w:pPr>
        <w:spacing w:before="0" w:after="0" w:line="240" w:lineRule="auto"/>
        <w:ind w:firstLine="0"/>
        <w:jc w:val="center"/>
        <w:rPr>
          <w:b/>
          <w:sz w:val="36"/>
          <w:szCs w:val="36"/>
        </w:rPr>
      </w:pPr>
      <w:r w:rsidRPr="00517035">
        <w:rPr>
          <w:b/>
          <w:sz w:val="36"/>
          <w:szCs w:val="36"/>
        </w:rPr>
        <w:t>Khoa Khoa Học Máy Tính</w:t>
      </w:r>
    </w:p>
    <w:p w14:paraId="0AA35459" w14:textId="77777777" w:rsidR="00081593" w:rsidRDefault="00081593" w:rsidP="00081593">
      <w:pPr>
        <w:spacing w:before="0" w:after="0" w:line="240" w:lineRule="auto"/>
        <w:ind w:firstLine="0"/>
        <w:jc w:val="center"/>
        <w:rPr>
          <w:b/>
          <w:sz w:val="32"/>
          <w:szCs w:val="32"/>
        </w:rPr>
      </w:pPr>
    </w:p>
    <w:p w14:paraId="36E797D9" w14:textId="404A55BA" w:rsidR="00081593" w:rsidRPr="00091DF1" w:rsidRDefault="00772D13" w:rsidP="00081593">
      <w:pPr>
        <w:spacing w:before="0" w:after="0" w:line="240" w:lineRule="auto"/>
        <w:ind w:firstLine="0"/>
        <w:jc w:val="center"/>
      </w:pPr>
      <w:r w:rsidRPr="00750B87">
        <w:rPr>
          <w:noProof/>
          <w:szCs w:val="28"/>
        </w:rPr>
        <w:drawing>
          <wp:inline distT="0" distB="0" distL="0" distR="0" wp14:anchorId="7EC7A665" wp14:editId="4C476B20">
            <wp:extent cx="1257300" cy="735401"/>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0"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6DB93E8A" w14:textId="77777777" w:rsidR="00081593" w:rsidRDefault="00081593" w:rsidP="00081593">
      <w:pPr>
        <w:spacing w:before="0" w:after="0" w:line="240" w:lineRule="auto"/>
        <w:ind w:firstLine="0"/>
        <w:rPr>
          <w:b/>
          <w:sz w:val="28"/>
          <w:szCs w:val="28"/>
        </w:rPr>
      </w:pPr>
    </w:p>
    <w:p w14:paraId="756D3A51" w14:textId="77777777" w:rsidR="00F421CD" w:rsidRDefault="00F421CD" w:rsidP="00F421CD">
      <w:pPr>
        <w:ind w:left="3" w:hanging="6"/>
        <w:jc w:val="center"/>
      </w:pPr>
      <w:r w:rsidRPr="004F6692">
        <w:rPr>
          <w:bCs/>
          <w:sz w:val="36"/>
          <w:szCs w:val="36"/>
        </w:rPr>
        <w:t xml:space="preserve">ĐỒ ÁN CƠ SỞ </w:t>
      </w:r>
      <w:r w:rsidRPr="004F6692">
        <w:rPr>
          <w:bCs/>
          <w:sz w:val="36"/>
          <w:szCs w:val="36"/>
          <w:lang w:val="vi-VN"/>
        </w:rPr>
        <w:t>5</w:t>
      </w:r>
    </w:p>
    <w:p w14:paraId="49BFC23D" w14:textId="169BAD8F" w:rsidR="00F421CD" w:rsidRPr="00F421CD" w:rsidRDefault="00F421CD" w:rsidP="00F421CD">
      <w:pPr>
        <w:ind w:left="1" w:hanging="4"/>
        <w:jc w:val="center"/>
        <w:rPr>
          <w:b/>
          <w:sz w:val="48"/>
          <w:szCs w:val="48"/>
          <w:lang w:val="vi-VN"/>
        </w:rPr>
      </w:pPr>
      <w:r w:rsidRPr="00F421CD">
        <w:rPr>
          <w:b/>
          <w:sz w:val="48"/>
          <w:szCs w:val="48"/>
        </w:rPr>
        <w:t>ĐỀ TÀI: XÂY DỰNG ỨNG</w:t>
      </w:r>
      <w:r w:rsidRPr="00F421CD">
        <w:rPr>
          <w:b/>
          <w:sz w:val="48"/>
          <w:szCs w:val="48"/>
          <w:lang w:val="vi-VN"/>
        </w:rPr>
        <w:t xml:space="preserve"> DỤNG CHỈNH SỬA</w:t>
      </w:r>
      <w:r>
        <w:rPr>
          <w:b/>
          <w:sz w:val="48"/>
          <w:szCs w:val="48"/>
          <w:lang w:val="vi-VN"/>
        </w:rPr>
        <w:t xml:space="preserve"> </w:t>
      </w:r>
      <w:r w:rsidRPr="00F421CD">
        <w:rPr>
          <w:b/>
          <w:sz w:val="48"/>
          <w:szCs w:val="48"/>
          <w:lang w:val="vi-VN"/>
        </w:rPr>
        <w:t>ẢNH ĐA NĂNG TRÊN IOS</w:t>
      </w:r>
    </w:p>
    <w:p w14:paraId="036090DF" w14:textId="687BEE2E" w:rsidR="00081593" w:rsidRPr="00091DF1" w:rsidRDefault="00081593" w:rsidP="00081593">
      <w:pPr>
        <w:spacing w:before="0" w:after="0" w:line="240" w:lineRule="auto"/>
        <w:ind w:firstLine="0"/>
        <w:jc w:val="center"/>
        <w:rPr>
          <w:b/>
          <w:sz w:val="32"/>
          <w:szCs w:val="32"/>
        </w:rPr>
      </w:pPr>
    </w:p>
    <w:p w14:paraId="2AA26041" w14:textId="77777777" w:rsidR="00081593" w:rsidRPr="00091DF1" w:rsidRDefault="00081593" w:rsidP="00081593">
      <w:pPr>
        <w:spacing w:before="0" w:after="0" w:line="240" w:lineRule="auto"/>
        <w:ind w:firstLine="0"/>
        <w:rPr>
          <w:b/>
        </w:rPr>
      </w:pPr>
    </w:p>
    <w:p w14:paraId="32535BA8" w14:textId="77777777" w:rsidR="00081593" w:rsidRPr="00091DF1" w:rsidRDefault="00081593" w:rsidP="00081593">
      <w:pPr>
        <w:spacing w:before="0" w:after="0" w:line="240" w:lineRule="auto"/>
        <w:ind w:firstLine="0"/>
        <w:rPr>
          <w:b/>
        </w:rPr>
      </w:pPr>
      <w:r w:rsidRPr="00091DF1">
        <w:rPr>
          <w:b/>
        </w:rPr>
        <w:tab/>
      </w:r>
      <w:r w:rsidRPr="00091DF1">
        <w:rPr>
          <w:b/>
        </w:rPr>
        <w:tab/>
      </w:r>
      <w:r w:rsidRPr="00091DF1">
        <w:rPr>
          <w:b/>
        </w:rPr>
        <w:tab/>
      </w:r>
      <w:r w:rsidRPr="00091DF1">
        <w:rPr>
          <w:b/>
        </w:rPr>
        <w:tab/>
      </w:r>
    </w:p>
    <w:p w14:paraId="42EFFECB" w14:textId="77777777" w:rsidR="00081593" w:rsidRPr="00091DF1" w:rsidRDefault="00081593" w:rsidP="00081593">
      <w:pPr>
        <w:spacing w:before="0" w:after="0" w:line="240" w:lineRule="auto"/>
        <w:ind w:firstLine="0"/>
        <w:rPr>
          <w:b/>
        </w:rPr>
      </w:pPr>
    </w:p>
    <w:p w14:paraId="0C0E8585" w14:textId="77777777" w:rsidR="00081593" w:rsidRPr="00091DF1" w:rsidRDefault="00081593" w:rsidP="00081593">
      <w:pPr>
        <w:spacing w:before="0" w:after="0" w:line="240" w:lineRule="auto"/>
        <w:ind w:firstLine="0"/>
        <w:rPr>
          <w:b/>
        </w:rPr>
      </w:pPr>
    </w:p>
    <w:p w14:paraId="2424F5A4" w14:textId="0B89F6C0" w:rsidR="00081593" w:rsidRDefault="00081593" w:rsidP="00081593">
      <w:pPr>
        <w:spacing w:before="0" w:after="0" w:line="240" w:lineRule="auto"/>
        <w:ind w:firstLine="0"/>
        <w:rPr>
          <w:b/>
        </w:rPr>
      </w:pPr>
    </w:p>
    <w:p w14:paraId="46CBEC35" w14:textId="18317989" w:rsidR="00F421CD" w:rsidRDefault="00F421CD" w:rsidP="00081593">
      <w:pPr>
        <w:spacing w:before="0" w:after="0" w:line="240" w:lineRule="auto"/>
        <w:ind w:firstLine="0"/>
        <w:rPr>
          <w:b/>
        </w:rPr>
      </w:pPr>
    </w:p>
    <w:p w14:paraId="3D102CCD" w14:textId="77777777" w:rsidR="00F421CD" w:rsidRPr="00091DF1" w:rsidRDefault="00F421CD" w:rsidP="00081593">
      <w:pPr>
        <w:spacing w:before="0" w:after="0" w:line="240" w:lineRule="auto"/>
        <w:ind w:firstLine="0"/>
        <w:rPr>
          <w:b/>
        </w:rPr>
      </w:pPr>
    </w:p>
    <w:p w14:paraId="6B8EADFC" w14:textId="0423F980" w:rsidR="00F421CD" w:rsidRPr="00F421CD" w:rsidRDefault="00F421CD" w:rsidP="00F421CD">
      <w:pPr>
        <w:tabs>
          <w:tab w:val="left" w:pos="3544"/>
        </w:tabs>
        <w:ind w:hanging="3"/>
        <w:rPr>
          <w:b/>
          <w:sz w:val="32"/>
          <w:szCs w:val="32"/>
        </w:rPr>
      </w:pPr>
      <w:r w:rsidRPr="00F421CD">
        <w:rPr>
          <w:sz w:val="32"/>
          <w:szCs w:val="32"/>
          <w:lang w:val="vi-VN"/>
        </w:rPr>
        <w:t xml:space="preserve">     </w:t>
      </w:r>
      <w:r w:rsidRPr="00F421CD">
        <w:rPr>
          <w:sz w:val="32"/>
          <w:szCs w:val="32"/>
        </w:rPr>
        <w:t>Sinh viên thực hiện:</w:t>
      </w:r>
      <w:r>
        <w:rPr>
          <w:sz w:val="32"/>
          <w:szCs w:val="32"/>
        </w:rPr>
        <w:tab/>
      </w:r>
      <w:r w:rsidRPr="00F421CD">
        <w:rPr>
          <w:b/>
          <w:sz w:val="32"/>
          <w:szCs w:val="32"/>
        </w:rPr>
        <w:t>NGUYỄN ĐĂNG QUÝ</w:t>
      </w:r>
    </w:p>
    <w:p w14:paraId="5BB584D8" w14:textId="709B674A" w:rsidR="00F421CD" w:rsidRPr="00F421CD" w:rsidRDefault="00F421CD" w:rsidP="00F421CD">
      <w:pPr>
        <w:tabs>
          <w:tab w:val="left" w:pos="3544"/>
        </w:tabs>
        <w:ind w:hanging="3"/>
        <w:rPr>
          <w:b/>
          <w:sz w:val="32"/>
          <w:szCs w:val="32"/>
        </w:rPr>
      </w:pPr>
      <w:r w:rsidRPr="00F421CD">
        <w:rPr>
          <w:b/>
          <w:sz w:val="32"/>
          <w:szCs w:val="32"/>
        </w:rPr>
        <w:tab/>
      </w:r>
      <w:r w:rsidRPr="00F421CD">
        <w:rPr>
          <w:sz w:val="32"/>
          <w:szCs w:val="32"/>
        </w:rPr>
        <w:t xml:space="preserve">     Lớ</w:t>
      </w:r>
      <w:r w:rsidRPr="00F421CD">
        <w:rPr>
          <w:sz w:val="32"/>
          <w:szCs w:val="32"/>
          <w:lang w:val="vi-VN"/>
        </w:rPr>
        <w:t>p</w:t>
      </w:r>
      <w:r w:rsidRPr="00F421CD">
        <w:rPr>
          <w:sz w:val="32"/>
          <w:szCs w:val="32"/>
        </w:rPr>
        <w:t>:</w:t>
      </w:r>
      <w:r w:rsidRPr="00F421CD">
        <w:rPr>
          <w:sz w:val="32"/>
          <w:szCs w:val="32"/>
        </w:rPr>
        <w:tab/>
      </w:r>
      <w:r w:rsidRPr="00F421CD">
        <w:rPr>
          <w:b/>
          <w:sz w:val="32"/>
          <w:szCs w:val="32"/>
        </w:rPr>
        <w:t>19IT4</w:t>
      </w:r>
    </w:p>
    <w:p w14:paraId="5DB64CAD" w14:textId="2482EA5F" w:rsidR="00F421CD" w:rsidRPr="00F421CD" w:rsidRDefault="00F421CD" w:rsidP="00F421CD">
      <w:pPr>
        <w:tabs>
          <w:tab w:val="left" w:pos="3544"/>
        </w:tabs>
        <w:ind w:hanging="3"/>
        <w:rPr>
          <w:sz w:val="32"/>
          <w:szCs w:val="32"/>
        </w:rPr>
      </w:pPr>
      <w:r w:rsidRPr="00F421CD">
        <w:rPr>
          <w:sz w:val="32"/>
          <w:szCs w:val="32"/>
        </w:rPr>
        <w:t xml:space="preserve">     Giảng viên hướng dẫn:</w:t>
      </w:r>
      <w:r>
        <w:rPr>
          <w:sz w:val="32"/>
          <w:szCs w:val="32"/>
        </w:rPr>
        <w:tab/>
      </w:r>
      <w:r w:rsidRPr="00F421CD">
        <w:rPr>
          <w:b/>
          <w:sz w:val="32"/>
          <w:szCs w:val="32"/>
        </w:rPr>
        <w:t>THS. TRỊNH THỊ NGỌC LINH</w:t>
      </w:r>
    </w:p>
    <w:p w14:paraId="42EE2B9A" w14:textId="77777777" w:rsidR="00081593" w:rsidRPr="001C2BAE" w:rsidRDefault="00081593" w:rsidP="00081593">
      <w:pPr>
        <w:tabs>
          <w:tab w:val="left" w:pos="2552"/>
        </w:tabs>
        <w:spacing w:before="0" w:after="0" w:line="240" w:lineRule="auto"/>
        <w:ind w:firstLine="0"/>
        <w:rPr>
          <w:b/>
          <w:sz w:val="32"/>
          <w:szCs w:val="32"/>
        </w:rPr>
      </w:pPr>
      <w:r w:rsidRPr="001C2BAE">
        <w:rPr>
          <w:sz w:val="32"/>
          <w:szCs w:val="32"/>
        </w:rPr>
        <w:t xml:space="preserve">     </w:t>
      </w:r>
    </w:p>
    <w:p w14:paraId="460B7D20" w14:textId="77777777" w:rsidR="00081593" w:rsidRPr="001C2BAE" w:rsidRDefault="00081593" w:rsidP="00081593">
      <w:pPr>
        <w:spacing w:before="0" w:after="0" w:line="240" w:lineRule="auto"/>
        <w:ind w:firstLine="0"/>
        <w:rPr>
          <w:b/>
          <w:sz w:val="32"/>
          <w:szCs w:val="32"/>
        </w:rPr>
      </w:pPr>
    </w:p>
    <w:p w14:paraId="4F9247CA" w14:textId="4A63AA1A" w:rsidR="00081593" w:rsidRDefault="00081593" w:rsidP="00081593">
      <w:pPr>
        <w:spacing w:before="0" w:after="0" w:line="240" w:lineRule="auto"/>
        <w:ind w:firstLine="0"/>
        <w:jc w:val="center"/>
        <w:rPr>
          <w:b/>
          <w:sz w:val="32"/>
          <w:szCs w:val="32"/>
        </w:rPr>
      </w:pPr>
    </w:p>
    <w:p w14:paraId="39D8F756" w14:textId="6D5DFD32" w:rsidR="00081593" w:rsidRDefault="00081593" w:rsidP="00081593">
      <w:pPr>
        <w:spacing w:before="0" w:after="0" w:line="240" w:lineRule="auto"/>
        <w:ind w:firstLine="0"/>
        <w:jc w:val="center"/>
        <w:rPr>
          <w:b/>
          <w:sz w:val="32"/>
          <w:szCs w:val="32"/>
        </w:rPr>
      </w:pPr>
    </w:p>
    <w:p w14:paraId="49C76B7D" w14:textId="02736BDC" w:rsidR="00F421CD" w:rsidRDefault="00F421CD" w:rsidP="00081593">
      <w:pPr>
        <w:spacing w:before="0" w:after="0" w:line="240" w:lineRule="auto"/>
        <w:ind w:firstLine="0"/>
        <w:jc w:val="center"/>
        <w:rPr>
          <w:b/>
          <w:sz w:val="32"/>
          <w:szCs w:val="32"/>
        </w:rPr>
      </w:pPr>
    </w:p>
    <w:p w14:paraId="749D8124" w14:textId="77777777" w:rsidR="00F421CD" w:rsidRPr="001C2BAE" w:rsidRDefault="00F421CD" w:rsidP="00081593">
      <w:pPr>
        <w:spacing w:before="0" w:after="0" w:line="240" w:lineRule="auto"/>
        <w:ind w:firstLine="0"/>
        <w:jc w:val="center"/>
        <w:rPr>
          <w:b/>
          <w:sz w:val="32"/>
          <w:szCs w:val="32"/>
        </w:rPr>
      </w:pPr>
    </w:p>
    <w:p w14:paraId="539567BF" w14:textId="77777777" w:rsidR="00081593" w:rsidRPr="001C2BAE" w:rsidRDefault="00081593" w:rsidP="00081593">
      <w:pPr>
        <w:spacing w:before="0" w:after="0" w:line="240" w:lineRule="auto"/>
        <w:ind w:firstLine="0"/>
        <w:jc w:val="center"/>
        <w:rPr>
          <w:b/>
          <w:sz w:val="32"/>
          <w:szCs w:val="32"/>
        </w:rPr>
      </w:pPr>
    </w:p>
    <w:p w14:paraId="25B9EB7F" w14:textId="77777777" w:rsidR="00081593" w:rsidRPr="001C2BAE" w:rsidRDefault="00081593" w:rsidP="00081593">
      <w:pPr>
        <w:spacing w:before="0" w:after="0" w:line="240" w:lineRule="auto"/>
        <w:ind w:firstLine="0"/>
        <w:jc w:val="center"/>
        <w:rPr>
          <w:b/>
          <w:sz w:val="32"/>
          <w:szCs w:val="32"/>
        </w:rPr>
      </w:pPr>
    </w:p>
    <w:p w14:paraId="688C2A32" w14:textId="77777777" w:rsidR="00081593" w:rsidRPr="001C2BAE" w:rsidRDefault="00081593" w:rsidP="00081593">
      <w:pPr>
        <w:spacing w:before="0" w:after="0" w:line="240" w:lineRule="auto"/>
        <w:ind w:firstLine="0"/>
        <w:jc w:val="center"/>
        <w:rPr>
          <w:b/>
          <w:sz w:val="32"/>
          <w:szCs w:val="32"/>
        </w:rPr>
      </w:pPr>
    </w:p>
    <w:p w14:paraId="643BAFCE" w14:textId="4ED853B4" w:rsidR="00081593" w:rsidRPr="00604BB7" w:rsidRDefault="00081593" w:rsidP="00081593">
      <w:pPr>
        <w:ind w:hanging="3"/>
        <w:jc w:val="center"/>
        <w:rPr>
          <w:lang w:val="vi-VN"/>
        </w:rPr>
        <w:sectPr w:rsidR="00081593" w:rsidRPr="00604BB7" w:rsidSect="00644ED5">
          <w:headerReference w:type="default" r:id="rId12"/>
          <w:footerReference w:type="even" r:id="rId13"/>
          <w:pgSz w:w="11907" w:h="16839" w:code="9"/>
          <w:pgMar w:top="1411" w:right="1411" w:bottom="1411" w:left="1411" w:header="720" w:footer="720" w:gutter="0"/>
          <w:cols w:space="720"/>
          <w:docGrid w:linePitch="360"/>
        </w:sectPr>
      </w:pPr>
      <w:r w:rsidRPr="001C2BAE">
        <w:rPr>
          <w:b/>
          <w:iCs/>
          <w:sz w:val="32"/>
          <w:szCs w:val="32"/>
        </w:rPr>
        <w:t xml:space="preserve">Đà </w:t>
      </w:r>
      <w:r>
        <w:rPr>
          <w:b/>
          <w:iCs/>
          <w:sz w:val="32"/>
          <w:szCs w:val="32"/>
        </w:rPr>
        <w:t>N</w:t>
      </w:r>
      <w:r w:rsidRPr="001C2BAE">
        <w:rPr>
          <w:b/>
          <w:iCs/>
          <w:sz w:val="32"/>
          <w:szCs w:val="32"/>
        </w:rPr>
        <w:t xml:space="preserve">ẵng, tháng </w:t>
      </w:r>
      <w:r w:rsidR="00925548">
        <w:rPr>
          <w:b/>
          <w:iCs/>
          <w:sz w:val="32"/>
          <w:szCs w:val="32"/>
          <w:lang w:val="vi-VN"/>
        </w:rPr>
        <w:t>05</w:t>
      </w:r>
      <w:r w:rsidRPr="001C2BAE">
        <w:rPr>
          <w:b/>
          <w:iCs/>
          <w:sz w:val="32"/>
          <w:szCs w:val="32"/>
        </w:rPr>
        <w:t xml:space="preserve"> năm 202</w:t>
      </w:r>
      <w:r w:rsidR="00604BB7">
        <w:rPr>
          <w:b/>
          <w:iCs/>
          <w:sz w:val="32"/>
          <w:szCs w:val="32"/>
          <w:lang w:val="vi-VN"/>
        </w:rPr>
        <w:t>2</w:t>
      </w:r>
    </w:p>
    <w:p w14:paraId="60D46466" w14:textId="77777777" w:rsidR="00081593" w:rsidRPr="0071742F" w:rsidRDefault="00081593" w:rsidP="00081593">
      <w:pPr>
        <w:ind w:firstLine="0"/>
        <w:jc w:val="center"/>
        <w:rPr>
          <w:b/>
          <w:sz w:val="32"/>
          <w:szCs w:val="32"/>
        </w:rPr>
      </w:pPr>
      <w:r w:rsidRPr="0071742F">
        <w:rPr>
          <w:b/>
          <w:sz w:val="32"/>
          <w:szCs w:val="32"/>
        </w:rPr>
        <w:lastRenderedPageBreak/>
        <w:t>LỜI CẢM ƠN</w:t>
      </w:r>
    </w:p>
    <w:p w14:paraId="4F1C92D7" w14:textId="77777777" w:rsidR="00081593" w:rsidRPr="00E854A1" w:rsidRDefault="00081593" w:rsidP="00081593">
      <w:pPr>
        <w:rPr>
          <w:b/>
          <w:sz w:val="32"/>
          <w:szCs w:val="32"/>
        </w:rPr>
      </w:pPr>
    </w:p>
    <w:p w14:paraId="163A30A1" w14:textId="65B1AF4C" w:rsidR="00081593" w:rsidRDefault="00081593" w:rsidP="00081593">
      <w:pPr>
        <w:ind w:firstLine="567"/>
      </w:pPr>
      <w:r>
        <w:t xml:space="preserve">Đồ án này được được thực hiện bởi nhóm gồm </w:t>
      </w:r>
      <w:r w:rsidR="002F6801">
        <w:rPr>
          <w:lang w:val="vi-VN"/>
        </w:rPr>
        <w:t>1</w:t>
      </w:r>
      <w:r>
        <w:t xml:space="preserve"> thành viên thuộc sinh viên của trường Đại học Công nghệ thông tin và Truyền thông Việt – Hàn Đà Nẵng.</w:t>
      </w:r>
      <w:r w:rsidRPr="00B13AE1">
        <w:t xml:space="preserve"> </w:t>
      </w:r>
      <w:r>
        <w:t xml:space="preserve">Trước hết, xin gởi lời cảm ơn chân thành đến </w:t>
      </w:r>
      <w:r w:rsidR="007876CD">
        <w:rPr>
          <w:b/>
          <w:bCs/>
          <w:lang w:val="vi-VN"/>
        </w:rPr>
        <w:t>Cô</w:t>
      </w:r>
      <w:r>
        <w:rPr>
          <w:b/>
          <w:bCs/>
        </w:rPr>
        <w:t xml:space="preserve"> giáo </w:t>
      </w:r>
      <w:r w:rsidR="002F6801">
        <w:rPr>
          <w:b/>
          <w:bCs/>
          <w:lang w:val="vi-VN"/>
        </w:rPr>
        <w:t>Trịnh Thị Ngọc Linh</w:t>
      </w:r>
      <w:r>
        <w:rPr>
          <w:b/>
          <w:bCs/>
        </w:rPr>
        <w:t xml:space="preserve"> </w:t>
      </w:r>
      <w:r>
        <w:t>đã tận tình chỉ dẫn, góp ý để báo cáo của nhóm tránh nhiều sai sót và hoàn thiện hơn. Tiếp đến, xin gởi lời cảm ơn đến các tác giả bài viết, các trang web đã góp phần cung cấp cho chúng tôi các tiện ích và thông tin cần thiết để thực hiện đồ án.</w:t>
      </w:r>
    </w:p>
    <w:p w14:paraId="516840E4" w14:textId="77777777" w:rsidR="00081593" w:rsidRPr="00E1422D" w:rsidRDefault="00081593" w:rsidP="00081593">
      <w:pPr>
        <w:rPr>
          <w:sz w:val="12"/>
          <w:szCs w:val="12"/>
        </w:rPr>
      </w:pPr>
    </w:p>
    <w:p w14:paraId="278E51B5" w14:textId="7DBF0A43" w:rsidR="00081593" w:rsidRDefault="00081593" w:rsidP="00081593">
      <w:pPr>
        <w:ind w:firstLine="567"/>
      </w:pPr>
      <w:r>
        <w:t xml:space="preserve">Cuối cùng, mặc dù nhóm đã rất cố gắng nhưng chắc chắn sẽ còn rất nhiều sai sót mà chưa thể khắc phục hết được vì vậy rất mong </w:t>
      </w:r>
      <w:r w:rsidR="00B37766">
        <w:t>C</w:t>
      </w:r>
      <w:r w:rsidR="00B37766">
        <w:rPr>
          <w:lang w:val="vi-VN"/>
        </w:rPr>
        <w:t>ô</w:t>
      </w:r>
      <w:r>
        <w:t xml:space="preserve"> giáo đóng góp ý kiến, phê bình để nhóm rút thêm kinh nghiệm cho những lần sau.</w:t>
      </w:r>
    </w:p>
    <w:p w14:paraId="19E14F4B" w14:textId="77777777" w:rsidR="00081593" w:rsidRDefault="00081593" w:rsidP="00081593"/>
    <w:p w14:paraId="73ABAF1C" w14:textId="77777777" w:rsidR="00081593" w:rsidRPr="00FF0B1A" w:rsidRDefault="00081593" w:rsidP="00081593">
      <w:pPr>
        <w:ind w:left="4422" w:firstLine="737"/>
        <w:jc w:val="right"/>
        <w:rPr>
          <w:b/>
          <w:bCs/>
        </w:rPr>
      </w:pPr>
      <w:r w:rsidRPr="00FF0B1A">
        <w:rPr>
          <w:b/>
          <w:bCs/>
        </w:rPr>
        <w:t>Xin chân thành cảm ơn!</w:t>
      </w:r>
    </w:p>
    <w:p w14:paraId="1C69AE39" w14:textId="77777777" w:rsidR="00081593" w:rsidRPr="00091DF1" w:rsidRDefault="00081593" w:rsidP="00081593">
      <w:pPr>
        <w:rPr>
          <w:b/>
        </w:rPr>
      </w:pPr>
    </w:p>
    <w:p w14:paraId="1D4D8DA9" w14:textId="77777777" w:rsidR="00081593" w:rsidRPr="00091DF1" w:rsidRDefault="00081593" w:rsidP="00081593">
      <w:pPr>
        <w:rPr>
          <w:b/>
        </w:rPr>
      </w:pPr>
    </w:p>
    <w:p w14:paraId="434054C6" w14:textId="77777777" w:rsidR="00081593" w:rsidRPr="0071742F" w:rsidRDefault="00081593" w:rsidP="00081593">
      <w:pPr>
        <w:ind w:firstLine="0"/>
        <w:jc w:val="center"/>
        <w:rPr>
          <w:b/>
          <w:sz w:val="32"/>
          <w:szCs w:val="32"/>
        </w:rPr>
      </w:pPr>
      <w:r w:rsidRPr="00091DF1">
        <w:br w:type="page"/>
      </w:r>
      <w:r w:rsidRPr="0071742F">
        <w:rPr>
          <w:b/>
          <w:sz w:val="32"/>
          <w:szCs w:val="32"/>
        </w:rPr>
        <w:lastRenderedPageBreak/>
        <w:t xml:space="preserve">NHẬN XÉT </w:t>
      </w:r>
    </w:p>
    <w:p w14:paraId="16011B9B" w14:textId="77777777" w:rsidR="00081593" w:rsidRPr="00091DF1" w:rsidRDefault="00081593" w:rsidP="00081593">
      <w:pPr>
        <w:ind w:firstLine="0"/>
        <w:jc w:val="center"/>
      </w:pPr>
      <w:r w:rsidRPr="00091DF1">
        <w:rPr>
          <w:b/>
        </w:rPr>
        <w:t>(Của giảng viên hướng dẫn)</w:t>
      </w:r>
    </w:p>
    <w:p w14:paraId="438CBD75" w14:textId="77777777" w:rsidR="00081593" w:rsidRPr="00091DF1" w:rsidRDefault="00081593" w:rsidP="00081593">
      <w:pPr>
        <w:ind w:firstLine="0"/>
        <w:rPr>
          <w:b/>
        </w:rPr>
      </w:pPr>
      <w:r w:rsidRPr="00091DF1">
        <w:rPr>
          <w:b/>
        </w:rPr>
        <w:t xml:space="preserve"> </w:t>
      </w:r>
    </w:p>
    <w:p w14:paraId="094D1B88" w14:textId="77777777" w:rsidR="00081593" w:rsidRPr="00C43F83" w:rsidRDefault="00081593" w:rsidP="00081593">
      <w:pPr>
        <w:ind w:firstLine="0"/>
        <w:jc w:val="center"/>
      </w:pPr>
      <w:r w:rsidRPr="00C43F83">
        <w:t>………………………………………………………………………………………………………………………………………………………………………………………………………………………………………………………………</w:t>
      </w:r>
      <w:r>
        <w:t>…</w:t>
      </w:r>
      <w:r w:rsidRPr="00C43F83">
        <w:t>………………………………………………………………………………………………………………………………………………………………………………………………………………………………………………………………………………………………………………………………………………………………………………………………………………………………………………………………………………………………………………………………………………………………………………………………………………………………………………………………………………………………………………………………………………………………………………………………………………………………………………………………………………………………………………………………………………………………………………………………………………………………………………………………………………………………………………………………………………………………………………………………………………………………………………………………………………………………………………………………………………………………………………………………………………………………………………………………………………………………………………………………………………………………………………………………………………………………………………………………………………………………………………………………………………………………………………………………………</w:t>
      </w:r>
    </w:p>
    <w:p w14:paraId="6E25E4B4" w14:textId="77777777" w:rsidR="00081593" w:rsidRPr="00091DF1" w:rsidRDefault="00081593" w:rsidP="00081593">
      <w:pPr>
        <w:spacing w:before="240"/>
        <w:rPr>
          <w:b/>
        </w:rPr>
      </w:pPr>
    </w:p>
    <w:p w14:paraId="3EC3C55A" w14:textId="3BBA360B" w:rsidR="00081593" w:rsidRPr="007F5600" w:rsidRDefault="00081593" w:rsidP="00D70A92">
      <w:pPr>
        <w:spacing w:line="360" w:lineRule="auto"/>
        <w:ind w:left="4111"/>
        <w:jc w:val="center"/>
        <w:rPr>
          <w:lang w:val="vi-VN"/>
        </w:rPr>
      </w:pPr>
      <w:r w:rsidRPr="007F5600">
        <w:rPr>
          <w:lang w:val="vi-VN"/>
        </w:rPr>
        <w:t>Đà Nẵng, ngày … tháng ... năm 202</w:t>
      </w:r>
      <w:r w:rsidR="00D70A92">
        <w:rPr>
          <w:lang w:val="vi-VN"/>
        </w:rPr>
        <w:t>2</w:t>
      </w:r>
    </w:p>
    <w:p w14:paraId="7776E030" w14:textId="77777777" w:rsidR="00081593" w:rsidRPr="007F5600" w:rsidRDefault="00081593" w:rsidP="00081593">
      <w:pPr>
        <w:spacing w:line="360" w:lineRule="auto"/>
        <w:ind w:left="5040"/>
        <w:rPr>
          <w:b/>
          <w:lang w:val="vi-VN"/>
        </w:rPr>
      </w:pPr>
      <w:r w:rsidRPr="007F5600">
        <w:rPr>
          <w:b/>
          <w:lang w:val="vi-VN"/>
        </w:rPr>
        <w:t>Giảng viên hướng dẫn</w:t>
      </w:r>
    </w:p>
    <w:p w14:paraId="2683911E" w14:textId="77777777" w:rsidR="00A83F6F" w:rsidRDefault="00A83F6F" w:rsidP="00081593">
      <w:pPr>
        <w:spacing w:line="360" w:lineRule="auto"/>
        <w:ind w:left="5040"/>
        <w:rPr>
          <w:b/>
          <w:lang w:val="vi-VN"/>
        </w:rPr>
      </w:pPr>
    </w:p>
    <w:p w14:paraId="2062F328" w14:textId="77777777" w:rsidR="00A83F6F" w:rsidRPr="007F5600" w:rsidRDefault="00A83F6F" w:rsidP="00081593">
      <w:pPr>
        <w:spacing w:line="360" w:lineRule="auto"/>
        <w:ind w:left="5040"/>
        <w:rPr>
          <w:b/>
          <w:lang w:val="vi-VN"/>
        </w:rPr>
      </w:pPr>
    </w:p>
    <w:p w14:paraId="0F171568" w14:textId="77777777" w:rsidR="00081593" w:rsidRPr="007F5600" w:rsidRDefault="00081593" w:rsidP="00081593">
      <w:pPr>
        <w:spacing w:line="360" w:lineRule="auto"/>
        <w:ind w:left="5040"/>
        <w:rPr>
          <w:b/>
          <w:lang w:val="vi-VN"/>
        </w:rPr>
      </w:pPr>
      <w:r w:rsidRPr="007F5600">
        <w:rPr>
          <w:b/>
          <w:lang w:val="vi-VN"/>
        </w:rPr>
        <w:tab/>
        <w:t xml:space="preserve">     </w:t>
      </w:r>
    </w:p>
    <w:p w14:paraId="039D0263" w14:textId="158BAA72" w:rsidR="00081593" w:rsidRPr="008D0099" w:rsidRDefault="00081593" w:rsidP="00081593">
      <w:pPr>
        <w:tabs>
          <w:tab w:val="left" w:leader="dot" w:pos="8493"/>
        </w:tabs>
        <w:spacing w:line="360" w:lineRule="auto"/>
        <w:jc w:val="center"/>
        <w:rPr>
          <w:b/>
          <w:lang w:val="vi-VN"/>
        </w:rPr>
      </w:pPr>
      <w:r w:rsidRPr="007F5600">
        <w:rPr>
          <w:b/>
          <w:lang w:val="vi-VN"/>
        </w:rPr>
        <w:t xml:space="preserve">                                                                   T</w:t>
      </w:r>
      <w:r w:rsidR="00D70A92">
        <w:rPr>
          <w:b/>
          <w:lang w:val="vi-VN"/>
        </w:rPr>
        <w:t>h</w:t>
      </w:r>
      <w:r w:rsidRPr="007F5600">
        <w:rPr>
          <w:b/>
          <w:lang w:val="vi-VN"/>
        </w:rPr>
        <w:t xml:space="preserve">S. </w:t>
      </w:r>
      <w:r w:rsidR="00D70A92">
        <w:rPr>
          <w:b/>
          <w:lang w:val="vi-VN"/>
        </w:rPr>
        <w:t>Trịnh Thị Ngọc Linh</w:t>
      </w:r>
    </w:p>
    <w:p w14:paraId="39714E02" w14:textId="77777777" w:rsidR="00081593" w:rsidRPr="00A83F6F" w:rsidRDefault="00081593" w:rsidP="00081593">
      <w:pPr>
        <w:ind w:firstLine="0"/>
        <w:jc w:val="center"/>
        <w:rPr>
          <w:b/>
          <w:sz w:val="32"/>
          <w:szCs w:val="32"/>
          <w:lang w:val="vi-VN"/>
        </w:rPr>
      </w:pPr>
      <w:r w:rsidRPr="008D0099">
        <w:rPr>
          <w:b/>
          <w:lang w:val="vi-VN"/>
        </w:rPr>
        <w:br w:type="page"/>
      </w:r>
      <w:r w:rsidRPr="00A83F6F">
        <w:rPr>
          <w:b/>
          <w:sz w:val="32"/>
          <w:szCs w:val="32"/>
          <w:lang w:val="vi-VN"/>
        </w:rPr>
        <w:lastRenderedPageBreak/>
        <w:t>MỤC LỤC</w:t>
      </w:r>
    </w:p>
    <w:sdt>
      <w:sdtPr>
        <w:rPr>
          <w:rFonts w:ascii="Times New Roman" w:eastAsia="Times New Roman" w:hAnsi="Times New Roman"/>
          <w:b w:val="0"/>
          <w:bCs w:val="0"/>
          <w:color w:val="auto"/>
          <w:sz w:val="26"/>
          <w:szCs w:val="26"/>
          <w:lang w:eastAsia="en-US"/>
        </w:rPr>
        <w:id w:val="2124802456"/>
        <w:docPartObj>
          <w:docPartGallery w:val="Table of Contents"/>
          <w:docPartUnique/>
        </w:docPartObj>
      </w:sdtPr>
      <w:sdtEndPr>
        <w:rPr>
          <w:b/>
          <w:bCs/>
          <w:noProof/>
        </w:rPr>
      </w:sdtEndPr>
      <w:sdtContent>
        <w:p w14:paraId="4ACA657D" w14:textId="77777777" w:rsidR="00081593" w:rsidRPr="005545CE" w:rsidRDefault="00081593" w:rsidP="00081593">
          <w:pPr>
            <w:pStyle w:val="TOCHeading"/>
            <w:ind w:leftChars="0" w:left="0" w:firstLineChars="0" w:firstLine="0"/>
            <w:jc w:val="right"/>
            <w:rPr>
              <w:lang w:val="vi-VN"/>
            </w:rPr>
          </w:pPr>
          <w:r w:rsidRPr="00A83F6F">
            <w:rPr>
              <w:rFonts w:ascii="Times New Roman" w:eastAsia="Times New Roman" w:hAnsi="Times New Roman"/>
              <w:b w:val="0"/>
              <w:bCs w:val="0"/>
              <w:color w:val="auto"/>
              <w:sz w:val="26"/>
              <w:szCs w:val="26"/>
              <w:lang w:val="vi-VN" w:eastAsia="en-US"/>
            </w:rPr>
            <w:t>Trang</w:t>
          </w:r>
        </w:p>
        <w:p w14:paraId="3623EB06" w14:textId="6F25F25A" w:rsidR="00921A97" w:rsidRDefault="007D421E">
          <w:pPr>
            <w:pStyle w:val="TOC1"/>
            <w:rPr>
              <w:rFonts w:asciiTheme="minorHAnsi" w:eastAsiaTheme="minorEastAsia" w:hAnsiTheme="minorHAnsi" w:cstheme="minorBidi"/>
              <w:b w:val="0"/>
              <w:bCs w:val="0"/>
              <w:caps w:val="0"/>
              <w:sz w:val="24"/>
              <w:szCs w:val="24"/>
              <w:lang w:val="en-VN"/>
            </w:rPr>
          </w:pPr>
          <w:r>
            <w:rPr>
              <w:i/>
              <w:iCs/>
              <w:sz w:val="24"/>
              <w:szCs w:val="24"/>
            </w:rPr>
            <w:fldChar w:fldCharType="begin"/>
          </w:r>
          <w:r>
            <w:rPr>
              <w:i/>
              <w:iCs/>
              <w:sz w:val="24"/>
              <w:szCs w:val="24"/>
            </w:rPr>
            <w:instrText xml:space="preserve"> TOC \o "1-3" \f \h \z </w:instrText>
          </w:r>
          <w:r>
            <w:rPr>
              <w:i/>
              <w:iCs/>
              <w:sz w:val="24"/>
              <w:szCs w:val="24"/>
            </w:rPr>
            <w:fldChar w:fldCharType="separate"/>
          </w:r>
          <w:hyperlink w:anchor="_Toc105501061" w:history="1">
            <w:r w:rsidR="00921A97" w:rsidRPr="0047034A">
              <w:rPr>
                <w:rStyle w:val="Hyperlink"/>
              </w:rPr>
              <w:t>Chương 1</w:t>
            </w:r>
            <w:r w:rsidR="00921A97">
              <w:rPr>
                <w:rFonts w:asciiTheme="minorHAnsi" w:eastAsiaTheme="minorEastAsia" w:hAnsiTheme="minorHAnsi" w:cstheme="minorBidi"/>
                <w:b w:val="0"/>
                <w:bCs w:val="0"/>
                <w:caps w:val="0"/>
                <w:sz w:val="24"/>
                <w:szCs w:val="24"/>
                <w:lang w:val="en-VN"/>
              </w:rPr>
              <w:tab/>
            </w:r>
            <w:r w:rsidR="00921A97" w:rsidRPr="0047034A">
              <w:rPr>
                <w:rStyle w:val="Hyperlink"/>
              </w:rPr>
              <w:t>TỔNG QUAN</w:t>
            </w:r>
            <w:r w:rsidR="00921A97">
              <w:rPr>
                <w:webHidden/>
              </w:rPr>
              <w:tab/>
            </w:r>
            <w:r w:rsidR="00921A97">
              <w:rPr>
                <w:webHidden/>
              </w:rPr>
              <w:fldChar w:fldCharType="begin"/>
            </w:r>
            <w:r w:rsidR="00921A97">
              <w:rPr>
                <w:webHidden/>
              </w:rPr>
              <w:instrText xml:space="preserve"> PAGEREF _Toc105501061 \h </w:instrText>
            </w:r>
            <w:r w:rsidR="00921A97">
              <w:rPr>
                <w:webHidden/>
              </w:rPr>
            </w:r>
            <w:r w:rsidR="00921A97">
              <w:rPr>
                <w:webHidden/>
              </w:rPr>
              <w:fldChar w:fldCharType="separate"/>
            </w:r>
            <w:r w:rsidR="00921A97">
              <w:rPr>
                <w:webHidden/>
              </w:rPr>
              <w:t>1</w:t>
            </w:r>
            <w:r w:rsidR="00921A97">
              <w:rPr>
                <w:webHidden/>
              </w:rPr>
              <w:fldChar w:fldCharType="end"/>
            </w:r>
          </w:hyperlink>
        </w:p>
        <w:p w14:paraId="1AFC23BE" w14:textId="15AAF79A" w:rsidR="00921A97" w:rsidRDefault="00770F84">
          <w:pPr>
            <w:pStyle w:val="TOC2"/>
            <w:rPr>
              <w:rFonts w:asciiTheme="minorHAnsi" w:eastAsiaTheme="minorEastAsia" w:hAnsiTheme="minorHAnsi" w:cstheme="minorBidi"/>
              <w:caps w:val="0"/>
              <w:sz w:val="24"/>
              <w:szCs w:val="24"/>
              <w:lang w:val="en-VN"/>
            </w:rPr>
          </w:pPr>
          <w:hyperlink w:anchor="_Toc105501062" w:history="1">
            <w:r w:rsidR="00921A97" w:rsidRPr="0047034A">
              <w:rPr>
                <w:rStyle w:val="Hyperlink"/>
              </w:rPr>
              <w:t>1.1</w:t>
            </w:r>
            <w:r w:rsidR="00921A97">
              <w:rPr>
                <w:rFonts w:asciiTheme="minorHAnsi" w:eastAsiaTheme="minorEastAsia" w:hAnsiTheme="minorHAnsi" w:cstheme="minorBidi"/>
                <w:caps w:val="0"/>
                <w:sz w:val="24"/>
                <w:szCs w:val="24"/>
                <w:lang w:val="en-VN"/>
              </w:rPr>
              <w:tab/>
            </w:r>
            <w:r w:rsidR="00921A97" w:rsidRPr="0047034A">
              <w:rPr>
                <w:rStyle w:val="Hyperlink"/>
              </w:rPr>
              <w:t>Giới thiệu</w:t>
            </w:r>
            <w:r w:rsidR="00921A97">
              <w:rPr>
                <w:webHidden/>
              </w:rPr>
              <w:tab/>
            </w:r>
            <w:r w:rsidR="00921A97">
              <w:rPr>
                <w:webHidden/>
              </w:rPr>
              <w:fldChar w:fldCharType="begin"/>
            </w:r>
            <w:r w:rsidR="00921A97">
              <w:rPr>
                <w:webHidden/>
              </w:rPr>
              <w:instrText xml:space="preserve"> PAGEREF _Toc105501062 \h </w:instrText>
            </w:r>
            <w:r w:rsidR="00921A97">
              <w:rPr>
                <w:webHidden/>
              </w:rPr>
            </w:r>
            <w:r w:rsidR="00921A97">
              <w:rPr>
                <w:webHidden/>
              </w:rPr>
              <w:fldChar w:fldCharType="separate"/>
            </w:r>
            <w:r w:rsidR="00921A97">
              <w:rPr>
                <w:webHidden/>
              </w:rPr>
              <w:t>1</w:t>
            </w:r>
            <w:r w:rsidR="00921A97">
              <w:rPr>
                <w:webHidden/>
              </w:rPr>
              <w:fldChar w:fldCharType="end"/>
            </w:r>
          </w:hyperlink>
        </w:p>
        <w:p w14:paraId="55F3EC57" w14:textId="74A60544" w:rsidR="00921A97" w:rsidRDefault="00770F84">
          <w:pPr>
            <w:pStyle w:val="TOC2"/>
            <w:rPr>
              <w:rFonts w:asciiTheme="minorHAnsi" w:eastAsiaTheme="minorEastAsia" w:hAnsiTheme="minorHAnsi" w:cstheme="minorBidi"/>
              <w:caps w:val="0"/>
              <w:sz w:val="24"/>
              <w:szCs w:val="24"/>
              <w:lang w:val="en-VN"/>
            </w:rPr>
          </w:pPr>
          <w:hyperlink w:anchor="_Toc105501063" w:history="1">
            <w:r w:rsidR="00921A97" w:rsidRPr="0047034A">
              <w:rPr>
                <w:rStyle w:val="Hyperlink"/>
              </w:rPr>
              <w:t>1.2</w:t>
            </w:r>
            <w:r w:rsidR="00921A97">
              <w:rPr>
                <w:rFonts w:asciiTheme="minorHAnsi" w:eastAsiaTheme="minorEastAsia" w:hAnsiTheme="minorHAnsi" w:cstheme="minorBidi"/>
                <w:caps w:val="0"/>
                <w:sz w:val="24"/>
                <w:szCs w:val="24"/>
                <w:lang w:val="en-VN"/>
              </w:rPr>
              <w:tab/>
            </w:r>
            <w:r w:rsidR="00921A97" w:rsidRPr="0047034A">
              <w:rPr>
                <w:rStyle w:val="Hyperlink"/>
              </w:rPr>
              <w:t>Lý do chọn đề tài</w:t>
            </w:r>
            <w:r w:rsidR="00921A97">
              <w:rPr>
                <w:webHidden/>
              </w:rPr>
              <w:tab/>
            </w:r>
            <w:r w:rsidR="00921A97">
              <w:rPr>
                <w:webHidden/>
              </w:rPr>
              <w:fldChar w:fldCharType="begin"/>
            </w:r>
            <w:r w:rsidR="00921A97">
              <w:rPr>
                <w:webHidden/>
              </w:rPr>
              <w:instrText xml:space="preserve"> PAGEREF _Toc105501063 \h </w:instrText>
            </w:r>
            <w:r w:rsidR="00921A97">
              <w:rPr>
                <w:webHidden/>
              </w:rPr>
            </w:r>
            <w:r w:rsidR="00921A97">
              <w:rPr>
                <w:webHidden/>
              </w:rPr>
              <w:fldChar w:fldCharType="separate"/>
            </w:r>
            <w:r w:rsidR="00921A97">
              <w:rPr>
                <w:webHidden/>
              </w:rPr>
              <w:t>1</w:t>
            </w:r>
            <w:r w:rsidR="00921A97">
              <w:rPr>
                <w:webHidden/>
              </w:rPr>
              <w:fldChar w:fldCharType="end"/>
            </w:r>
          </w:hyperlink>
        </w:p>
        <w:p w14:paraId="09BEA7EA" w14:textId="47FD3C06" w:rsidR="00921A97" w:rsidRDefault="00770F84">
          <w:pPr>
            <w:pStyle w:val="TOC2"/>
            <w:rPr>
              <w:rFonts w:asciiTheme="minorHAnsi" w:eastAsiaTheme="minorEastAsia" w:hAnsiTheme="minorHAnsi" w:cstheme="minorBidi"/>
              <w:caps w:val="0"/>
              <w:sz w:val="24"/>
              <w:szCs w:val="24"/>
              <w:lang w:val="en-VN"/>
            </w:rPr>
          </w:pPr>
          <w:hyperlink w:anchor="_Toc105501064" w:history="1">
            <w:r w:rsidR="00921A97" w:rsidRPr="0047034A">
              <w:rPr>
                <w:rStyle w:val="Hyperlink"/>
              </w:rPr>
              <w:t>1.3</w:t>
            </w:r>
            <w:r w:rsidR="00921A97">
              <w:rPr>
                <w:rFonts w:asciiTheme="minorHAnsi" w:eastAsiaTheme="minorEastAsia" w:hAnsiTheme="minorHAnsi" w:cstheme="minorBidi"/>
                <w:caps w:val="0"/>
                <w:sz w:val="24"/>
                <w:szCs w:val="24"/>
                <w:lang w:val="en-VN"/>
              </w:rPr>
              <w:tab/>
            </w:r>
            <w:r w:rsidR="00921A97" w:rsidRPr="0047034A">
              <w:rPr>
                <w:rStyle w:val="Hyperlink"/>
              </w:rPr>
              <w:t>Mục tiêu</w:t>
            </w:r>
            <w:r w:rsidR="00921A97">
              <w:rPr>
                <w:webHidden/>
              </w:rPr>
              <w:tab/>
            </w:r>
            <w:r w:rsidR="00921A97">
              <w:rPr>
                <w:webHidden/>
              </w:rPr>
              <w:fldChar w:fldCharType="begin"/>
            </w:r>
            <w:r w:rsidR="00921A97">
              <w:rPr>
                <w:webHidden/>
              </w:rPr>
              <w:instrText xml:space="preserve"> PAGEREF _Toc105501064 \h </w:instrText>
            </w:r>
            <w:r w:rsidR="00921A97">
              <w:rPr>
                <w:webHidden/>
              </w:rPr>
            </w:r>
            <w:r w:rsidR="00921A97">
              <w:rPr>
                <w:webHidden/>
              </w:rPr>
              <w:fldChar w:fldCharType="separate"/>
            </w:r>
            <w:r w:rsidR="00921A97">
              <w:rPr>
                <w:webHidden/>
              </w:rPr>
              <w:t>2</w:t>
            </w:r>
            <w:r w:rsidR="00921A97">
              <w:rPr>
                <w:webHidden/>
              </w:rPr>
              <w:fldChar w:fldCharType="end"/>
            </w:r>
          </w:hyperlink>
        </w:p>
        <w:p w14:paraId="723C7B78" w14:textId="11BE27A5" w:rsidR="00921A97" w:rsidRDefault="00770F84">
          <w:pPr>
            <w:pStyle w:val="TOC2"/>
            <w:rPr>
              <w:rFonts w:asciiTheme="minorHAnsi" w:eastAsiaTheme="minorEastAsia" w:hAnsiTheme="minorHAnsi" w:cstheme="minorBidi"/>
              <w:caps w:val="0"/>
              <w:sz w:val="24"/>
              <w:szCs w:val="24"/>
              <w:lang w:val="en-VN"/>
            </w:rPr>
          </w:pPr>
          <w:hyperlink w:anchor="_Toc105501065" w:history="1">
            <w:r w:rsidR="00921A97" w:rsidRPr="0047034A">
              <w:rPr>
                <w:rStyle w:val="Hyperlink"/>
              </w:rPr>
              <w:t>1.4</w:t>
            </w:r>
            <w:r w:rsidR="00921A97">
              <w:rPr>
                <w:rFonts w:asciiTheme="minorHAnsi" w:eastAsiaTheme="minorEastAsia" w:hAnsiTheme="minorHAnsi" w:cstheme="minorBidi"/>
                <w:caps w:val="0"/>
                <w:sz w:val="24"/>
                <w:szCs w:val="24"/>
                <w:lang w:val="en-VN"/>
              </w:rPr>
              <w:tab/>
            </w:r>
            <w:r w:rsidR="00921A97" w:rsidRPr="0047034A">
              <w:rPr>
                <w:rStyle w:val="Hyperlink"/>
              </w:rPr>
              <w:t>Cấu trúc đồ án</w:t>
            </w:r>
            <w:r w:rsidR="00921A97">
              <w:rPr>
                <w:webHidden/>
              </w:rPr>
              <w:tab/>
            </w:r>
            <w:r w:rsidR="00921A97">
              <w:rPr>
                <w:webHidden/>
              </w:rPr>
              <w:fldChar w:fldCharType="begin"/>
            </w:r>
            <w:r w:rsidR="00921A97">
              <w:rPr>
                <w:webHidden/>
              </w:rPr>
              <w:instrText xml:space="preserve"> PAGEREF _Toc105501065 \h </w:instrText>
            </w:r>
            <w:r w:rsidR="00921A97">
              <w:rPr>
                <w:webHidden/>
              </w:rPr>
            </w:r>
            <w:r w:rsidR="00921A97">
              <w:rPr>
                <w:webHidden/>
              </w:rPr>
              <w:fldChar w:fldCharType="separate"/>
            </w:r>
            <w:r w:rsidR="00921A97">
              <w:rPr>
                <w:webHidden/>
              </w:rPr>
              <w:t>2</w:t>
            </w:r>
            <w:r w:rsidR="00921A97">
              <w:rPr>
                <w:webHidden/>
              </w:rPr>
              <w:fldChar w:fldCharType="end"/>
            </w:r>
          </w:hyperlink>
        </w:p>
        <w:p w14:paraId="1559A508" w14:textId="14C075D6" w:rsidR="00921A97" w:rsidRDefault="00770F84">
          <w:pPr>
            <w:pStyle w:val="TOC1"/>
            <w:rPr>
              <w:rFonts w:asciiTheme="minorHAnsi" w:eastAsiaTheme="minorEastAsia" w:hAnsiTheme="minorHAnsi" w:cstheme="minorBidi"/>
              <w:b w:val="0"/>
              <w:bCs w:val="0"/>
              <w:caps w:val="0"/>
              <w:sz w:val="24"/>
              <w:szCs w:val="24"/>
              <w:lang w:val="en-VN"/>
            </w:rPr>
          </w:pPr>
          <w:hyperlink w:anchor="_Toc105501066" w:history="1">
            <w:r w:rsidR="00921A97" w:rsidRPr="0047034A">
              <w:rPr>
                <w:rStyle w:val="Hyperlink"/>
              </w:rPr>
              <w:t>Chương 2</w:t>
            </w:r>
            <w:r w:rsidR="00921A97">
              <w:rPr>
                <w:rFonts w:asciiTheme="minorHAnsi" w:eastAsiaTheme="minorEastAsia" w:hAnsiTheme="minorHAnsi" w:cstheme="minorBidi"/>
                <w:b w:val="0"/>
                <w:bCs w:val="0"/>
                <w:caps w:val="0"/>
                <w:sz w:val="24"/>
                <w:szCs w:val="24"/>
                <w:lang w:val="en-VN"/>
              </w:rPr>
              <w:tab/>
            </w:r>
            <w:r w:rsidR="00921A97" w:rsidRPr="0047034A">
              <w:rPr>
                <w:rStyle w:val="Hyperlink"/>
              </w:rPr>
              <w:t>CƠ SỞ LÝ THUYẾT</w:t>
            </w:r>
            <w:r w:rsidR="00921A97">
              <w:rPr>
                <w:webHidden/>
              </w:rPr>
              <w:tab/>
            </w:r>
            <w:r w:rsidR="00921A97">
              <w:rPr>
                <w:webHidden/>
              </w:rPr>
              <w:fldChar w:fldCharType="begin"/>
            </w:r>
            <w:r w:rsidR="00921A97">
              <w:rPr>
                <w:webHidden/>
              </w:rPr>
              <w:instrText xml:space="preserve"> PAGEREF _Toc105501066 \h </w:instrText>
            </w:r>
            <w:r w:rsidR="00921A97">
              <w:rPr>
                <w:webHidden/>
              </w:rPr>
            </w:r>
            <w:r w:rsidR="00921A97">
              <w:rPr>
                <w:webHidden/>
              </w:rPr>
              <w:fldChar w:fldCharType="separate"/>
            </w:r>
            <w:r w:rsidR="00921A97">
              <w:rPr>
                <w:webHidden/>
              </w:rPr>
              <w:t>4</w:t>
            </w:r>
            <w:r w:rsidR="00921A97">
              <w:rPr>
                <w:webHidden/>
              </w:rPr>
              <w:fldChar w:fldCharType="end"/>
            </w:r>
          </w:hyperlink>
        </w:p>
        <w:p w14:paraId="2B1CCFE4" w14:textId="21EAB8C0" w:rsidR="00921A97" w:rsidRDefault="00770F84">
          <w:pPr>
            <w:pStyle w:val="TOC2"/>
            <w:rPr>
              <w:rFonts w:asciiTheme="minorHAnsi" w:eastAsiaTheme="minorEastAsia" w:hAnsiTheme="minorHAnsi" w:cstheme="minorBidi"/>
              <w:caps w:val="0"/>
              <w:sz w:val="24"/>
              <w:szCs w:val="24"/>
              <w:lang w:val="en-VN"/>
            </w:rPr>
          </w:pPr>
          <w:hyperlink w:anchor="_Toc105501067" w:history="1">
            <w:r w:rsidR="00921A97" w:rsidRPr="0047034A">
              <w:rPr>
                <w:rStyle w:val="Hyperlink"/>
                <w:lang w:val="vi-VN"/>
              </w:rPr>
              <w:t>2.1</w:t>
            </w:r>
            <w:r w:rsidR="00921A97">
              <w:rPr>
                <w:rFonts w:asciiTheme="minorHAnsi" w:eastAsiaTheme="minorEastAsia" w:hAnsiTheme="minorHAnsi" w:cstheme="minorBidi"/>
                <w:caps w:val="0"/>
                <w:sz w:val="24"/>
                <w:szCs w:val="24"/>
                <w:lang w:val="en-VN"/>
              </w:rPr>
              <w:tab/>
            </w:r>
            <w:r w:rsidR="00921A97" w:rsidRPr="0047034A">
              <w:rPr>
                <w:rStyle w:val="Hyperlink"/>
                <w:lang w:val="vi-VN"/>
              </w:rPr>
              <w:t>Tổng quan về ngôn ngữ Swift</w:t>
            </w:r>
            <w:r w:rsidR="00921A97">
              <w:rPr>
                <w:webHidden/>
              </w:rPr>
              <w:tab/>
            </w:r>
            <w:r w:rsidR="00921A97">
              <w:rPr>
                <w:webHidden/>
              </w:rPr>
              <w:fldChar w:fldCharType="begin"/>
            </w:r>
            <w:r w:rsidR="00921A97">
              <w:rPr>
                <w:webHidden/>
              </w:rPr>
              <w:instrText xml:space="preserve"> PAGEREF _Toc105501067 \h </w:instrText>
            </w:r>
            <w:r w:rsidR="00921A97">
              <w:rPr>
                <w:webHidden/>
              </w:rPr>
            </w:r>
            <w:r w:rsidR="00921A97">
              <w:rPr>
                <w:webHidden/>
              </w:rPr>
              <w:fldChar w:fldCharType="separate"/>
            </w:r>
            <w:r w:rsidR="00921A97">
              <w:rPr>
                <w:webHidden/>
              </w:rPr>
              <w:t>4</w:t>
            </w:r>
            <w:r w:rsidR="00921A97">
              <w:rPr>
                <w:webHidden/>
              </w:rPr>
              <w:fldChar w:fldCharType="end"/>
            </w:r>
          </w:hyperlink>
        </w:p>
        <w:p w14:paraId="0B602936" w14:textId="79853B54" w:rsidR="00921A97" w:rsidRDefault="00770F84">
          <w:pPr>
            <w:pStyle w:val="TOC3"/>
            <w:rPr>
              <w:rFonts w:asciiTheme="minorHAnsi" w:eastAsiaTheme="minorEastAsia" w:hAnsiTheme="minorHAnsi" w:cstheme="minorBidi"/>
              <w:sz w:val="24"/>
              <w:szCs w:val="24"/>
              <w:lang w:val="en-VN"/>
            </w:rPr>
          </w:pPr>
          <w:hyperlink w:anchor="_Toc105501068" w:history="1">
            <w:r w:rsidR="00921A97" w:rsidRPr="0047034A">
              <w:rPr>
                <w:rStyle w:val="Hyperlink"/>
              </w:rPr>
              <w:t>2.1.1</w:t>
            </w:r>
            <w:r w:rsidR="00921A97">
              <w:rPr>
                <w:rFonts w:asciiTheme="minorHAnsi" w:eastAsiaTheme="minorEastAsia" w:hAnsiTheme="minorHAnsi" w:cstheme="minorBidi"/>
                <w:sz w:val="24"/>
                <w:szCs w:val="24"/>
                <w:lang w:val="en-VN"/>
              </w:rPr>
              <w:tab/>
            </w:r>
            <w:r w:rsidR="00921A97" w:rsidRPr="0047034A">
              <w:rPr>
                <w:rStyle w:val="Hyperlink"/>
                <w:lang w:val="vi-VN"/>
              </w:rPr>
              <w:t>Các đặc điểm của ngôn ngữ Swift</w:t>
            </w:r>
            <w:r w:rsidR="00921A97">
              <w:rPr>
                <w:webHidden/>
              </w:rPr>
              <w:tab/>
            </w:r>
            <w:r w:rsidR="00921A97">
              <w:rPr>
                <w:webHidden/>
              </w:rPr>
              <w:fldChar w:fldCharType="begin"/>
            </w:r>
            <w:r w:rsidR="00921A97">
              <w:rPr>
                <w:webHidden/>
              </w:rPr>
              <w:instrText xml:space="preserve"> PAGEREF _Toc105501068 \h </w:instrText>
            </w:r>
            <w:r w:rsidR="00921A97">
              <w:rPr>
                <w:webHidden/>
              </w:rPr>
            </w:r>
            <w:r w:rsidR="00921A97">
              <w:rPr>
                <w:webHidden/>
              </w:rPr>
              <w:fldChar w:fldCharType="separate"/>
            </w:r>
            <w:r w:rsidR="00921A97">
              <w:rPr>
                <w:webHidden/>
              </w:rPr>
              <w:t>4</w:t>
            </w:r>
            <w:r w:rsidR="00921A97">
              <w:rPr>
                <w:webHidden/>
              </w:rPr>
              <w:fldChar w:fldCharType="end"/>
            </w:r>
          </w:hyperlink>
        </w:p>
        <w:p w14:paraId="0319A5C2" w14:textId="2368A2F7" w:rsidR="00921A97" w:rsidRDefault="00770F84">
          <w:pPr>
            <w:pStyle w:val="TOC3"/>
            <w:rPr>
              <w:rFonts w:asciiTheme="minorHAnsi" w:eastAsiaTheme="minorEastAsia" w:hAnsiTheme="minorHAnsi" w:cstheme="minorBidi"/>
              <w:sz w:val="24"/>
              <w:szCs w:val="24"/>
              <w:lang w:val="en-VN"/>
            </w:rPr>
          </w:pPr>
          <w:hyperlink w:anchor="_Toc105501069" w:history="1">
            <w:r w:rsidR="00921A97" w:rsidRPr="0047034A">
              <w:rPr>
                <w:rStyle w:val="Hyperlink"/>
                <w:lang w:val="vi-VN"/>
              </w:rPr>
              <w:t>2.1.2</w:t>
            </w:r>
            <w:r w:rsidR="00921A97">
              <w:rPr>
                <w:rFonts w:asciiTheme="minorHAnsi" w:eastAsiaTheme="minorEastAsia" w:hAnsiTheme="minorHAnsi" w:cstheme="minorBidi"/>
                <w:sz w:val="24"/>
                <w:szCs w:val="24"/>
                <w:lang w:val="en-VN"/>
              </w:rPr>
              <w:tab/>
            </w:r>
            <w:r w:rsidR="00921A97" w:rsidRPr="0047034A">
              <w:rPr>
                <w:rStyle w:val="Hyperlink"/>
                <w:lang w:val="vi-VN"/>
              </w:rPr>
              <w:t>Tìm hiểu về SwiftUI</w:t>
            </w:r>
            <w:r w:rsidR="00921A97">
              <w:rPr>
                <w:webHidden/>
              </w:rPr>
              <w:tab/>
            </w:r>
            <w:r w:rsidR="00921A97">
              <w:rPr>
                <w:webHidden/>
              </w:rPr>
              <w:fldChar w:fldCharType="begin"/>
            </w:r>
            <w:r w:rsidR="00921A97">
              <w:rPr>
                <w:webHidden/>
              </w:rPr>
              <w:instrText xml:space="preserve"> PAGEREF _Toc105501069 \h </w:instrText>
            </w:r>
            <w:r w:rsidR="00921A97">
              <w:rPr>
                <w:webHidden/>
              </w:rPr>
            </w:r>
            <w:r w:rsidR="00921A97">
              <w:rPr>
                <w:webHidden/>
              </w:rPr>
              <w:fldChar w:fldCharType="separate"/>
            </w:r>
            <w:r w:rsidR="00921A97">
              <w:rPr>
                <w:webHidden/>
              </w:rPr>
              <w:t>5</w:t>
            </w:r>
            <w:r w:rsidR="00921A97">
              <w:rPr>
                <w:webHidden/>
              </w:rPr>
              <w:fldChar w:fldCharType="end"/>
            </w:r>
          </w:hyperlink>
        </w:p>
        <w:p w14:paraId="09F8AC3E" w14:textId="62AD328A" w:rsidR="00921A97" w:rsidRDefault="00770F84">
          <w:pPr>
            <w:pStyle w:val="TOC2"/>
            <w:rPr>
              <w:rFonts w:asciiTheme="minorHAnsi" w:eastAsiaTheme="minorEastAsia" w:hAnsiTheme="minorHAnsi" w:cstheme="minorBidi"/>
              <w:caps w:val="0"/>
              <w:sz w:val="24"/>
              <w:szCs w:val="24"/>
              <w:lang w:val="en-VN"/>
            </w:rPr>
          </w:pPr>
          <w:hyperlink w:anchor="_Toc105501070" w:history="1">
            <w:r w:rsidR="00921A97" w:rsidRPr="0047034A">
              <w:rPr>
                <w:rStyle w:val="Hyperlink"/>
              </w:rPr>
              <w:t>2.2</w:t>
            </w:r>
            <w:r w:rsidR="00921A97">
              <w:rPr>
                <w:rFonts w:asciiTheme="minorHAnsi" w:eastAsiaTheme="minorEastAsia" w:hAnsiTheme="minorHAnsi" w:cstheme="minorBidi"/>
                <w:caps w:val="0"/>
                <w:sz w:val="24"/>
                <w:szCs w:val="24"/>
                <w:lang w:val="en-VN"/>
              </w:rPr>
              <w:tab/>
            </w:r>
            <w:r w:rsidR="00921A97" w:rsidRPr="0047034A">
              <w:rPr>
                <w:rStyle w:val="Hyperlink"/>
              </w:rPr>
              <w:t>Thư viện hỗ trợ</w:t>
            </w:r>
            <w:r w:rsidR="00921A97" w:rsidRPr="0047034A">
              <w:rPr>
                <w:rStyle w:val="Hyperlink"/>
                <w:lang w:val="vi-VN"/>
              </w:rPr>
              <w:t xml:space="preserve"> dự án</w:t>
            </w:r>
            <w:r w:rsidR="00921A97">
              <w:rPr>
                <w:webHidden/>
              </w:rPr>
              <w:tab/>
            </w:r>
            <w:r w:rsidR="00921A97">
              <w:rPr>
                <w:webHidden/>
              </w:rPr>
              <w:fldChar w:fldCharType="begin"/>
            </w:r>
            <w:r w:rsidR="00921A97">
              <w:rPr>
                <w:webHidden/>
              </w:rPr>
              <w:instrText xml:space="preserve"> PAGEREF _Toc105501070 \h </w:instrText>
            </w:r>
            <w:r w:rsidR="00921A97">
              <w:rPr>
                <w:webHidden/>
              </w:rPr>
            </w:r>
            <w:r w:rsidR="00921A97">
              <w:rPr>
                <w:webHidden/>
              </w:rPr>
              <w:fldChar w:fldCharType="separate"/>
            </w:r>
            <w:r w:rsidR="00921A97">
              <w:rPr>
                <w:webHidden/>
              </w:rPr>
              <w:t>6</w:t>
            </w:r>
            <w:r w:rsidR="00921A97">
              <w:rPr>
                <w:webHidden/>
              </w:rPr>
              <w:fldChar w:fldCharType="end"/>
            </w:r>
          </w:hyperlink>
        </w:p>
        <w:p w14:paraId="23F472CF" w14:textId="36CE81B0" w:rsidR="00921A97" w:rsidRDefault="00770F84">
          <w:pPr>
            <w:pStyle w:val="TOC3"/>
            <w:rPr>
              <w:rFonts w:asciiTheme="minorHAnsi" w:eastAsiaTheme="minorEastAsia" w:hAnsiTheme="minorHAnsi" w:cstheme="minorBidi"/>
              <w:sz w:val="24"/>
              <w:szCs w:val="24"/>
              <w:lang w:val="en-VN"/>
            </w:rPr>
          </w:pPr>
          <w:hyperlink w:anchor="_Toc105501071" w:history="1">
            <w:r w:rsidR="00921A97" w:rsidRPr="0047034A">
              <w:rPr>
                <w:rStyle w:val="Hyperlink"/>
              </w:rPr>
              <w:t>2.2.1</w:t>
            </w:r>
            <w:r w:rsidR="00921A97">
              <w:rPr>
                <w:rFonts w:asciiTheme="minorHAnsi" w:eastAsiaTheme="minorEastAsia" w:hAnsiTheme="minorHAnsi" w:cstheme="minorBidi"/>
                <w:sz w:val="24"/>
                <w:szCs w:val="24"/>
                <w:lang w:val="en-VN"/>
              </w:rPr>
              <w:tab/>
            </w:r>
            <w:r w:rsidR="00921A97" w:rsidRPr="0047034A">
              <w:rPr>
                <w:rStyle w:val="Hyperlink"/>
                <w:lang w:val="vi-VN"/>
              </w:rPr>
              <w:t>SwiftUI:</w:t>
            </w:r>
            <w:r w:rsidR="00921A97">
              <w:rPr>
                <w:webHidden/>
              </w:rPr>
              <w:tab/>
            </w:r>
            <w:r w:rsidR="00921A97">
              <w:rPr>
                <w:webHidden/>
              </w:rPr>
              <w:fldChar w:fldCharType="begin"/>
            </w:r>
            <w:r w:rsidR="00921A97">
              <w:rPr>
                <w:webHidden/>
              </w:rPr>
              <w:instrText xml:space="preserve"> PAGEREF _Toc105501071 \h </w:instrText>
            </w:r>
            <w:r w:rsidR="00921A97">
              <w:rPr>
                <w:webHidden/>
              </w:rPr>
            </w:r>
            <w:r w:rsidR="00921A97">
              <w:rPr>
                <w:webHidden/>
              </w:rPr>
              <w:fldChar w:fldCharType="separate"/>
            </w:r>
            <w:r w:rsidR="00921A97">
              <w:rPr>
                <w:webHidden/>
              </w:rPr>
              <w:t>6</w:t>
            </w:r>
            <w:r w:rsidR="00921A97">
              <w:rPr>
                <w:webHidden/>
              </w:rPr>
              <w:fldChar w:fldCharType="end"/>
            </w:r>
          </w:hyperlink>
        </w:p>
        <w:p w14:paraId="73E54714" w14:textId="6AA099F2" w:rsidR="00921A97" w:rsidRDefault="00770F84">
          <w:pPr>
            <w:pStyle w:val="TOC3"/>
            <w:rPr>
              <w:rFonts w:asciiTheme="minorHAnsi" w:eastAsiaTheme="minorEastAsia" w:hAnsiTheme="minorHAnsi" w:cstheme="minorBidi"/>
              <w:sz w:val="24"/>
              <w:szCs w:val="24"/>
              <w:lang w:val="en-VN"/>
            </w:rPr>
          </w:pPr>
          <w:hyperlink w:anchor="_Toc105501072" w:history="1">
            <w:r w:rsidR="00921A97" w:rsidRPr="0047034A">
              <w:rPr>
                <w:rStyle w:val="Hyperlink"/>
                <w:lang w:val="vi-VN"/>
              </w:rPr>
              <w:t>2.2.2</w:t>
            </w:r>
            <w:r w:rsidR="00921A97">
              <w:rPr>
                <w:rFonts w:asciiTheme="minorHAnsi" w:eastAsiaTheme="minorEastAsia" w:hAnsiTheme="minorHAnsi" w:cstheme="minorBidi"/>
                <w:sz w:val="24"/>
                <w:szCs w:val="24"/>
                <w:lang w:val="en-VN"/>
              </w:rPr>
              <w:tab/>
            </w:r>
            <w:r w:rsidR="00921A97" w:rsidRPr="0047034A">
              <w:rPr>
                <w:rStyle w:val="Hyperlink"/>
                <w:lang w:val="vi-VN"/>
              </w:rPr>
              <w:t>Core Image:</w:t>
            </w:r>
            <w:r w:rsidR="00921A97">
              <w:rPr>
                <w:webHidden/>
              </w:rPr>
              <w:tab/>
            </w:r>
            <w:r w:rsidR="00921A97">
              <w:rPr>
                <w:webHidden/>
              </w:rPr>
              <w:fldChar w:fldCharType="begin"/>
            </w:r>
            <w:r w:rsidR="00921A97">
              <w:rPr>
                <w:webHidden/>
              </w:rPr>
              <w:instrText xml:space="preserve"> PAGEREF _Toc105501072 \h </w:instrText>
            </w:r>
            <w:r w:rsidR="00921A97">
              <w:rPr>
                <w:webHidden/>
              </w:rPr>
            </w:r>
            <w:r w:rsidR="00921A97">
              <w:rPr>
                <w:webHidden/>
              </w:rPr>
              <w:fldChar w:fldCharType="separate"/>
            </w:r>
            <w:r w:rsidR="00921A97">
              <w:rPr>
                <w:webHidden/>
              </w:rPr>
              <w:t>6</w:t>
            </w:r>
            <w:r w:rsidR="00921A97">
              <w:rPr>
                <w:webHidden/>
              </w:rPr>
              <w:fldChar w:fldCharType="end"/>
            </w:r>
          </w:hyperlink>
        </w:p>
        <w:p w14:paraId="3DE4BDB1" w14:textId="761322D3" w:rsidR="00921A97" w:rsidRDefault="00770F84">
          <w:pPr>
            <w:pStyle w:val="TOC3"/>
            <w:rPr>
              <w:rFonts w:asciiTheme="minorHAnsi" w:eastAsiaTheme="minorEastAsia" w:hAnsiTheme="minorHAnsi" w:cstheme="minorBidi"/>
              <w:sz w:val="24"/>
              <w:szCs w:val="24"/>
              <w:lang w:val="en-VN"/>
            </w:rPr>
          </w:pPr>
          <w:hyperlink w:anchor="_Toc105501073" w:history="1">
            <w:r w:rsidR="00921A97" w:rsidRPr="0047034A">
              <w:rPr>
                <w:rStyle w:val="Hyperlink"/>
              </w:rPr>
              <w:t>2.2.3</w:t>
            </w:r>
            <w:r w:rsidR="00921A97">
              <w:rPr>
                <w:rFonts w:asciiTheme="minorHAnsi" w:eastAsiaTheme="minorEastAsia" w:hAnsiTheme="minorHAnsi" w:cstheme="minorBidi"/>
                <w:sz w:val="24"/>
                <w:szCs w:val="24"/>
                <w:lang w:val="en-VN"/>
              </w:rPr>
              <w:tab/>
            </w:r>
            <w:r w:rsidR="00921A97" w:rsidRPr="0047034A">
              <w:rPr>
                <w:rStyle w:val="Hyperlink"/>
              </w:rPr>
              <w:t>PencilKit</w:t>
            </w:r>
            <w:r w:rsidR="00921A97">
              <w:rPr>
                <w:webHidden/>
              </w:rPr>
              <w:tab/>
            </w:r>
            <w:r w:rsidR="00921A97">
              <w:rPr>
                <w:webHidden/>
              </w:rPr>
              <w:fldChar w:fldCharType="begin"/>
            </w:r>
            <w:r w:rsidR="00921A97">
              <w:rPr>
                <w:webHidden/>
              </w:rPr>
              <w:instrText xml:space="preserve"> PAGEREF _Toc105501073 \h </w:instrText>
            </w:r>
            <w:r w:rsidR="00921A97">
              <w:rPr>
                <w:webHidden/>
              </w:rPr>
            </w:r>
            <w:r w:rsidR="00921A97">
              <w:rPr>
                <w:webHidden/>
              </w:rPr>
              <w:fldChar w:fldCharType="separate"/>
            </w:r>
            <w:r w:rsidR="00921A97">
              <w:rPr>
                <w:webHidden/>
              </w:rPr>
              <w:t>8</w:t>
            </w:r>
            <w:r w:rsidR="00921A97">
              <w:rPr>
                <w:webHidden/>
              </w:rPr>
              <w:fldChar w:fldCharType="end"/>
            </w:r>
          </w:hyperlink>
        </w:p>
        <w:p w14:paraId="0B4E156E" w14:textId="15726F7D" w:rsidR="00921A97" w:rsidRDefault="00770F84">
          <w:pPr>
            <w:pStyle w:val="TOC2"/>
            <w:rPr>
              <w:rFonts w:asciiTheme="minorHAnsi" w:eastAsiaTheme="minorEastAsia" w:hAnsiTheme="minorHAnsi" w:cstheme="minorBidi"/>
              <w:caps w:val="0"/>
              <w:sz w:val="24"/>
              <w:szCs w:val="24"/>
              <w:lang w:val="en-VN"/>
            </w:rPr>
          </w:pPr>
          <w:hyperlink w:anchor="_Toc105501074" w:history="1">
            <w:r w:rsidR="00921A97" w:rsidRPr="0047034A">
              <w:rPr>
                <w:rStyle w:val="Hyperlink"/>
                <w:lang w:val="vi-VN"/>
              </w:rPr>
              <w:t>2.3</w:t>
            </w:r>
            <w:r w:rsidR="00921A97">
              <w:rPr>
                <w:rFonts w:asciiTheme="minorHAnsi" w:eastAsiaTheme="minorEastAsia" w:hAnsiTheme="minorHAnsi" w:cstheme="minorBidi"/>
                <w:caps w:val="0"/>
                <w:sz w:val="24"/>
                <w:szCs w:val="24"/>
                <w:lang w:val="en-VN"/>
              </w:rPr>
              <w:tab/>
            </w:r>
            <w:r w:rsidR="00921A97" w:rsidRPr="0047034A">
              <w:rPr>
                <w:rStyle w:val="Hyperlink"/>
                <w:lang w:val="vi-VN"/>
              </w:rPr>
              <w:t>Kiến trúc tổng quan</w:t>
            </w:r>
            <w:r w:rsidR="00921A97">
              <w:rPr>
                <w:webHidden/>
              </w:rPr>
              <w:tab/>
            </w:r>
            <w:r w:rsidR="00921A97">
              <w:rPr>
                <w:webHidden/>
              </w:rPr>
              <w:fldChar w:fldCharType="begin"/>
            </w:r>
            <w:r w:rsidR="00921A97">
              <w:rPr>
                <w:webHidden/>
              </w:rPr>
              <w:instrText xml:space="preserve"> PAGEREF _Toc105501074 \h </w:instrText>
            </w:r>
            <w:r w:rsidR="00921A97">
              <w:rPr>
                <w:webHidden/>
              </w:rPr>
            </w:r>
            <w:r w:rsidR="00921A97">
              <w:rPr>
                <w:webHidden/>
              </w:rPr>
              <w:fldChar w:fldCharType="separate"/>
            </w:r>
            <w:r w:rsidR="00921A97">
              <w:rPr>
                <w:webHidden/>
              </w:rPr>
              <w:t>8</w:t>
            </w:r>
            <w:r w:rsidR="00921A97">
              <w:rPr>
                <w:webHidden/>
              </w:rPr>
              <w:fldChar w:fldCharType="end"/>
            </w:r>
          </w:hyperlink>
        </w:p>
        <w:p w14:paraId="4D98E68A" w14:textId="5A9F2A99" w:rsidR="00921A97" w:rsidRDefault="00770F84">
          <w:pPr>
            <w:pStyle w:val="TOC3"/>
            <w:rPr>
              <w:rFonts w:asciiTheme="minorHAnsi" w:eastAsiaTheme="minorEastAsia" w:hAnsiTheme="minorHAnsi" w:cstheme="minorBidi"/>
              <w:sz w:val="24"/>
              <w:szCs w:val="24"/>
              <w:lang w:val="en-VN"/>
            </w:rPr>
          </w:pPr>
          <w:hyperlink w:anchor="_Toc105501075" w:history="1">
            <w:r w:rsidR="00921A97" w:rsidRPr="0047034A">
              <w:rPr>
                <w:rStyle w:val="Hyperlink"/>
                <w:lang w:val="vi-VN"/>
              </w:rPr>
              <w:t>2.3.1</w:t>
            </w:r>
            <w:r w:rsidR="00921A97">
              <w:rPr>
                <w:rFonts w:asciiTheme="minorHAnsi" w:eastAsiaTheme="minorEastAsia" w:hAnsiTheme="minorHAnsi" w:cstheme="minorBidi"/>
                <w:sz w:val="24"/>
                <w:szCs w:val="24"/>
                <w:lang w:val="en-VN"/>
              </w:rPr>
              <w:tab/>
            </w:r>
            <w:r w:rsidR="00921A97" w:rsidRPr="0047034A">
              <w:rPr>
                <w:rStyle w:val="Hyperlink"/>
                <w:lang w:val="vi-VN"/>
              </w:rPr>
              <w:t>Giới thiệu mô hình MVVM</w:t>
            </w:r>
            <w:r w:rsidR="00921A97">
              <w:rPr>
                <w:webHidden/>
              </w:rPr>
              <w:tab/>
            </w:r>
            <w:r w:rsidR="00921A97">
              <w:rPr>
                <w:webHidden/>
              </w:rPr>
              <w:fldChar w:fldCharType="begin"/>
            </w:r>
            <w:r w:rsidR="00921A97">
              <w:rPr>
                <w:webHidden/>
              </w:rPr>
              <w:instrText xml:space="preserve"> PAGEREF _Toc105501075 \h </w:instrText>
            </w:r>
            <w:r w:rsidR="00921A97">
              <w:rPr>
                <w:webHidden/>
              </w:rPr>
            </w:r>
            <w:r w:rsidR="00921A97">
              <w:rPr>
                <w:webHidden/>
              </w:rPr>
              <w:fldChar w:fldCharType="separate"/>
            </w:r>
            <w:r w:rsidR="00921A97">
              <w:rPr>
                <w:webHidden/>
              </w:rPr>
              <w:t>8</w:t>
            </w:r>
            <w:r w:rsidR="00921A97">
              <w:rPr>
                <w:webHidden/>
              </w:rPr>
              <w:fldChar w:fldCharType="end"/>
            </w:r>
          </w:hyperlink>
        </w:p>
        <w:p w14:paraId="7DD12434" w14:textId="702F1AE0" w:rsidR="00921A97" w:rsidRDefault="00770F84">
          <w:pPr>
            <w:pStyle w:val="TOC3"/>
            <w:rPr>
              <w:rFonts w:asciiTheme="minorHAnsi" w:eastAsiaTheme="minorEastAsia" w:hAnsiTheme="minorHAnsi" w:cstheme="minorBidi"/>
              <w:sz w:val="24"/>
              <w:szCs w:val="24"/>
              <w:lang w:val="en-VN"/>
            </w:rPr>
          </w:pPr>
          <w:hyperlink w:anchor="_Toc105501076" w:history="1">
            <w:r w:rsidR="00921A97" w:rsidRPr="0047034A">
              <w:rPr>
                <w:rStyle w:val="Hyperlink"/>
              </w:rPr>
              <w:t>2.3.2</w:t>
            </w:r>
            <w:r w:rsidR="00921A97">
              <w:rPr>
                <w:rFonts w:asciiTheme="minorHAnsi" w:eastAsiaTheme="minorEastAsia" w:hAnsiTheme="minorHAnsi" w:cstheme="minorBidi"/>
                <w:sz w:val="24"/>
                <w:szCs w:val="24"/>
                <w:lang w:val="en-VN"/>
              </w:rPr>
              <w:tab/>
            </w:r>
            <w:r w:rsidR="00921A97" w:rsidRPr="0047034A">
              <w:rPr>
                <w:rStyle w:val="Hyperlink"/>
              </w:rPr>
              <w:t>Ưu nhược điểm của MVVM</w:t>
            </w:r>
            <w:r w:rsidR="00921A97">
              <w:rPr>
                <w:webHidden/>
              </w:rPr>
              <w:tab/>
            </w:r>
            <w:r w:rsidR="00921A97">
              <w:rPr>
                <w:webHidden/>
              </w:rPr>
              <w:fldChar w:fldCharType="begin"/>
            </w:r>
            <w:r w:rsidR="00921A97">
              <w:rPr>
                <w:webHidden/>
              </w:rPr>
              <w:instrText xml:space="preserve"> PAGEREF _Toc105501076 \h </w:instrText>
            </w:r>
            <w:r w:rsidR="00921A97">
              <w:rPr>
                <w:webHidden/>
              </w:rPr>
            </w:r>
            <w:r w:rsidR="00921A97">
              <w:rPr>
                <w:webHidden/>
              </w:rPr>
              <w:fldChar w:fldCharType="separate"/>
            </w:r>
            <w:r w:rsidR="00921A97">
              <w:rPr>
                <w:webHidden/>
              </w:rPr>
              <w:t>9</w:t>
            </w:r>
            <w:r w:rsidR="00921A97">
              <w:rPr>
                <w:webHidden/>
              </w:rPr>
              <w:fldChar w:fldCharType="end"/>
            </w:r>
          </w:hyperlink>
        </w:p>
        <w:p w14:paraId="5B66EA8E" w14:textId="7C84A394" w:rsidR="00921A97" w:rsidRDefault="00770F84">
          <w:pPr>
            <w:pStyle w:val="TOC1"/>
            <w:rPr>
              <w:rFonts w:asciiTheme="minorHAnsi" w:eastAsiaTheme="minorEastAsia" w:hAnsiTheme="minorHAnsi" w:cstheme="minorBidi"/>
              <w:b w:val="0"/>
              <w:bCs w:val="0"/>
              <w:caps w:val="0"/>
              <w:sz w:val="24"/>
              <w:szCs w:val="24"/>
              <w:lang w:val="en-VN"/>
            </w:rPr>
          </w:pPr>
          <w:hyperlink w:anchor="_Toc105501077" w:history="1">
            <w:r w:rsidR="00921A97" w:rsidRPr="0047034A">
              <w:rPr>
                <w:rStyle w:val="Hyperlink"/>
              </w:rPr>
              <w:t>Chương 3</w:t>
            </w:r>
            <w:r w:rsidR="00921A97">
              <w:rPr>
                <w:rFonts w:asciiTheme="minorHAnsi" w:eastAsiaTheme="minorEastAsia" w:hAnsiTheme="minorHAnsi" w:cstheme="minorBidi"/>
                <w:b w:val="0"/>
                <w:bCs w:val="0"/>
                <w:caps w:val="0"/>
                <w:sz w:val="24"/>
                <w:szCs w:val="24"/>
                <w:lang w:val="en-VN"/>
              </w:rPr>
              <w:tab/>
            </w:r>
            <w:r w:rsidR="00921A97" w:rsidRPr="0047034A">
              <w:rPr>
                <w:rStyle w:val="Hyperlink"/>
              </w:rPr>
              <w:t xml:space="preserve">PHÂN TÍCH </w:t>
            </w:r>
            <w:r w:rsidR="00921A97" w:rsidRPr="0047034A">
              <w:rPr>
                <w:rStyle w:val="Hyperlink"/>
                <w:lang w:val="vi-VN"/>
              </w:rPr>
              <w:t>THIẾT KẾ HỆ THỐNG</w:t>
            </w:r>
            <w:r w:rsidR="00921A97">
              <w:rPr>
                <w:webHidden/>
              </w:rPr>
              <w:tab/>
            </w:r>
            <w:r w:rsidR="00921A97">
              <w:rPr>
                <w:webHidden/>
              </w:rPr>
              <w:fldChar w:fldCharType="begin"/>
            </w:r>
            <w:r w:rsidR="00921A97">
              <w:rPr>
                <w:webHidden/>
              </w:rPr>
              <w:instrText xml:space="preserve"> PAGEREF _Toc105501077 \h </w:instrText>
            </w:r>
            <w:r w:rsidR="00921A97">
              <w:rPr>
                <w:webHidden/>
              </w:rPr>
            </w:r>
            <w:r w:rsidR="00921A97">
              <w:rPr>
                <w:webHidden/>
              </w:rPr>
              <w:fldChar w:fldCharType="separate"/>
            </w:r>
            <w:r w:rsidR="00921A97">
              <w:rPr>
                <w:webHidden/>
              </w:rPr>
              <w:t>10</w:t>
            </w:r>
            <w:r w:rsidR="00921A97">
              <w:rPr>
                <w:webHidden/>
              </w:rPr>
              <w:fldChar w:fldCharType="end"/>
            </w:r>
          </w:hyperlink>
        </w:p>
        <w:p w14:paraId="1641399B" w14:textId="3CCE9B8D" w:rsidR="00921A97" w:rsidRDefault="00770F84">
          <w:pPr>
            <w:pStyle w:val="TOC2"/>
            <w:rPr>
              <w:rFonts w:asciiTheme="minorHAnsi" w:eastAsiaTheme="minorEastAsia" w:hAnsiTheme="minorHAnsi" w:cstheme="minorBidi"/>
              <w:caps w:val="0"/>
              <w:sz w:val="24"/>
              <w:szCs w:val="24"/>
              <w:lang w:val="en-VN"/>
            </w:rPr>
          </w:pPr>
          <w:hyperlink w:anchor="_Toc105501078" w:history="1">
            <w:r w:rsidR="00921A97" w:rsidRPr="0047034A">
              <w:rPr>
                <w:rStyle w:val="Hyperlink"/>
                <w:lang w:val="vi-VN"/>
              </w:rPr>
              <w:t>3.1</w:t>
            </w:r>
            <w:r w:rsidR="00921A97">
              <w:rPr>
                <w:rFonts w:asciiTheme="minorHAnsi" w:eastAsiaTheme="minorEastAsia" w:hAnsiTheme="minorHAnsi" w:cstheme="minorBidi"/>
                <w:caps w:val="0"/>
                <w:sz w:val="24"/>
                <w:szCs w:val="24"/>
                <w:lang w:val="en-VN"/>
              </w:rPr>
              <w:tab/>
            </w:r>
            <w:r w:rsidR="00921A97" w:rsidRPr="0047034A">
              <w:rPr>
                <w:rStyle w:val="Hyperlink"/>
                <w:lang w:val="vi-VN"/>
              </w:rPr>
              <w:t>Giới thiệu Xcode</w:t>
            </w:r>
            <w:r w:rsidR="00921A97">
              <w:rPr>
                <w:webHidden/>
              </w:rPr>
              <w:tab/>
            </w:r>
            <w:r w:rsidR="00921A97">
              <w:rPr>
                <w:webHidden/>
              </w:rPr>
              <w:fldChar w:fldCharType="begin"/>
            </w:r>
            <w:r w:rsidR="00921A97">
              <w:rPr>
                <w:webHidden/>
              </w:rPr>
              <w:instrText xml:space="preserve"> PAGEREF _Toc105501078 \h </w:instrText>
            </w:r>
            <w:r w:rsidR="00921A97">
              <w:rPr>
                <w:webHidden/>
              </w:rPr>
            </w:r>
            <w:r w:rsidR="00921A97">
              <w:rPr>
                <w:webHidden/>
              </w:rPr>
              <w:fldChar w:fldCharType="separate"/>
            </w:r>
            <w:r w:rsidR="00921A97">
              <w:rPr>
                <w:webHidden/>
              </w:rPr>
              <w:t>10</w:t>
            </w:r>
            <w:r w:rsidR="00921A97">
              <w:rPr>
                <w:webHidden/>
              </w:rPr>
              <w:fldChar w:fldCharType="end"/>
            </w:r>
          </w:hyperlink>
        </w:p>
        <w:p w14:paraId="5F4BB7FD" w14:textId="0063AE6D" w:rsidR="00921A97" w:rsidRDefault="00770F84">
          <w:pPr>
            <w:pStyle w:val="TOC2"/>
            <w:rPr>
              <w:rFonts w:asciiTheme="minorHAnsi" w:eastAsiaTheme="minorEastAsia" w:hAnsiTheme="minorHAnsi" w:cstheme="minorBidi"/>
              <w:caps w:val="0"/>
              <w:sz w:val="24"/>
              <w:szCs w:val="24"/>
              <w:lang w:val="en-VN"/>
            </w:rPr>
          </w:pPr>
          <w:hyperlink w:anchor="_Toc105501079" w:history="1">
            <w:r w:rsidR="00921A97" w:rsidRPr="0047034A">
              <w:rPr>
                <w:rStyle w:val="Hyperlink"/>
                <w:lang w:val="vi-VN"/>
              </w:rPr>
              <w:t>3.2</w:t>
            </w:r>
            <w:r w:rsidR="00921A97">
              <w:rPr>
                <w:rFonts w:asciiTheme="minorHAnsi" w:eastAsiaTheme="minorEastAsia" w:hAnsiTheme="minorHAnsi" w:cstheme="minorBidi"/>
                <w:caps w:val="0"/>
                <w:sz w:val="24"/>
                <w:szCs w:val="24"/>
                <w:lang w:val="en-VN"/>
              </w:rPr>
              <w:tab/>
            </w:r>
            <w:r w:rsidR="00921A97" w:rsidRPr="0047034A">
              <w:rPr>
                <w:rStyle w:val="Hyperlink"/>
                <w:lang w:val="vi-VN"/>
              </w:rPr>
              <w:t>Xác định các tác nhân</w:t>
            </w:r>
            <w:r w:rsidR="00921A97">
              <w:rPr>
                <w:webHidden/>
              </w:rPr>
              <w:tab/>
            </w:r>
            <w:r w:rsidR="00921A97">
              <w:rPr>
                <w:webHidden/>
              </w:rPr>
              <w:fldChar w:fldCharType="begin"/>
            </w:r>
            <w:r w:rsidR="00921A97">
              <w:rPr>
                <w:webHidden/>
              </w:rPr>
              <w:instrText xml:space="preserve"> PAGEREF _Toc105501079 \h </w:instrText>
            </w:r>
            <w:r w:rsidR="00921A97">
              <w:rPr>
                <w:webHidden/>
              </w:rPr>
            </w:r>
            <w:r w:rsidR="00921A97">
              <w:rPr>
                <w:webHidden/>
              </w:rPr>
              <w:fldChar w:fldCharType="separate"/>
            </w:r>
            <w:r w:rsidR="00921A97">
              <w:rPr>
                <w:webHidden/>
              </w:rPr>
              <w:t>11</w:t>
            </w:r>
            <w:r w:rsidR="00921A97">
              <w:rPr>
                <w:webHidden/>
              </w:rPr>
              <w:fldChar w:fldCharType="end"/>
            </w:r>
          </w:hyperlink>
        </w:p>
        <w:p w14:paraId="76DE4617" w14:textId="725948DE" w:rsidR="00921A97" w:rsidRDefault="00770F84">
          <w:pPr>
            <w:pStyle w:val="TOC3"/>
            <w:rPr>
              <w:rFonts w:asciiTheme="minorHAnsi" w:eastAsiaTheme="minorEastAsia" w:hAnsiTheme="minorHAnsi" w:cstheme="minorBidi"/>
              <w:sz w:val="24"/>
              <w:szCs w:val="24"/>
              <w:lang w:val="en-VN"/>
            </w:rPr>
          </w:pPr>
          <w:hyperlink w:anchor="_Toc105501080" w:history="1">
            <w:r w:rsidR="00921A97" w:rsidRPr="0047034A">
              <w:rPr>
                <w:rStyle w:val="Hyperlink"/>
                <w:lang w:val="vi-VN"/>
              </w:rPr>
              <w:t>3.2.1</w:t>
            </w:r>
            <w:r w:rsidR="00921A97">
              <w:rPr>
                <w:rFonts w:asciiTheme="minorHAnsi" w:eastAsiaTheme="minorEastAsia" w:hAnsiTheme="minorHAnsi" w:cstheme="minorBidi"/>
                <w:sz w:val="24"/>
                <w:szCs w:val="24"/>
                <w:lang w:val="en-VN"/>
              </w:rPr>
              <w:tab/>
            </w:r>
            <w:r w:rsidR="00921A97" w:rsidRPr="0047034A">
              <w:rPr>
                <w:rStyle w:val="Hyperlink"/>
                <w:lang w:val="vi-VN"/>
              </w:rPr>
              <w:t>Sơ đồ ca sử dụng hệ thống</w:t>
            </w:r>
            <w:r w:rsidR="00921A97">
              <w:rPr>
                <w:webHidden/>
              </w:rPr>
              <w:tab/>
            </w:r>
            <w:r w:rsidR="00921A97">
              <w:rPr>
                <w:webHidden/>
              </w:rPr>
              <w:fldChar w:fldCharType="begin"/>
            </w:r>
            <w:r w:rsidR="00921A97">
              <w:rPr>
                <w:webHidden/>
              </w:rPr>
              <w:instrText xml:space="preserve"> PAGEREF _Toc105501080 \h </w:instrText>
            </w:r>
            <w:r w:rsidR="00921A97">
              <w:rPr>
                <w:webHidden/>
              </w:rPr>
            </w:r>
            <w:r w:rsidR="00921A97">
              <w:rPr>
                <w:webHidden/>
              </w:rPr>
              <w:fldChar w:fldCharType="separate"/>
            </w:r>
            <w:r w:rsidR="00921A97">
              <w:rPr>
                <w:webHidden/>
              </w:rPr>
              <w:t>11</w:t>
            </w:r>
            <w:r w:rsidR="00921A97">
              <w:rPr>
                <w:webHidden/>
              </w:rPr>
              <w:fldChar w:fldCharType="end"/>
            </w:r>
          </w:hyperlink>
        </w:p>
        <w:p w14:paraId="4833D0BF" w14:textId="570FF095" w:rsidR="00921A97" w:rsidRDefault="00770F84">
          <w:pPr>
            <w:pStyle w:val="TOC3"/>
            <w:rPr>
              <w:rFonts w:asciiTheme="minorHAnsi" w:eastAsiaTheme="minorEastAsia" w:hAnsiTheme="minorHAnsi" w:cstheme="minorBidi"/>
              <w:sz w:val="24"/>
              <w:szCs w:val="24"/>
              <w:lang w:val="en-VN"/>
            </w:rPr>
          </w:pPr>
          <w:hyperlink w:anchor="_Toc105501081" w:history="1">
            <w:r w:rsidR="00921A97" w:rsidRPr="0047034A">
              <w:rPr>
                <w:rStyle w:val="Hyperlink"/>
                <w:lang w:val="vi-VN"/>
              </w:rPr>
              <w:t>3.2.2</w:t>
            </w:r>
            <w:r w:rsidR="00921A97">
              <w:rPr>
                <w:rFonts w:asciiTheme="minorHAnsi" w:eastAsiaTheme="minorEastAsia" w:hAnsiTheme="minorHAnsi" w:cstheme="minorBidi"/>
                <w:sz w:val="24"/>
                <w:szCs w:val="24"/>
                <w:lang w:val="en-VN"/>
              </w:rPr>
              <w:tab/>
            </w:r>
            <w:r w:rsidR="00921A97" w:rsidRPr="0047034A">
              <w:rPr>
                <w:rStyle w:val="Hyperlink"/>
                <w:lang w:val="vi-VN"/>
              </w:rPr>
              <w:t>Sơ đồ ca sử dụng cho người dùng</w:t>
            </w:r>
            <w:r w:rsidR="00921A97">
              <w:rPr>
                <w:webHidden/>
              </w:rPr>
              <w:tab/>
            </w:r>
            <w:r w:rsidR="00921A97">
              <w:rPr>
                <w:webHidden/>
              </w:rPr>
              <w:fldChar w:fldCharType="begin"/>
            </w:r>
            <w:r w:rsidR="00921A97">
              <w:rPr>
                <w:webHidden/>
              </w:rPr>
              <w:instrText xml:space="preserve"> PAGEREF _Toc105501081 \h </w:instrText>
            </w:r>
            <w:r w:rsidR="00921A97">
              <w:rPr>
                <w:webHidden/>
              </w:rPr>
            </w:r>
            <w:r w:rsidR="00921A97">
              <w:rPr>
                <w:webHidden/>
              </w:rPr>
              <w:fldChar w:fldCharType="separate"/>
            </w:r>
            <w:r w:rsidR="00921A97">
              <w:rPr>
                <w:webHidden/>
              </w:rPr>
              <w:t>12</w:t>
            </w:r>
            <w:r w:rsidR="00921A97">
              <w:rPr>
                <w:webHidden/>
              </w:rPr>
              <w:fldChar w:fldCharType="end"/>
            </w:r>
          </w:hyperlink>
        </w:p>
        <w:p w14:paraId="06DC1AEA" w14:textId="71241CAC" w:rsidR="00921A97" w:rsidRDefault="00770F84">
          <w:pPr>
            <w:pStyle w:val="TOC3"/>
            <w:rPr>
              <w:rFonts w:asciiTheme="minorHAnsi" w:eastAsiaTheme="minorEastAsia" w:hAnsiTheme="minorHAnsi" w:cstheme="minorBidi"/>
              <w:sz w:val="24"/>
              <w:szCs w:val="24"/>
              <w:lang w:val="en-VN"/>
            </w:rPr>
          </w:pPr>
          <w:hyperlink w:anchor="_Toc105501082" w:history="1">
            <w:r w:rsidR="00921A97" w:rsidRPr="0047034A">
              <w:rPr>
                <w:rStyle w:val="Hyperlink"/>
                <w:lang w:val="vi-VN"/>
              </w:rPr>
              <w:t>3.2.3</w:t>
            </w:r>
            <w:r w:rsidR="00921A97">
              <w:rPr>
                <w:rFonts w:asciiTheme="minorHAnsi" w:eastAsiaTheme="minorEastAsia" w:hAnsiTheme="minorHAnsi" w:cstheme="minorBidi"/>
                <w:sz w:val="24"/>
                <w:szCs w:val="24"/>
                <w:lang w:val="en-VN"/>
              </w:rPr>
              <w:tab/>
            </w:r>
            <w:r w:rsidR="00921A97" w:rsidRPr="0047034A">
              <w:rPr>
                <w:rStyle w:val="Hyperlink"/>
                <w:lang w:val="vi-VN"/>
              </w:rPr>
              <w:t>Mô tả ca sử dụng</w:t>
            </w:r>
            <w:r w:rsidR="00921A97">
              <w:rPr>
                <w:webHidden/>
              </w:rPr>
              <w:tab/>
            </w:r>
            <w:r w:rsidR="00921A97">
              <w:rPr>
                <w:webHidden/>
              </w:rPr>
              <w:fldChar w:fldCharType="begin"/>
            </w:r>
            <w:r w:rsidR="00921A97">
              <w:rPr>
                <w:webHidden/>
              </w:rPr>
              <w:instrText xml:space="preserve"> PAGEREF _Toc105501082 \h </w:instrText>
            </w:r>
            <w:r w:rsidR="00921A97">
              <w:rPr>
                <w:webHidden/>
              </w:rPr>
            </w:r>
            <w:r w:rsidR="00921A97">
              <w:rPr>
                <w:webHidden/>
              </w:rPr>
              <w:fldChar w:fldCharType="separate"/>
            </w:r>
            <w:r w:rsidR="00921A97">
              <w:rPr>
                <w:webHidden/>
              </w:rPr>
              <w:t>13</w:t>
            </w:r>
            <w:r w:rsidR="00921A97">
              <w:rPr>
                <w:webHidden/>
              </w:rPr>
              <w:fldChar w:fldCharType="end"/>
            </w:r>
          </w:hyperlink>
        </w:p>
        <w:p w14:paraId="45012939" w14:textId="5B3E4503" w:rsidR="00921A97" w:rsidRDefault="00770F84">
          <w:pPr>
            <w:pStyle w:val="TOC2"/>
            <w:rPr>
              <w:rFonts w:asciiTheme="minorHAnsi" w:eastAsiaTheme="minorEastAsia" w:hAnsiTheme="minorHAnsi" w:cstheme="minorBidi"/>
              <w:caps w:val="0"/>
              <w:sz w:val="24"/>
              <w:szCs w:val="24"/>
              <w:lang w:val="en-VN"/>
            </w:rPr>
          </w:pPr>
          <w:hyperlink w:anchor="_Toc105501083" w:history="1">
            <w:r w:rsidR="00921A97" w:rsidRPr="0047034A">
              <w:rPr>
                <w:rStyle w:val="Hyperlink"/>
                <w:lang w:val="vi-VN"/>
              </w:rPr>
              <w:t>3.3</w:t>
            </w:r>
            <w:r w:rsidR="00921A97">
              <w:rPr>
                <w:rFonts w:asciiTheme="minorHAnsi" w:eastAsiaTheme="minorEastAsia" w:hAnsiTheme="minorHAnsi" w:cstheme="minorBidi"/>
                <w:caps w:val="0"/>
                <w:sz w:val="24"/>
                <w:szCs w:val="24"/>
                <w:lang w:val="en-VN"/>
              </w:rPr>
              <w:tab/>
            </w:r>
            <w:r w:rsidR="00921A97" w:rsidRPr="0047034A">
              <w:rPr>
                <w:rStyle w:val="Hyperlink"/>
                <w:lang w:val="vi-VN"/>
              </w:rPr>
              <w:t>Triển khai xây dựng</w:t>
            </w:r>
            <w:r w:rsidR="00921A97">
              <w:rPr>
                <w:webHidden/>
              </w:rPr>
              <w:tab/>
            </w:r>
            <w:r w:rsidR="00921A97">
              <w:rPr>
                <w:webHidden/>
              </w:rPr>
              <w:fldChar w:fldCharType="begin"/>
            </w:r>
            <w:r w:rsidR="00921A97">
              <w:rPr>
                <w:webHidden/>
              </w:rPr>
              <w:instrText xml:space="preserve"> PAGEREF _Toc105501083 \h </w:instrText>
            </w:r>
            <w:r w:rsidR="00921A97">
              <w:rPr>
                <w:webHidden/>
              </w:rPr>
            </w:r>
            <w:r w:rsidR="00921A97">
              <w:rPr>
                <w:webHidden/>
              </w:rPr>
              <w:fldChar w:fldCharType="separate"/>
            </w:r>
            <w:r w:rsidR="00921A97">
              <w:rPr>
                <w:webHidden/>
              </w:rPr>
              <w:t>14</w:t>
            </w:r>
            <w:r w:rsidR="00921A97">
              <w:rPr>
                <w:webHidden/>
              </w:rPr>
              <w:fldChar w:fldCharType="end"/>
            </w:r>
          </w:hyperlink>
        </w:p>
        <w:p w14:paraId="58973B9C" w14:textId="2C9D11F2" w:rsidR="00921A97" w:rsidRDefault="00770F84">
          <w:pPr>
            <w:pStyle w:val="TOC3"/>
            <w:rPr>
              <w:rFonts w:asciiTheme="minorHAnsi" w:eastAsiaTheme="minorEastAsia" w:hAnsiTheme="minorHAnsi" w:cstheme="minorBidi"/>
              <w:sz w:val="24"/>
              <w:szCs w:val="24"/>
              <w:lang w:val="en-VN"/>
            </w:rPr>
          </w:pPr>
          <w:hyperlink w:anchor="_Toc105501084" w:history="1">
            <w:r w:rsidR="00921A97" w:rsidRPr="0047034A">
              <w:rPr>
                <w:rStyle w:val="Hyperlink"/>
                <w:lang w:val="vi-VN"/>
              </w:rPr>
              <w:t>3.3.1</w:t>
            </w:r>
            <w:r w:rsidR="00921A97">
              <w:rPr>
                <w:rFonts w:asciiTheme="minorHAnsi" w:eastAsiaTheme="minorEastAsia" w:hAnsiTheme="minorHAnsi" w:cstheme="minorBidi"/>
                <w:sz w:val="24"/>
                <w:szCs w:val="24"/>
                <w:lang w:val="en-VN"/>
              </w:rPr>
              <w:tab/>
            </w:r>
            <w:r w:rsidR="00921A97" w:rsidRPr="0047034A">
              <w:rPr>
                <w:rStyle w:val="Hyperlink"/>
                <w:lang w:val="vi-VN"/>
              </w:rPr>
              <w:t>Nhập thư viện</w:t>
            </w:r>
            <w:r w:rsidR="00921A97">
              <w:rPr>
                <w:webHidden/>
              </w:rPr>
              <w:tab/>
            </w:r>
            <w:r w:rsidR="00921A97">
              <w:rPr>
                <w:webHidden/>
              </w:rPr>
              <w:fldChar w:fldCharType="begin"/>
            </w:r>
            <w:r w:rsidR="00921A97">
              <w:rPr>
                <w:webHidden/>
              </w:rPr>
              <w:instrText xml:space="preserve"> PAGEREF _Toc105501084 \h </w:instrText>
            </w:r>
            <w:r w:rsidR="00921A97">
              <w:rPr>
                <w:webHidden/>
              </w:rPr>
            </w:r>
            <w:r w:rsidR="00921A97">
              <w:rPr>
                <w:webHidden/>
              </w:rPr>
              <w:fldChar w:fldCharType="separate"/>
            </w:r>
            <w:r w:rsidR="00921A97">
              <w:rPr>
                <w:webHidden/>
              </w:rPr>
              <w:t>14</w:t>
            </w:r>
            <w:r w:rsidR="00921A97">
              <w:rPr>
                <w:webHidden/>
              </w:rPr>
              <w:fldChar w:fldCharType="end"/>
            </w:r>
          </w:hyperlink>
        </w:p>
        <w:p w14:paraId="3CD6A996" w14:textId="200E24F1" w:rsidR="00921A97" w:rsidRDefault="00770F84">
          <w:pPr>
            <w:pStyle w:val="TOC3"/>
            <w:rPr>
              <w:rFonts w:asciiTheme="minorHAnsi" w:eastAsiaTheme="minorEastAsia" w:hAnsiTheme="minorHAnsi" w:cstheme="minorBidi"/>
              <w:sz w:val="24"/>
              <w:szCs w:val="24"/>
              <w:lang w:val="en-VN"/>
            </w:rPr>
          </w:pPr>
          <w:hyperlink w:anchor="_Toc105501085" w:history="1">
            <w:r w:rsidR="00921A97" w:rsidRPr="0047034A">
              <w:rPr>
                <w:rStyle w:val="Hyperlink"/>
                <w:lang w:val="vi-VN"/>
              </w:rPr>
              <w:t>3.3.2</w:t>
            </w:r>
            <w:r w:rsidR="00921A97">
              <w:rPr>
                <w:rFonts w:asciiTheme="minorHAnsi" w:eastAsiaTheme="minorEastAsia" w:hAnsiTheme="minorHAnsi" w:cstheme="minorBidi"/>
                <w:sz w:val="24"/>
                <w:szCs w:val="24"/>
                <w:lang w:val="en-VN"/>
              </w:rPr>
              <w:tab/>
            </w:r>
            <w:r w:rsidR="00921A97" w:rsidRPr="0047034A">
              <w:rPr>
                <w:rStyle w:val="Hyperlink"/>
                <w:lang w:val="vi-VN"/>
              </w:rPr>
              <w:t>Cây thư mục Project</w:t>
            </w:r>
            <w:r w:rsidR="00921A97">
              <w:rPr>
                <w:webHidden/>
              </w:rPr>
              <w:tab/>
            </w:r>
            <w:r w:rsidR="00921A97">
              <w:rPr>
                <w:webHidden/>
              </w:rPr>
              <w:fldChar w:fldCharType="begin"/>
            </w:r>
            <w:r w:rsidR="00921A97">
              <w:rPr>
                <w:webHidden/>
              </w:rPr>
              <w:instrText xml:space="preserve"> PAGEREF _Toc105501085 \h </w:instrText>
            </w:r>
            <w:r w:rsidR="00921A97">
              <w:rPr>
                <w:webHidden/>
              </w:rPr>
            </w:r>
            <w:r w:rsidR="00921A97">
              <w:rPr>
                <w:webHidden/>
              </w:rPr>
              <w:fldChar w:fldCharType="separate"/>
            </w:r>
            <w:r w:rsidR="00921A97">
              <w:rPr>
                <w:webHidden/>
              </w:rPr>
              <w:t>15</w:t>
            </w:r>
            <w:r w:rsidR="00921A97">
              <w:rPr>
                <w:webHidden/>
              </w:rPr>
              <w:fldChar w:fldCharType="end"/>
            </w:r>
          </w:hyperlink>
        </w:p>
        <w:p w14:paraId="1234B823" w14:textId="3ED0027B" w:rsidR="00921A97" w:rsidRDefault="00770F84">
          <w:pPr>
            <w:pStyle w:val="TOC3"/>
            <w:rPr>
              <w:rFonts w:asciiTheme="minorHAnsi" w:eastAsiaTheme="minorEastAsia" w:hAnsiTheme="minorHAnsi" w:cstheme="minorBidi"/>
              <w:sz w:val="24"/>
              <w:szCs w:val="24"/>
              <w:lang w:val="en-VN"/>
            </w:rPr>
          </w:pPr>
          <w:hyperlink w:anchor="_Toc105501086" w:history="1">
            <w:r w:rsidR="00921A97" w:rsidRPr="0047034A">
              <w:rPr>
                <w:rStyle w:val="Hyperlink"/>
                <w:lang w:val="vi-VN"/>
              </w:rPr>
              <w:t>3.3.3</w:t>
            </w:r>
            <w:r w:rsidR="00921A97">
              <w:rPr>
                <w:rFonts w:asciiTheme="minorHAnsi" w:eastAsiaTheme="minorEastAsia" w:hAnsiTheme="minorHAnsi" w:cstheme="minorBidi"/>
                <w:sz w:val="24"/>
                <w:szCs w:val="24"/>
                <w:lang w:val="en-VN"/>
              </w:rPr>
              <w:tab/>
            </w:r>
            <w:r w:rsidR="00921A97" w:rsidRPr="0047034A">
              <w:rPr>
                <w:rStyle w:val="Hyperlink"/>
                <w:lang w:val="vi-VN"/>
              </w:rPr>
              <w:t>Code giao diện chính</w:t>
            </w:r>
            <w:r w:rsidR="00921A97">
              <w:rPr>
                <w:webHidden/>
              </w:rPr>
              <w:tab/>
            </w:r>
            <w:r w:rsidR="00921A97">
              <w:rPr>
                <w:webHidden/>
              </w:rPr>
              <w:fldChar w:fldCharType="begin"/>
            </w:r>
            <w:r w:rsidR="00921A97">
              <w:rPr>
                <w:webHidden/>
              </w:rPr>
              <w:instrText xml:space="preserve"> PAGEREF _Toc105501086 \h </w:instrText>
            </w:r>
            <w:r w:rsidR="00921A97">
              <w:rPr>
                <w:webHidden/>
              </w:rPr>
            </w:r>
            <w:r w:rsidR="00921A97">
              <w:rPr>
                <w:webHidden/>
              </w:rPr>
              <w:fldChar w:fldCharType="separate"/>
            </w:r>
            <w:r w:rsidR="00921A97">
              <w:rPr>
                <w:webHidden/>
              </w:rPr>
              <w:t>16</w:t>
            </w:r>
            <w:r w:rsidR="00921A97">
              <w:rPr>
                <w:webHidden/>
              </w:rPr>
              <w:fldChar w:fldCharType="end"/>
            </w:r>
          </w:hyperlink>
        </w:p>
        <w:p w14:paraId="0B88C5A0" w14:textId="311B1688" w:rsidR="00921A97" w:rsidRDefault="00770F84">
          <w:pPr>
            <w:pStyle w:val="TOC2"/>
            <w:rPr>
              <w:rFonts w:asciiTheme="minorHAnsi" w:eastAsiaTheme="minorEastAsia" w:hAnsiTheme="minorHAnsi" w:cstheme="minorBidi"/>
              <w:caps w:val="0"/>
              <w:sz w:val="24"/>
              <w:szCs w:val="24"/>
              <w:lang w:val="en-VN"/>
            </w:rPr>
          </w:pPr>
          <w:hyperlink w:anchor="_Toc105501087" w:history="1">
            <w:r w:rsidR="00921A97" w:rsidRPr="0047034A">
              <w:rPr>
                <w:rStyle w:val="Hyperlink"/>
                <w:lang w:val="vi-VN"/>
              </w:rPr>
              <w:t>3.4</w:t>
            </w:r>
            <w:r w:rsidR="00921A97">
              <w:rPr>
                <w:rFonts w:asciiTheme="minorHAnsi" w:eastAsiaTheme="minorEastAsia" w:hAnsiTheme="minorHAnsi" w:cstheme="minorBidi"/>
                <w:caps w:val="0"/>
                <w:sz w:val="24"/>
                <w:szCs w:val="24"/>
                <w:lang w:val="en-VN"/>
              </w:rPr>
              <w:tab/>
            </w:r>
            <w:r w:rsidR="00921A97" w:rsidRPr="0047034A">
              <w:rPr>
                <w:rStyle w:val="Hyperlink"/>
                <w:lang w:val="vi-VN"/>
              </w:rPr>
              <w:t>Phân tích thuật toán</w:t>
            </w:r>
            <w:r w:rsidR="00921A97">
              <w:rPr>
                <w:webHidden/>
              </w:rPr>
              <w:tab/>
            </w:r>
            <w:r w:rsidR="00921A97">
              <w:rPr>
                <w:webHidden/>
              </w:rPr>
              <w:fldChar w:fldCharType="begin"/>
            </w:r>
            <w:r w:rsidR="00921A97">
              <w:rPr>
                <w:webHidden/>
              </w:rPr>
              <w:instrText xml:space="preserve"> PAGEREF _Toc105501087 \h </w:instrText>
            </w:r>
            <w:r w:rsidR="00921A97">
              <w:rPr>
                <w:webHidden/>
              </w:rPr>
            </w:r>
            <w:r w:rsidR="00921A97">
              <w:rPr>
                <w:webHidden/>
              </w:rPr>
              <w:fldChar w:fldCharType="separate"/>
            </w:r>
            <w:r w:rsidR="00921A97">
              <w:rPr>
                <w:webHidden/>
              </w:rPr>
              <w:t>16</w:t>
            </w:r>
            <w:r w:rsidR="00921A97">
              <w:rPr>
                <w:webHidden/>
              </w:rPr>
              <w:fldChar w:fldCharType="end"/>
            </w:r>
          </w:hyperlink>
        </w:p>
        <w:p w14:paraId="1912335D" w14:textId="6AB6A8AF" w:rsidR="00921A97" w:rsidRDefault="00770F84">
          <w:pPr>
            <w:pStyle w:val="TOC3"/>
            <w:rPr>
              <w:rFonts w:asciiTheme="minorHAnsi" w:eastAsiaTheme="minorEastAsia" w:hAnsiTheme="minorHAnsi" w:cstheme="minorBidi"/>
              <w:sz w:val="24"/>
              <w:szCs w:val="24"/>
              <w:lang w:val="en-VN"/>
            </w:rPr>
          </w:pPr>
          <w:hyperlink w:anchor="_Toc105501088" w:history="1">
            <w:r w:rsidR="00921A97" w:rsidRPr="0047034A">
              <w:rPr>
                <w:rStyle w:val="Hyperlink"/>
                <w:lang w:val="vi-VN"/>
              </w:rPr>
              <w:t>3.4.1</w:t>
            </w:r>
            <w:r w:rsidR="00921A97">
              <w:rPr>
                <w:rFonts w:asciiTheme="minorHAnsi" w:eastAsiaTheme="minorEastAsia" w:hAnsiTheme="minorHAnsi" w:cstheme="minorBidi"/>
                <w:sz w:val="24"/>
                <w:szCs w:val="24"/>
                <w:lang w:val="en-VN"/>
              </w:rPr>
              <w:tab/>
            </w:r>
            <w:r w:rsidR="00921A97" w:rsidRPr="0047034A">
              <w:rPr>
                <w:rStyle w:val="Hyperlink"/>
                <w:lang w:val="vi-VN"/>
              </w:rPr>
              <w:t>Áp dụng bộ lọc</w:t>
            </w:r>
            <w:r w:rsidR="00921A97">
              <w:rPr>
                <w:webHidden/>
              </w:rPr>
              <w:tab/>
            </w:r>
            <w:r w:rsidR="00921A97">
              <w:rPr>
                <w:webHidden/>
              </w:rPr>
              <w:fldChar w:fldCharType="begin"/>
            </w:r>
            <w:r w:rsidR="00921A97">
              <w:rPr>
                <w:webHidden/>
              </w:rPr>
              <w:instrText xml:space="preserve"> PAGEREF _Toc105501088 \h </w:instrText>
            </w:r>
            <w:r w:rsidR="00921A97">
              <w:rPr>
                <w:webHidden/>
              </w:rPr>
            </w:r>
            <w:r w:rsidR="00921A97">
              <w:rPr>
                <w:webHidden/>
              </w:rPr>
              <w:fldChar w:fldCharType="separate"/>
            </w:r>
            <w:r w:rsidR="00921A97">
              <w:rPr>
                <w:webHidden/>
              </w:rPr>
              <w:t>16</w:t>
            </w:r>
            <w:r w:rsidR="00921A97">
              <w:rPr>
                <w:webHidden/>
              </w:rPr>
              <w:fldChar w:fldCharType="end"/>
            </w:r>
          </w:hyperlink>
        </w:p>
        <w:p w14:paraId="6A493F04" w14:textId="3DB212A0" w:rsidR="00921A97" w:rsidRDefault="00770F84">
          <w:pPr>
            <w:pStyle w:val="TOC3"/>
            <w:rPr>
              <w:rFonts w:asciiTheme="minorHAnsi" w:eastAsiaTheme="minorEastAsia" w:hAnsiTheme="minorHAnsi" w:cstheme="minorBidi"/>
              <w:sz w:val="24"/>
              <w:szCs w:val="24"/>
              <w:lang w:val="en-VN"/>
            </w:rPr>
          </w:pPr>
          <w:hyperlink w:anchor="_Toc105501089" w:history="1">
            <w:r w:rsidR="00921A97" w:rsidRPr="0047034A">
              <w:rPr>
                <w:rStyle w:val="Hyperlink"/>
                <w:lang w:val="vi-VN"/>
              </w:rPr>
              <w:t>3.4.2</w:t>
            </w:r>
            <w:r w:rsidR="00921A97">
              <w:rPr>
                <w:rFonts w:asciiTheme="minorHAnsi" w:eastAsiaTheme="minorEastAsia" w:hAnsiTheme="minorHAnsi" w:cstheme="minorBidi"/>
                <w:sz w:val="24"/>
                <w:szCs w:val="24"/>
                <w:lang w:val="en-VN"/>
              </w:rPr>
              <w:tab/>
            </w:r>
            <w:r w:rsidR="00921A97" w:rsidRPr="0047034A">
              <w:rPr>
                <w:rStyle w:val="Hyperlink"/>
                <w:lang w:val="vi-VN"/>
              </w:rPr>
              <w:t>Thay đổi giá trị bộ lọc</w:t>
            </w:r>
            <w:r w:rsidR="00921A97">
              <w:rPr>
                <w:webHidden/>
              </w:rPr>
              <w:tab/>
            </w:r>
            <w:r w:rsidR="00921A97">
              <w:rPr>
                <w:webHidden/>
              </w:rPr>
              <w:fldChar w:fldCharType="begin"/>
            </w:r>
            <w:r w:rsidR="00921A97">
              <w:rPr>
                <w:webHidden/>
              </w:rPr>
              <w:instrText xml:space="preserve"> PAGEREF _Toc105501089 \h </w:instrText>
            </w:r>
            <w:r w:rsidR="00921A97">
              <w:rPr>
                <w:webHidden/>
              </w:rPr>
            </w:r>
            <w:r w:rsidR="00921A97">
              <w:rPr>
                <w:webHidden/>
              </w:rPr>
              <w:fldChar w:fldCharType="separate"/>
            </w:r>
            <w:r w:rsidR="00921A97">
              <w:rPr>
                <w:webHidden/>
              </w:rPr>
              <w:t>18</w:t>
            </w:r>
            <w:r w:rsidR="00921A97">
              <w:rPr>
                <w:webHidden/>
              </w:rPr>
              <w:fldChar w:fldCharType="end"/>
            </w:r>
          </w:hyperlink>
        </w:p>
        <w:p w14:paraId="17035A31" w14:textId="7D085730" w:rsidR="00921A97" w:rsidRDefault="00770F84">
          <w:pPr>
            <w:pStyle w:val="TOC3"/>
            <w:rPr>
              <w:rFonts w:asciiTheme="minorHAnsi" w:eastAsiaTheme="minorEastAsia" w:hAnsiTheme="minorHAnsi" w:cstheme="minorBidi"/>
              <w:sz w:val="24"/>
              <w:szCs w:val="24"/>
              <w:lang w:val="en-VN"/>
            </w:rPr>
          </w:pPr>
          <w:hyperlink w:anchor="_Toc105501090" w:history="1">
            <w:r w:rsidR="00921A97" w:rsidRPr="0047034A">
              <w:rPr>
                <w:rStyle w:val="Hyperlink"/>
                <w:lang w:val="vi-VN"/>
              </w:rPr>
              <w:t>3.4.3</w:t>
            </w:r>
            <w:r w:rsidR="00921A97">
              <w:rPr>
                <w:rFonts w:asciiTheme="minorHAnsi" w:eastAsiaTheme="minorEastAsia" w:hAnsiTheme="minorHAnsi" w:cstheme="minorBidi"/>
                <w:sz w:val="24"/>
                <w:szCs w:val="24"/>
                <w:lang w:val="en-VN"/>
              </w:rPr>
              <w:tab/>
            </w:r>
            <w:r w:rsidR="00921A97" w:rsidRPr="0047034A">
              <w:rPr>
                <w:rStyle w:val="Hyperlink"/>
                <w:lang w:val="vi-VN"/>
              </w:rPr>
              <w:t>Vẽ vào ảnh</w:t>
            </w:r>
            <w:r w:rsidR="00921A97">
              <w:rPr>
                <w:webHidden/>
              </w:rPr>
              <w:tab/>
            </w:r>
            <w:r w:rsidR="00921A97">
              <w:rPr>
                <w:webHidden/>
              </w:rPr>
              <w:fldChar w:fldCharType="begin"/>
            </w:r>
            <w:r w:rsidR="00921A97">
              <w:rPr>
                <w:webHidden/>
              </w:rPr>
              <w:instrText xml:space="preserve"> PAGEREF _Toc105501090 \h </w:instrText>
            </w:r>
            <w:r w:rsidR="00921A97">
              <w:rPr>
                <w:webHidden/>
              </w:rPr>
            </w:r>
            <w:r w:rsidR="00921A97">
              <w:rPr>
                <w:webHidden/>
              </w:rPr>
              <w:fldChar w:fldCharType="separate"/>
            </w:r>
            <w:r w:rsidR="00921A97">
              <w:rPr>
                <w:webHidden/>
              </w:rPr>
              <w:t>19</w:t>
            </w:r>
            <w:r w:rsidR="00921A97">
              <w:rPr>
                <w:webHidden/>
              </w:rPr>
              <w:fldChar w:fldCharType="end"/>
            </w:r>
          </w:hyperlink>
        </w:p>
        <w:p w14:paraId="76A7C631" w14:textId="3943E670" w:rsidR="00921A97" w:rsidRDefault="00770F84">
          <w:pPr>
            <w:pStyle w:val="TOC2"/>
            <w:rPr>
              <w:rFonts w:asciiTheme="minorHAnsi" w:eastAsiaTheme="minorEastAsia" w:hAnsiTheme="minorHAnsi" w:cstheme="minorBidi"/>
              <w:caps w:val="0"/>
              <w:sz w:val="24"/>
              <w:szCs w:val="24"/>
              <w:lang w:val="en-VN"/>
            </w:rPr>
          </w:pPr>
          <w:hyperlink w:anchor="_Toc105501091" w:history="1">
            <w:r w:rsidR="00921A97" w:rsidRPr="0047034A">
              <w:rPr>
                <w:rStyle w:val="Hyperlink"/>
                <w:lang w:val="vi-VN"/>
              </w:rPr>
              <w:t>3.5</w:t>
            </w:r>
            <w:r w:rsidR="00921A97">
              <w:rPr>
                <w:rFonts w:asciiTheme="minorHAnsi" w:eastAsiaTheme="minorEastAsia" w:hAnsiTheme="minorHAnsi" w:cstheme="minorBidi"/>
                <w:caps w:val="0"/>
                <w:sz w:val="24"/>
                <w:szCs w:val="24"/>
                <w:lang w:val="en-VN"/>
              </w:rPr>
              <w:tab/>
            </w:r>
            <w:r w:rsidR="00921A97" w:rsidRPr="0047034A">
              <w:rPr>
                <w:rStyle w:val="Hyperlink"/>
                <w:lang w:val="vi-VN"/>
              </w:rPr>
              <w:t>Kết quả cài đặt</w:t>
            </w:r>
            <w:r w:rsidR="00921A97">
              <w:rPr>
                <w:webHidden/>
              </w:rPr>
              <w:tab/>
            </w:r>
            <w:r w:rsidR="00921A97">
              <w:rPr>
                <w:webHidden/>
              </w:rPr>
              <w:fldChar w:fldCharType="begin"/>
            </w:r>
            <w:r w:rsidR="00921A97">
              <w:rPr>
                <w:webHidden/>
              </w:rPr>
              <w:instrText xml:space="preserve"> PAGEREF _Toc105501091 \h </w:instrText>
            </w:r>
            <w:r w:rsidR="00921A97">
              <w:rPr>
                <w:webHidden/>
              </w:rPr>
            </w:r>
            <w:r w:rsidR="00921A97">
              <w:rPr>
                <w:webHidden/>
              </w:rPr>
              <w:fldChar w:fldCharType="separate"/>
            </w:r>
            <w:r w:rsidR="00921A97">
              <w:rPr>
                <w:webHidden/>
              </w:rPr>
              <w:t>22</w:t>
            </w:r>
            <w:r w:rsidR="00921A97">
              <w:rPr>
                <w:webHidden/>
              </w:rPr>
              <w:fldChar w:fldCharType="end"/>
            </w:r>
          </w:hyperlink>
        </w:p>
        <w:p w14:paraId="1D6B2F14" w14:textId="6C395AFA" w:rsidR="00921A97" w:rsidRDefault="00770F84">
          <w:pPr>
            <w:pStyle w:val="TOC3"/>
            <w:rPr>
              <w:rFonts w:asciiTheme="minorHAnsi" w:eastAsiaTheme="minorEastAsia" w:hAnsiTheme="minorHAnsi" w:cstheme="minorBidi"/>
              <w:sz w:val="24"/>
              <w:szCs w:val="24"/>
              <w:lang w:val="en-VN"/>
            </w:rPr>
          </w:pPr>
          <w:hyperlink w:anchor="_Toc105501092" w:history="1">
            <w:r w:rsidR="00921A97" w:rsidRPr="0047034A">
              <w:rPr>
                <w:rStyle w:val="Hyperlink"/>
                <w:lang w:val="vi-VN"/>
              </w:rPr>
              <w:t>3.5.1</w:t>
            </w:r>
            <w:r w:rsidR="00921A97">
              <w:rPr>
                <w:rFonts w:asciiTheme="minorHAnsi" w:eastAsiaTheme="minorEastAsia" w:hAnsiTheme="minorHAnsi" w:cstheme="minorBidi"/>
                <w:sz w:val="24"/>
                <w:szCs w:val="24"/>
                <w:lang w:val="en-VN"/>
              </w:rPr>
              <w:tab/>
            </w:r>
            <w:r w:rsidR="00921A97" w:rsidRPr="0047034A">
              <w:rPr>
                <w:rStyle w:val="Hyperlink"/>
                <w:lang w:val="vi-VN"/>
              </w:rPr>
              <w:t>Giao diện chính ứng dụng</w:t>
            </w:r>
            <w:r w:rsidR="00921A97">
              <w:rPr>
                <w:webHidden/>
              </w:rPr>
              <w:tab/>
            </w:r>
            <w:r w:rsidR="00921A97">
              <w:rPr>
                <w:webHidden/>
              </w:rPr>
              <w:fldChar w:fldCharType="begin"/>
            </w:r>
            <w:r w:rsidR="00921A97">
              <w:rPr>
                <w:webHidden/>
              </w:rPr>
              <w:instrText xml:space="preserve"> PAGEREF _Toc105501092 \h </w:instrText>
            </w:r>
            <w:r w:rsidR="00921A97">
              <w:rPr>
                <w:webHidden/>
              </w:rPr>
            </w:r>
            <w:r w:rsidR="00921A97">
              <w:rPr>
                <w:webHidden/>
              </w:rPr>
              <w:fldChar w:fldCharType="separate"/>
            </w:r>
            <w:r w:rsidR="00921A97">
              <w:rPr>
                <w:webHidden/>
              </w:rPr>
              <w:t>22</w:t>
            </w:r>
            <w:r w:rsidR="00921A97">
              <w:rPr>
                <w:webHidden/>
              </w:rPr>
              <w:fldChar w:fldCharType="end"/>
            </w:r>
          </w:hyperlink>
        </w:p>
        <w:p w14:paraId="33F9CDAF" w14:textId="03A09365" w:rsidR="00921A97" w:rsidRDefault="00770F84">
          <w:pPr>
            <w:pStyle w:val="TOC3"/>
            <w:rPr>
              <w:rFonts w:asciiTheme="minorHAnsi" w:eastAsiaTheme="minorEastAsia" w:hAnsiTheme="minorHAnsi" w:cstheme="minorBidi"/>
              <w:sz w:val="24"/>
              <w:szCs w:val="24"/>
              <w:lang w:val="en-VN"/>
            </w:rPr>
          </w:pPr>
          <w:hyperlink w:anchor="_Toc105501093" w:history="1">
            <w:r w:rsidR="00921A97" w:rsidRPr="0047034A">
              <w:rPr>
                <w:rStyle w:val="Hyperlink"/>
                <w:lang w:val="vi-VN"/>
              </w:rPr>
              <w:t>3.5.2</w:t>
            </w:r>
            <w:r w:rsidR="00921A97">
              <w:rPr>
                <w:rFonts w:asciiTheme="minorHAnsi" w:eastAsiaTheme="minorEastAsia" w:hAnsiTheme="minorHAnsi" w:cstheme="minorBidi"/>
                <w:sz w:val="24"/>
                <w:szCs w:val="24"/>
                <w:lang w:val="en-VN"/>
              </w:rPr>
              <w:tab/>
            </w:r>
            <w:r w:rsidR="00921A97" w:rsidRPr="0047034A">
              <w:rPr>
                <w:rStyle w:val="Hyperlink"/>
                <w:lang w:val="vi-VN"/>
              </w:rPr>
              <w:t>Giao diện chọn ảnh từ thư viện</w:t>
            </w:r>
            <w:r w:rsidR="00921A97">
              <w:rPr>
                <w:webHidden/>
              </w:rPr>
              <w:tab/>
            </w:r>
            <w:r w:rsidR="00921A97">
              <w:rPr>
                <w:webHidden/>
              </w:rPr>
              <w:fldChar w:fldCharType="begin"/>
            </w:r>
            <w:r w:rsidR="00921A97">
              <w:rPr>
                <w:webHidden/>
              </w:rPr>
              <w:instrText xml:space="preserve"> PAGEREF _Toc105501093 \h </w:instrText>
            </w:r>
            <w:r w:rsidR="00921A97">
              <w:rPr>
                <w:webHidden/>
              </w:rPr>
            </w:r>
            <w:r w:rsidR="00921A97">
              <w:rPr>
                <w:webHidden/>
              </w:rPr>
              <w:fldChar w:fldCharType="separate"/>
            </w:r>
            <w:r w:rsidR="00921A97">
              <w:rPr>
                <w:webHidden/>
              </w:rPr>
              <w:t>23</w:t>
            </w:r>
            <w:r w:rsidR="00921A97">
              <w:rPr>
                <w:webHidden/>
              </w:rPr>
              <w:fldChar w:fldCharType="end"/>
            </w:r>
          </w:hyperlink>
        </w:p>
        <w:p w14:paraId="11548DFD" w14:textId="5BC073B2" w:rsidR="00921A97" w:rsidRDefault="00770F84">
          <w:pPr>
            <w:pStyle w:val="TOC3"/>
            <w:rPr>
              <w:rFonts w:asciiTheme="minorHAnsi" w:eastAsiaTheme="minorEastAsia" w:hAnsiTheme="minorHAnsi" w:cstheme="minorBidi"/>
              <w:sz w:val="24"/>
              <w:szCs w:val="24"/>
              <w:lang w:val="en-VN"/>
            </w:rPr>
          </w:pPr>
          <w:hyperlink w:anchor="_Toc105501094" w:history="1">
            <w:r w:rsidR="00921A97" w:rsidRPr="0047034A">
              <w:rPr>
                <w:rStyle w:val="Hyperlink"/>
                <w:lang w:val="vi-VN"/>
              </w:rPr>
              <w:t>3.5.3</w:t>
            </w:r>
            <w:r w:rsidR="00921A97">
              <w:rPr>
                <w:rFonts w:asciiTheme="minorHAnsi" w:eastAsiaTheme="minorEastAsia" w:hAnsiTheme="minorHAnsi" w:cstheme="minorBidi"/>
                <w:sz w:val="24"/>
                <w:szCs w:val="24"/>
                <w:lang w:val="en-VN"/>
              </w:rPr>
              <w:tab/>
            </w:r>
            <w:r w:rsidR="00921A97" w:rsidRPr="0047034A">
              <w:rPr>
                <w:rStyle w:val="Hyperlink"/>
                <w:lang w:val="vi-VN"/>
              </w:rPr>
              <w:t>Giao diện chỉnh sửa ảnh</w:t>
            </w:r>
            <w:r w:rsidR="00921A97">
              <w:rPr>
                <w:webHidden/>
              </w:rPr>
              <w:tab/>
            </w:r>
            <w:r w:rsidR="00921A97">
              <w:rPr>
                <w:webHidden/>
              </w:rPr>
              <w:fldChar w:fldCharType="begin"/>
            </w:r>
            <w:r w:rsidR="00921A97">
              <w:rPr>
                <w:webHidden/>
              </w:rPr>
              <w:instrText xml:space="preserve"> PAGEREF _Toc105501094 \h </w:instrText>
            </w:r>
            <w:r w:rsidR="00921A97">
              <w:rPr>
                <w:webHidden/>
              </w:rPr>
            </w:r>
            <w:r w:rsidR="00921A97">
              <w:rPr>
                <w:webHidden/>
              </w:rPr>
              <w:fldChar w:fldCharType="separate"/>
            </w:r>
            <w:r w:rsidR="00921A97">
              <w:rPr>
                <w:webHidden/>
              </w:rPr>
              <w:t>23</w:t>
            </w:r>
            <w:r w:rsidR="00921A97">
              <w:rPr>
                <w:webHidden/>
              </w:rPr>
              <w:fldChar w:fldCharType="end"/>
            </w:r>
          </w:hyperlink>
        </w:p>
        <w:p w14:paraId="73D7ED76" w14:textId="78458609" w:rsidR="00921A97" w:rsidRDefault="00770F84">
          <w:pPr>
            <w:pStyle w:val="TOC3"/>
            <w:rPr>
              <w:rFonts w:asciiTheme="minorHAnsi" w:eastAsiaTheme="minorEastAsia" w:hAnsiTheme="minorHAnsi" w:cstheme="minorBidi"/>
              <w:sz w:val="24"/>
              <w:szCs w:val="24"/>
              <w:lang w:val="en-VN"/>
            </w:rPr>
          </w:pPr>
          <w:hyperlink w:anchor="_Toc105501095" w:history="1">
            <w:r w:rsidR="00921A97" w:rsidRPr="0047034A">
              <w:rPr>
                <w:rStyle w:val="Hyperlink"/>
                <w:lang w:val="vi-VN"/>
              </w:rPr>
              <w:t>3.5.4</w:t>
            </w:r>
            <w:r w:rsidR="00921A97">
              <w:rPr>
                <w:rFonts w:asciiTheme="minorHAnsi" w:eastAsiaTheme="minorEastAsia" w:hAnsiTheme="minorHAnsi" w:cstheme="minorBidi"/>
                <w:sz w:val="24"/>
                <w:szCs w:val="24"/>
                <w:lang w:val="en-VN"/>
              </w:rPr>
              <w:tab/>
            </w:r>
            <w:r w:rsidR="00921A97" w:rsidRPr="0047034A">
              <w:rPr>
                <w:rStyle w:val="Hyperlink"/>
                <w:lang w:val="vi-VN"/>
              </w:rPr>
              <w:t>Giao diện vẽ vào ảnh</w:t>
            </w:r>
            <w:r w:rsidR="00921A97">
              <w:rPr>
                <w:webHidden/>
              </w:rPr>
              <w:tab/>
            </w:r>
            <w:r w:rsidR="00921A97">
              <w:rPr>
                <w:webHidden/>
              </w:rPr>
              <w:fldChar w:fldCharType="begin"/>
            </w:r>
            <w:r w:rsidR="00921A97">
              <w:rPr>
                <w:webHidden/>
              </w:rPr>
              <w:instrText xml:space="preserve"> PAGEREF _Toc105501095 \h </w:instrText>
            </w:r>
            <w:r w:rsidR="00921A97">
              <w:rPr>
                <w:webHidden/>
              </w:rPr>
            </w:r>
            <w:r w:rsidR="00921A97">
              <w:rPr>
                <w:webHidden/>
              </w:rPr>
              <w:fldChar w:fldCharType="separate"/>
            </w:r>
            <w:r w:rsidR="00921A97">
              <w:rPr>
                <w:webHidden/>
              </w:rPr>
              <w:t>24</w:t>
            </w:r>
            <w:r w:rsidR="00921A97">
              <w:rPr>
                <w:webHidden/>
              </w:rPr>
              <w:fldChar w:fldCharType="end"/>
            </w:r>
          </w:hyperlink>
        </w:p>
        <w:p w14:paraId="3202421E" w14:textId="0DFB49CF" w:rsidR="0085319C" w:rsidRDefault="007D421E" w:rsidP="00081593">
          <w:pPr>
            <w:ind w:firstLine="0"/>
            <w:rPr>
              <w:b/>
              <w:bCs/>
              <w:noProof/>
              <w:lang w:val="vi-VN"/>
            </w:rPr>
          </w:pPr>
          <w:r>
            <w:rPr>
              <w:i/>
              <w:iCs/>
              <w:noProof/>
              <w:sz w:val="24"/>
              <w:szCs w:val="24"/>
            </w:rPr>
            <w:fldChar w:fldCharType="end"/>
          </w:r>
          <w:r w:rsidR="0085319C" w:rsidRPr="0085319C">
            <w:rPr>
              <w:b/>
              <w:bCs/>
              <w:noProof/>
            </w:rPr>
            <w:t>KẾT</w:t>
          </w:r>
          <w:r w:rsidR="0085319C" w:rsidRPr="0085319C">
            <w:rPr>
              <w:b/>
              <w:bCs/>
              <w:noProof/>
              <w:lang w:val="vi-VN"/>
            </w:rPr>
            <w:t xml:space="preserve"> LUẬN VÀ HƯỚNG PHÁT TRIỂN</w:t>
          </w:r>
          <w:r w:rsidR="00A27380" w:rsidRPr="00593F7C">
            <w:rPr>
              <w:b/>
              <w:bCs/>
              <w:noProof/>
              <w:lang w:val="vi-VN"/>
            </w:rPr>
            <w:t>…………………………………………</w:t>
          </w:r>
          <w:r w:rsidR="00EB461D">
            <w:rPr>
              <w:b/>
              <w:bCs/>
              <w:noProof/>
              <w:lang w:val="vi-VN"/>
            </w:rPr>
            <w:t>.</w:t>
          </w:r>
          <w:r w:rsidR="00921A97">
            <w:rPr>
              <w:b/>
              <w:bCs/>
              <w:noProof/>
              <w:lang w:val="vi-VN"/>
            </w:rPr>
            <w:t>25</w:t>
          </w:r>
        </w:p>
        <w:p w14:paraId="1ACEB3F8" w14:textId="484D7C27" w:rsidR="00593F7C" w:rsidRDefault="00EB461D" w:rsidP="00C949F1">
          <w:pPr>
            <w:pStyle w:val="ListParagraph"/>
            <w:numPr>
              <w:ilvl w:val="0"/>
              <w:numId w:val="34"/>
            </w:numPr>
            <w:ind w:left="1560" w:hanging="993"/>
            <w:rPr>
              <w:noProof/>
              <w:lang w:val="vi-VN"/>
            </w:rPr>
          </w:pPr>
          <w:r>
            <w:rPr>
              <w:noProof/>
              <w:lang w:val="vi-VN"/>
            </w:rPr>
            <w:t>KẾT QUẢ ĐẠT ĐƯỢC………………………………………………</w:t>
          </w:r>
          <w:r w:rsidR="00921A97">
            <w:rPr>
              <w:noProof/>
              <w:lang w:val="vi-VN"/>
            </w:rPr>
            <w:t>25</w:t>
          </w:r>
        </w:p>
        <w:p w14:paraId="3BF45C87" w14:textId="4A596577" w:rsidR="00EB461D" w:rsidRDefault="00EB461D" w:rsidP="00EB461D">
          <w:pPr>
            <w:pStyle w:val="ListParagraph"/>
            <w:numPr>
              <w:ilvl w:val="0"/>
              <w:numId w:val="34"/>
            </w:numPr>
            <w:ind w:left="1560" w:hanging="993"/>
            <w:rPr>
              <w:noProof/>
              <w:lang w:val="vi-VN"/>
            </w:rPr>
          </w:pPr>
          <w:r>
            <w:rPr>
              <w:noProof/>
              <w:lang w:val="vi-VN"/>
            </w:rPr>
            <w:t>HẠN CHẾ…………………………………………………………….</w:t>
          </w:r>
          <w:r w:rsidR="00921A97">
            <w:rPr>
              <w:noProof/>
              <w:lang w:val="vi-VN"/>
            </w:rPr>
            <w:t>26</w:t>
          </w:r>
        </w:p>
        <w:p w14:paraId="0D6DCCD6" w14:textId="04D79404" w:rsidR="00EB461D" w:rsidRPr="00C455DF" w:rsidRDefault="00EB461D" w:rsidP="00EB461D">
          <w:pPr>
            <w:pStyle w:val="ListParagraph"/>
            <w:numPr>
              <w:ilvl w:val="0"/>
              <w:numId w:val="34"/>
            </w:numPr>
            <w:ind w:left="1560" w:hanging="993"/>
            <w:rPr>
              <w:noProof/>
              <w:lang w:val="vi-VN"/>
            </w:rPr>
          </w:pPr>
          <w:r>
            <w:rPr>
              <w:noProof/>
              <w:lang w:val="vi-VN"/>
            </w:rPr>
            <w:t>HƯỚNG PHÁT TRIỂN……………………………………………</w:t>
          </w:r>
          <w:r w:rsidR="00604BB7">
            <w:rPr>
              <w:noProof/>
              <w:lang w:val="vi-VN"/>
            </w:rPr>
            <w:t>…</w:t>
          </w:r>
          <w:r w:rsidR="00921A97">
            <w:rPr>
              <w:noProof/>
              <w:lang w:val="vi-VN"/>
            </w:rPr>
            <w:t>26</w:t>
          </w:r>
        </w:p>
        <w:p w14:paraId="32E6F9B1" w14:textId="4A9FBAD8" w:rsidR="00081593" w:rsidRPr="0085319C" w:rsidRDefault="0085319C" w:rsidP="00081593">
          <w:pPr>
            <w:ind w:firstLine="0"/>
            <w:rPr>
              <w:b/>
              <w:bCs/>
            </w:rPr>
          </w:pPr>
          <w:r w:rsidRPr="0085319C">
            <w:rPr>
              <w:b/>
              <w:bCs/>
            </w:rPr>
            <w:t>DANH</w:t>
          </w:r>
          <w:r w:rsidRPr="0085319C">
            <w:rPr>
              <w:b/>
              <w:bCs/>
              <w:lang w:val="vi-VN"/>
            </w:rPr>
            <w:t xml:space="preserve"> MỤC TÀI LIỆU THAM K</w:t>
          </w:r>
          <w:r w:rsidR="00A27380">
            <w:rPr>
              <w:b/>
              <w:bCs/>
              <w:lang w:val="vi-VN"/>
            </w:rPr>
            <w:t>HẢO</w:t>
          </w:r>
          <w:r w:rsidR="00A27380" w:rsidRPr="00593F7C">
            <w:rPr>
              <w:b/>
              <w:bCs/>
              <w:lang w:val="vi-VN"/>
            </w:rPr>
            <w:t>………………………………………</w:t>
          </w:r>
          <w:r w:rsidR="00604BB7">
            <w:rPr>
              <w:b/>
              <w:bCs/>
              <w:lang w:val="vi-VN"/>
            </w:rPr>
            <w:t>……2</w:t>
          </w:r>
          <w:r w:rsidR="00921A97">
            <w:rPr>
              <w:b/>
              <w:bCs/>
              <w:lang w:val="vi-VN"/>
            </w:rPr>
            <w:t>7</w:t>
          </w:r>
        </w:p>
      </w:sdtContent>
    </w:sdt>
    <w:sdt>
      <w:sdtPr>
        <w:tag w:val="goog_rdk_10"/>
        <w:id w:val="2135444118"/>
      </w:sdtPr>
      <w:sdtEndPr/>
      <w:sdtContent>
        <w:p w14:paraId="6205C4BB" w14:textId="1402ADEE" w:rsidR="00081593" w:rsidRDefault="00081593" w:rsidP="00081593">
          <w:pPr>
            <w:ind w:firstLine="0"/>
          </w:pPr>
          <w:r>
            <w:br w:type="page"/>
          </w:r>
        </w:p>
      </w:sdtContent>
    </w:sdt>
    <w:p w14:paraId="12591413" w14:textId="77777777" w:rsidR="00081593" w:rsidRDefault="00081593" w:rsidP="00081593">
      <w:pPr>
        <w:ind w:firstLine="0"/>
        <w:jc w:val="center"/>
        <w:rPr>
          <w:b/>
          <w:sz w:val="32"/>
          <w:szCs w:val="32"/>
        </w:rPr>
      </w:pPr>
      <w:r>
        <w:rPr>
          <w:b/>
          <w:sz w:val="32"/>
          <w:szCs w:val="32"/>
        </w:rPr>
        <w:lastRenderedPageBreak/>
        <w:t>DANH</w:t>
      </w:r>
      <w:r>
        <w:rPr>
          <w:b/>
          <w:sz w:val="32"/>
          <w:szCs w:val="32"/>
          <w:lang w:val="vi-VN"/>
        </w:rPr>
        <w:t xml:space="preserve"> MỤC CÁC BẢNG</w:t>
      </w:r>
    </w:p>
    <w:p w14:paraId="7E63E415" w14:textId="77777777" w:rsidR="00081593" w:rsidRPr="00E1197C" w:rsidRDefault="00081593" w:rsidP="00081593">
      <w:pPr>
        <w:ind w:firstLine="0"/>
        <w:jc w:val="center"/>
        <w:rPr>
          <w:sz w:val="36"/>
          <w:szCs w:val="36"/>
        </w:rPr>
      </w:pPr>
    </w:p>
    <w:p w14:paraId="7B124135" w14:textId="1ECDCB86" w:rsidR="00921A97" w:rsidRDefault="00CA062D">
      <w:pPr>
        <w:pStyle w:val="TableofFigures"/>
        <w:rPr>
          <w:rFonts w:asciiTheme="minorHAnsi" w:eastAsiaTheme="minorEastAsia" w:hAnsiTheme="minorHAnsi" w:cstheme="minorBidi"/>
          <w:sz w:val="24"/>
          <w:szCs w:val="24"/>
          <w:lang w:val="en-VN"/>
        </w:rPr>
      </w:pPr>
      <w:r>
        <w:fldChar w:fldCharType="begin"/>
      </w:r>
      <w:r>
        <w:instrText xml:space="preserve"> TOC \h \z \c "Bảng" </w:instrText>
      </w:r>
      <w:r>
        <w:fldChar w:fldCharType="separate"/>
      </w:r>
      <w:hyperlink w:anchor="_Toc105501098" w:history="1">
        <w:r w:rsidR="00921A97" w:rsidRPr="006457BA">
          <w:rPr>
            <w:rStyle w:val="Hyperlink"/>
          </w:rPr>
          <w:t>Bảng 3.1 - Chức năng chỉnh ảnh theo bộ lọc</w:t>
        </w:r>
        <w:r w:rsidR="00921A97">
          <w:rPr>
            <w:webHidden/>
          </w:rPr>
          <w:tab/>
        </w:r>
        <w:r w:rsidR="00921A97">
          <w:rPr>
            <w:webHidden/>
          </w:rPr>
          <w:fldChar w:fldCharType="begin"/>
        </w:r>
        <w:r w:rsidR="00921A97">
          <w:rPr>
            <w:webHidden/>
          </w:rPr>
          <w:instrText xml:space="preserve"> PAGEREF _Toc105501098 \h </w:instrText>
        </w:r>
        <w:r w:rsidR="00921A97">
          <w:rPr>
            <w:webHidden/>
          </w:rPr>
        </w:r>
        <w:r w:rsidR="00921A97">
          <w:rPr>
            <w:webHidden/>
          </w:rPr>
          <w:fldChar w:fldCharType="separate"/>
        </w:r>
        <w:r w:rsidR="00921A97">
          <w:rPr>
            <w:webHidden/>
          </w:rPr>
          <w:t>13</w:t>
        </w:r>
        <w:r w:rsidR="00921A97">
          <w:rPr>
            <w:webHidden/>
          </w:rPr>
          <w:fldChar w:fldCharType="end"/>
        </w:r>
      </w:hyperlink>
    </w:p>
    <w:p w14:paraId="065C7F40" w14:textId="4E387E87" w:rsidR="00921A97" w:rsidRDefault="00770F84">
      <w:pPr>
        <w:pStyle w:val="TableofFigures"/>
        <w:rPr>
          <w:rFonts w:asciiTheme="minorHAnsi" w:eastAsiaTheme="minorEastAsia" w:hAnsiTheme="minorHAnsi" w:cstheme="minorBidi"/>
          <w:sz w:val="24"/>
          <w:szCs w:val="24"/>
          <w:lang w:val="en-VN"/>
        </w:rPr>
      </w:pPr>
      <w:hyperlink w:anchor="_Toc105501099" w:history="1">
        <w:r w:rsidR="00921A97" w:rsidRPr="006457BA">
          <w:rPr>
            <w:rStyle w:val="Hyperlink"/>
          </w:rPr>
          <w:t>Bảng 3.2 - Chức năng chỉnh ảnh tuỳ chỉnh</w:t>
        </w:r>
        <w:r w:rsidR="00921A97">
          <w:rPr>
            <w:webHidden/>
          </w:rPr>
          <w:tab/>
        </w:r>
        <w:r w:rsidR="00921A97">
          <w:rPr>
            <w:webHidden/>
          </w:rPr>
          <w:fldChar w:fldCharType="begin"/>
        </w:r>
        <w:r w:rsidR="00921A97">
          <w:rPr>
            <w:webHidden/>
          </w:rPr>
          <w:instrText xml:space="preserve"> PAGEREF _Toc105501099 \h </w:instrText>
        </w:r>
        <w:r w:rsidR="00921A97">
          <w:rPr>
            <w:webHidden/>
          </w:rPr>
        </w:r>
        <w:r w:rsidR="00921A97">
          <w:rPr>
            <w:webHidden/>
          </w:rPr>
          <w:fldChar w:fldCharType="separate"/>
        </w:r>
        <w:r w:rsidR="00921A97">
          <w:rPr>
            <w:webHidden/>
          </w:rPr>
          <w:t>13</w:t>
        </w:r>
        <w:r w:rsidR="00921A97">
          <w:rPr>
            <w:webHidden/>
          </w:rPr>
          <w:fldChar w:fldCharType="end"/>
        </w:r>
      </w:hyperlink>
    </w:p>
    <w:p w14:paraId="258A6A6E" w14:textId="1ACBFABD" w:rsidR="00921A97" w:rsidRDefault="00770F84">
      <w:pPr>
        <w:pStyle w:val="TableofFigures"/>
        <w:rPr>
          <w:rFonts w:asciiTheme="minorHAnsi" w:eastAsiaTheme="minorEastAsia" w:hAnsiTheme="minorHAnsi" w:cstheme="minorBidi"/>
          <w:sz w:val="24"/>
          <w:szCs w:val="24"/>
          <w:lang w:val="en-VN"/>
        </w:rPr>
      </w:pPr>
      <w:hyperlink w:anchor="_Toc105501100" w:history="1">
        <w:r w:rsidR="00921A97" w:rsidRPr="006457BA">
          <w:rPr>
            <w:rStyle w:val="Hyperlink"/>
          </w:rPr>
          <w:t>Bảng 3.3 - Chức năng vẽ vào ảnh</w:t>
        </w:r>
        <w:r w:rsidR="00921A97">
          <w:rPr>
            <w:webHidden/>
          </w:rPr>
          <w:tab/>
        </w:r>
        <w:r w:rsidR="00921A97">
          <w:rPr>
            <w:webHidden/>
          </w:rPr>
          <w:fldChar w:fldCharType="begin"/>
        </w:r>
        <w:r w:rsidR="00921A97">
          <w:rPr>
            <w:webHidden/>
          </w:rPr>
          <w:instrText xml:space="preserve"> PAGEREF _Toc105501100 \h </w:instrText>
        </w:r>
        <w:r w:rsidR="00921A97">
          <w:rPr>
            <w:webHidden/>
          </w:rPr>
        </w:r>
        <w:r w:rsidR="00921A97">
          <w:rPr>
            <w:webHidden/>
          </w:rPr>
          <w:fldChar w:fldCharType="separate"/>
        </w:r>
        <w:r w:rsidR="00921A97">
          <w:rPr>
            <w:webHidden/>
          </w:rPr>
          <w:t>14</w:t>
        </w:r>
        <w:r w:rsidR="00921A97">
          <w:rPr>
            <w:webHidden/>
          </w:rPr>
          <w:fldChar w:fldCharType="end"/>
        </w:r>
      </w:hyperlink>
    </w:p>
    <w:p w14:paraId="0ACC20D4" w14:textId="4A21CFEF" w:rsidR="00081593" w:rsidRDefault="00CA062D" w:rsidP="00CA062D">
      <w:pPr>
        <w:ind w:firstLine="0"/>
      </w:pPr>
      <w:r>
        <w:fldChar w:fldCharType="end"/>
      </w:r>
    </w:p>
    <w:sdt>
      <w:sdtPr>
        <w:tag w:val="goog_rdk_10"/>
        <w:id w:val="-1339774520"/>
      </w:sdtPr>
      <w:sdtEndPr/>
      <w:sdtContent>
        <w:p w14:paraId="5414277A" w14:textId="77777777" w:rsidR="00081593" w:rsidRDefault="00081593" w:rsidP="00081593">
          <w:pPr>
            <w:ind w:firstLine="0"/>
          </w:pPr>
          <w:r>
            <w:br w:type="page"/>
          </w:r>
        </w:p>
      </w:sdtContent>
    </w:sdt>
    <w:p w14:paraId="243B5195" w14:textId="77777777" w:rsidR="00081593" w:rsidRDefault="00081593" w:rsidP="00081593">
      <w:pPr>
        <w:ind w:firstLine="0"/>
        <w:jc w:val="center"/>
        <w:rPr>
          <w:b/>
          <w:sz w:val="32"/>
          <w:szCs w:val="32"/>
          <w:lang w:val="vi-VN"/>
        </w:rPr>
      </w:pPr>
      <w:r>
        <w:rPr>
          <w:b/>
          <w:sz w:val="32"/>
          <w:szCs w:val="32"/>
        </w:rPr>
        <w:lastRenderedPageBreak/>
        <w:t>DANH</w:t>
      </w:r>
      <w:r>
        <w:rPr>
          <w:b/>
          <w:sz w:val="32"/>
          <w:szCs w:val="32"/>
          <w:lang w:val="vi-VN"/>
        </w:rPr>
        <w:t xml:space="preserve"> MỤC CÁC HÌNH </w:t>
      </w:r>
    </w:p>
    <w:p w14:paraId="12B587F0" w14:textId="77777777" w:rsidR="00081593" w:rsidRPr="00E1197C" w:rsidRDefault="00081593" w:rsidP="00081593">
      <w:pPr>
        <w:ind w:firstLine="0"/>
        <w:jc w:val="center"/>
        <w:rPr>
          <w:b/>
          <w:sz w:val="36"/>
          <w:szCs w:val="36"/>
          <w:lang w:val="vi-VN"/>
        </w:rPr>
      </w:pPr>
    </w:p>
    <w:p w14:paraId="6ED6E507" w14:textId="599E11C8" w:rsidR="004000E1" w:rsidRDefault="00081593">
      <w:pPr>
        <w:pStyle w:val="TableofFigures"/>
        <w:rPr>
          <w:rFonts w:asciiTheme="minorHAnsi" w:eastAsiaTheme="minorEastAsia" w:hAnsiTheme="minorHAnsi" w:cstheme="minorBidi"/>
          <w:sz w:val="24"/>
          <w:szCs w:val="24"/>
          <w:lang w:val="en-VN"/>
        </w:rPr>
      </w:pPr>
      <w:r w:rsidRPr="007F5600">
        <w:rPr>
          <w:lang w:val="vi-VN"/>
        </w:rPr>
        <w:fldChar w:fldCharType="begin"/>
      </w:r>
      <w:r w:rsidRPr="007F5600">
        <w:rPr>
          <w:lang w:val="vi-VN"/>
        </w:rPr>
        <w:instrText xml:space="preserve"> TOC \h \z \c "Hình" </w:instrText>
      </w:r>
      <w:r w:rsidRPr="007F5600">
        <w:rPr>
          <w:lang w:val="vi-VN"/>
        </w:rPr>
        <w:fldChar w:fldCharType="separate"/>
      </w:r>
      <w:hyperlink w:anchor="_Toc106467733" w:history="1">
        <w:r w:rsidR="004000E1" w:rsidRPr="00AB6E49">
          <w:rPr>
            <w:rStyle w:val="Hyperlink"/>
          </w:rPr>
          <w:t>Hình 1.1 - Mẫu ứng dụng chỉnh sửa ảnh hiện nay</w:t>
        </w:r>
        <w:r w:rsidR="004000E1">
          <w:rPr>
            <w:webHidden/>
          </w:rPr>
          <w:tab/>
        </w:r>
        <w:r w:rsidR="004000E1">
          <w:rPr>
            <w:webHidden/>
          </w:rPr>
          <w:fldChar w:fldCharType="begin"/>
        </w:r>
        <w:r w:rsidR="004000E1">
          <w:rPr>
            <w:webHidden/>
          </w:rPr>
          <w:instrText xml:space="preserve"> PAGEREF _Toc106467733 \h </w:instrText>
        </w:r>
        <w:r w:rsidR="004000E1">
          <w:rPr>
            <w:webHidden/>
          </w:rPr>
        </w:r>
        <w:r w:rsidR="004000E1">
          <w:rPr>
            <w:webHidden/>
          </w:rPr>
          <w:fldChar w:fldCharType="separate"/>
        </w:r>
        <w:r w:rsidR="004000E1">
          <w:rPr>
            <w:webHidden/>
          </w:rPr>
          <w:t>1</w:t>
        </w:r>
        <w:r w:rsidR="004000E1">
          <w:rPr>
            <w:webHidden/>
          </w:rPr>
          <w:fldChar w:fldCharType="end"/>
        </w:r>
      </w:hyperlink>
    </w:p>
    <w:p w14:paraId="451D3E7F" w14:textId="45A1472C" w:rsidR="004000E1" w:rsidRDefault="004000E1">
      <w:pPr>
        <w:pStyle w:val="TableofFigures"/>
        <w:rPr>
          <w:rFonts w:asciiTheme="minorHAnsi" w:eastAsiaTheme="minorEastAsia" w:hAnsiTheme="minorHAnsi" w:cstheme="minorBidi"/>
          <w:sz w:val="24"/>
          <w:szCs w:val="24"/>
          <w:lang w:val="en-VN"/>
        </w:rPr>
      </w:pPr>
      <w:hyperlink w:anchor="_Toc106467734" w:history="1">
        <w:r w:rsidRPr="00AB6E49">
          <w:rPr>
            <w:rStyle w:val="Hyperlink"/>
          </w:rPr>
          <w:t>Hình 2.1 - Quá trình Core Image xử lý ảnh</w:t>
        </w:r>
        <w:r>
          <w:rPr>
            <w:webHidden/>
          </w:rPr>
          <w:tab/>
        </w:r>
        <w:r>
          <w:rPr>
            <w:webHidden/>
          </w:rPr>
          <w:fldChar w:fldCharType="begin"/>
        </w:r>
        <w:r>
          <w:rPr>
            <w:webHidden/>
          </w:rPr>
          <w:instrText xml:space="preserve"> PAGEREF _Toc106467734 \h </w:instrText>
        </w:r>
        <w:r>
          <w:rPr>
            <w:webHidden/>
          </w:rPr>
        </w:r>
        <w:r>
          <w:rPr>
            <w:webHidden/>
          </w:rPr>
          <w:fldChar w:fldCharType="separate"/>
        </w:r>
        <w:r>
          <w:rPr>
            <w:webHidden/>
          </w:rPr>
          <w:t>7</w:t>
        </w:r>
        <w:r>
          <w:rPr>
            <w:webHidden/>
          </w:rPr>
          <w:fldChar w:fldCharType="end"/>
        </w:r>
      </w:hyperlink>
    </w:p>
    <w:p w14:paraId="0DF358D8" w14:textId="600A7245" w:rsidR="004000E1" w:rsidRDefault="004000E1">
      <w:pPr>
        <w:pStyle w:val="TableofFigures"/>
        <w:rPr>
          <w:rFonts w:asciiTheme="minorHAnsi" w:eastAsiaTheme="minorEastAsia" w:hAnsiTheme="minorHAnsi" w:cstheme="minorBidi"/>
          <w:sz w:val="24"/>
          <w:szCs w:val="24"/>
          <w:lang w:val="en-VN"/>
        </w:rPr>
      </w:pPr>
      <w:hyperlink w:anchor="_Toc106467735" w:history="1">
        <w:r w:rsidRPr="00AB6E49">
          <w:rPr>
            <w:rStyle w:val="Hyperlink"/>
          </w:rPr>
          <w:t>Hình 2.2 - Các tầng mô hình MVVM</w:t>
        </w:r>
        <w:r>
          <w:rPr>
            <w:webHidden/>
          </w:rPr>
          <w:tab/>
        </w:r>
        <w:r>
          <w:rPr>
            <w:webHidden/>
          </w:rPr>
          <w:fldChar w:fldCharType="begin"/>
        </w:r>
        <w:r>
          <w:rPr>
            <w:webHidden/>
          </w:rPr>
          <w:instrText xml:space="preserve"> PAGEREF _Toc106467735 \h </w:instrText>
        </w:r>
        <w:r>
          <w:rPr>
            <w:webHidden/>
          </w:rPr>
        </w:r>
        <w:r>
          <w:rPr>
            <w:webHidden/>
          </w:rPr>
          <w:fldChar w:fldCharType="separate"/>
        </w:r>
        <w:r>
          <w:rPr>
            <w:webHidden/>
          </w:rPr>
          <w:t>9</w:t>
        </w:r>
        <w:r>
          <w:rPr>
            <w:webHidden/>
          </w:rPr>
          <w:fldChar w:fldCharType="end"/>
        </w:r>
      </w:hyperlink>
    </w:p>
    <w:p w14:paraId="4BA40D9E" w14:textId="167852F4" w:rsidR="004000E1" w:rsidRDefault="004000E1">
      <w:pPr>
        <w:pStyle w:val="TableofFigures"/>
        <w:rPr>
          <w:rFonts w:asciiTheme="minorHAnsi" w:eastAsiaTheme="minorEastAsia" w:hAnsiTheme="minorHAnsi" w:cstheme="minorBidi"/>
          <w:sz w:val="24"/>
          <w:szCs w:val="24"/>
          <w:lang w:val="en-VN"/>
        </w:rPr>
      </w:pPr>
      <w:hyperlink w:anchor="_Toc106467736" w:history="1">
        <w:r w:rsidRPr="00AB6E49">
          <w:rPr>
            <w:rStyle w:val="Hyperlink"/>
          </w:rPr>
          <w:t>Hình 3.1 - Logo phần mềm Xcode</w:t>
        </w:r>
        <w:r>
          <w:rPr>
            <w:webHidden/>
          </w:rPr>
          <w:tab/>
        </w:r>
        <w:r>
          <w:rPr>
            <w:webHidden/>
          </w:rPr>
          <w:fldChar w:fldCharType="begin"/>
        </w:r>
        <w:r>
          <w:rPr>
            <w:webHidden/>
          </w:rPr>
          <w:instrText xml:space="preserve"> PAGEREF _Toc106467736 \h </w:instrText>
        </w:r>
        <w:r>
          <w:rPr>
            <w:webHidden/>
          </w:rPr>
        </w:r>
        <w:r>
          <w:rPr>
            <w:webHidden/>
          </w:rPr>
          <w:fldChar w:fldCharType="separate"/>
        </w:r>
        <w:r>
          <w:rPr>
            <w:webHidden/>
          </w:rPr>
          <w:t>10</w:t>
        </w:r>
        <w:r>
          <w:rPr>
            <w:webHidden/>
          </w:rPr>
          <w:fldChar w:fldCharType="end"/>
        </w:r>
      </w:hyperlink>
    </w:p>
    <w:p w14:paraId="6FAB343F" w14:textId="4F3F9634" w:rsidR="004000E1" w:rsidRDefault="004000E1">
      <w:pPr>
        <w:pStyle w:val="TableofFigures"/>
        <w:rPr>
          <w:rFonts w:asciiTheme="minorHAnsi" w:eastAsiaTheme="minorEastAsia" w:hAnsiTheme="minorHAnsi" w:cstheme="minorBidi"/>
          <w:sz w:val="24"/>
          <w:szCs w:val="24"/>
          <w:lang w:val="en-VN"/>
        </w:rPr>
      </w:pPr>
      <w:hyperlink w:anchor="_Toc106467737" w:history="1">
        <w:r w:rsidRPr="00AB6E49">
          <w:rPr>
            <w:rStyle w:val="Hyperlink"/>
          </w:rPr>
          <w:t>Hình 3.2 - Sơ đồ ca sử dụng hệ thống</w:t>
        </w:r>
        <w:r>
          <w:rPr>
            <w:webHidden/>
          </w:rPr>
          <w:tab/>
        </w:r>
        <w:r>
          <w:rPr>
            <w:webHidden/>
          </w:rPr>
          <w:fldChar w:fldCharType="begin"/>
        </w:r>
        <w:r>
          <w:rPr>
            <w:webHidden/>
          </w:rPr>
          <w:instrText xml:space="preserve"> PAGEREF _Toc106467737 \h </w:instrText>
        </w:r>
        <w:r>
          <w:rPr>
            <w:webHidden/>
          </w:rPr>
        </w:r>
        <w:r>
          <w:rPr>
            <w:webHidden/>
          </w:rPr>
          <w:fldChar w:fldCharType="separate"/>
        </w:r>
        <w:r>
          <w:rPr>
            <w:webHidden/>
          </w:rPr>
          <w:t>11</w:t>
        </w:r>
        <w:r>
          <w:rPr>
            <w:webHidden/>
          </w:rPr>
          <w:fldChar w:fldCharType="end"/>
        </w:r>
      </w:hyperlink>
    </w:p>
    <w:p w14:paraId="16004A87" w14:textId="23119E12" w:rsidR="004000E1" w:rsidRDefault="004000E1">
      <w:pPr>
        <w:pStyle w:val="TableofFigures"/>
        <w:rPr>
          <w:rFonts w:asciiTheme="minorHAnsi" w:eastAsiaTheme="minorEastAsia" w:hAnsiTheme="minorHAnsi" w:cstheme="minorBidi"/>
          <w:sz w:val="24"/>
          <w:szCs w:val="24"/>
          <w:lang w:val="en-VN"/>
        </w:rPr>
      </w:pPr>
      <w:hyperlink w:anchor="_Toc106467738" w:history="1">
        <w:r w:rsidRPr="00AB6E49">
          <w:rPr>
            <w:rStyle w:val="Hyperlink"/>
          </w:rPr>
          <w:t>Hình 3.3 - Sơ đồ ca sử dụng cho người dùng</w:t>
        </w:r>
        <w:r>
          <w:rPr>
            <w:webHidden/>
          </w:rPr>
          <w:tab/>
        </w:r>
        <w:r>
          <w:rPr>
            <w:webHidden/>
          </w:rPr>
          <w:fldChar w:fldCharType="begin"/>
        </w:r>
        <w:r>
          <w:rPr>
            <w:webHidden/>
          </w:rPr>
          <w:instrText xml:space="preserve"> PAGEREF _Toc106467738 \h </w:instrText>
        </w:r>
        <w:r>
          <w:rPr>
            <w:webHidden/>
          </w:rPr>
        </w:r>
        <w:r>
          <w:rPr>
            <w:webHidden/>
          </w:rPr>
          <w:fldChar w:fldCharType="separate"/>
        </w:r>
        <w:r>
          <w:rPr>
            <w:webHidden/>
          </w:rPr>
          <w:t>12</w:t>
        </w:r>
        <w:r>
          <w:rPr>
            <w:webHidden/>
          </w:rPr>
          <w:fldChar w:fldCharType="end"/>
        </w:r>
      </w:hyperlink>
    </w:p>
    <w:p w14:paraId="2437D76A" w14:textId="087C4291" w:rsidR="004000E1" w:rsidRDefault="004000E1">
      <w:pPr>
        <w:pStyle w:val="TableofFigures"/>
        <w:rPr>
          <w:rFonts w:asciiTheme="minorHAnsi" w:eastAsiaTheme="minorEastAsia" w:hAnsiTheme="minorHAnsi" w:cstheme="minorBidi"/>
          <w:sz w:val="24"/>
          <w:szCs w:val="24"/>
          <w:lang w:val="en-VN"/>
        </w:rPr>
      </w:pPr>
      <w:hyperlink w:anchor="_Toc106467739" w:history="1">
        <w:r w:rsidRPr="00AB6E49">
          <w:rPr>
            <w:rStyle w:val="Hyperlink"/>
          </w:rPr>
          <w:t>Hình 3.4 - Cây thư mục Project</w:t>
        </w:r>
        <w:r>
          <w:rPr>
            <w:webHidden/>
          </w:rPr>
          <w:tab/>
        </w:r>
        <w:r>
          <w:rPr>
            <w:webHidden/>
          </w:rPr>
          <w:fldChar w:fldCharType="begin"/>
        </w:r>
        <w:r>
          <w:rPr>
            <w:webHidden/>
          </w:rPr>
          <w:instrText xml:space="preserve"> PAGEREF _Toc106467739 \h </w:instrText>
        </w:r>
        <w:r>
          <w:rPr>
            <w:webHidden/>
          </w:rPr>
        </w:r>
        <w:r>
          <w:rPr>
            <w:webHidden/>
          </w:rPr>
          <w:fldChar w:fldCharType="separate"/>
        </w:r>
        <w:r>
          <w:rPr>
            <w:webHidden/>
          </w:rPr>
          <w:t>15</w:t>
        </w:r>
        <w:r>
          <w:rPr>
            <w:webHidden/>
          </w:rPr>
          <w:fldChar w:fldCharType="end"/>
        </w:r>
      </w:hyperlink>
    </w:p>
    <w:p w14:paraId="0D4FC418" w14:textId="3788CB35" w:rsidR="004000E1" w:rsidRDefault="004000E1">
      <w:pPr>
        <w:pStyle w:val="TableofFigures"/>
        <w:rPr>
          <w:rFonts w:asciiTheme="minorHAnsi" w:eastAsiaTheme="minorEastAsia" w:hAnsiTheme="minorHAnsi" w:cstheme="minorBidi"/>
          <w:sz w:val="24"/>
          <w:szCs w:val="24"/>
          <w:lang w:val="en-VN"/>
        </w:rPr>
      </w:pPr>
      <w:hyperlink w:anchor="_Toc106467740" w:history="1">
        <w:r w:rsidRPr="00AB6E49">
          <w:rPr>
            <w:rStyle w:val="Hyperlink"/>
          </w:rPr>
          <w:t>Hình 3.5 - Code giao diện chính</w:t>
        </w:r>
        <w:r>
          <w:rPr>
            <w:webHidden/>
          </w:rPr>
          <w:tab/>
        </w:r>
        <w:r>
          <w:rPr>
            <w:webHidden/>
          </w:rPr>
          <w:fldChar w:fldCharType="begin"/>
        </w:r>
        <w:r>
          <w:rPr>
            <w:webHidden/>
          </w:rPr>
          <w:instrText xml:space="preserve"> PAGEREF _Toc106467740 \h </w:instrText>
        </w:r>
        <w:r>
          <w:rPr>
            <w:webHidden/>
          </w:rPr>
        </w:r>
        <w:r>
          <w:rPr>
            <w:webHidden/>
          </w:rPr>
          <w:fldChar w:fldCharType="separate"/>
        </w:r>
        <w:r>
          <w:rPr>
            <w:webHidden/>
          </w:rPr>
          <w:t>16</w:t>
        </w:r>
        <w:r>
          <w:rPr>
            <w:webHidden/>
          </w:rPr>
          <w:fldChar w:fldCharType="end"/>
        </w:r>
      </w:hyperlink>
    </w:p>
    <w:p w14:paraId="4822843E" w14:textId="4A63574F" w:rsidR="004000E1" w:rsidRDefault="004000E1">
      <w:pPr>
        <w:pStyle w:val="TableofFigures"/>
        <w:rPr>
          <w:rFonts w:asciiTheme="minorHAnsi" w:eastAsiaTheme="minorEastAsia" w:hAnsiTheme="minorHAnsi" w:cstheme="minorBidi"/>
          <w:sz w:val="24"/>
          <w:szCs w:val="24"/>
          <w:lang w:val="en-VN"/>
        </w:rPr>
      </w:pPr>
      <w:hyperlink w:anchor="_Toc106467741" w:history="1">
        <w:r w:rsidRPr="00AB6E49">
          <w:rPr>
            <w:rStyle w:val="Hyperlink"/>
          </w:rPr>
          <w:t>Hình 3.6 - Kết quả sau khi áp dụng CIImage và CIFilter</w:t>
        </w:r>
        <w:r>
          <w:rPr>
            <w:webHidden/>
          </w:rPr>
          <w:tab/>
        </w:r>
        <w:r>
          <w:rPr>
            <w:webHidden/>
          </w:rPr>
          <w:fldChar w:fldCharType="begin"/>
        </w:r>
        <w:r>
          <w:rPr>
            <w:webHidden/>
          </w:rPr>
          <w:instrText xml:space="preserve"> PAGEREF _Toc106467741 \h </w:instrText>
        </w:r>
        <w:r>
          <w:rPr>
            <w:webHidden/>
          </w:rPr>
        </w:r>
        <w:r>
          <w:rPr>
            <w:webHidden/>
          </w:rPr>
          <w:fldChar w:fldCharType="separate"/>
        </w:r>
        <w:r>
          <w:rPr>
            <w:webHidden/>
          </w:rPr>
          <w:t>17</w:t>
        </w:r>
        <w:r>
          <w:rPr>
            <w:webHidden/>
          </w:rPr>
          <w:fldChar w:fldCharType="end"/>
        </w:r>
      </w:hyperlink>
    </w:p>
    <w:p w14:paraId="6F3808DA" w14:textId="69104BC3" w:rsidR="004000E1" w:rsidRDefault="004000E1">
      <w:pPr>
        <w:pStyle w:val="TableofFigures"/>
        <w:rPr>
          <w:rFonts w:asciiTheme="minorHAnsi" w:eastAsiaTheme="minorEastAsia" w:hAnsiTheme="minorHAnsi" w:cstheme="minorBidi"/>
          <w:sz w:val="24"/>
          <w:szCs w:val="24"/>
          <w:lang w:val="en-VN"/>
        </w:rPr>
      </w:pPr>
      <w:hyperlink w:anchor="_Toc106467742" w:history="1">
        <w:r w:rsidRPr="00AB6E49">
          <w:rPr>
            <w:rStyle w:val="Hyperlink"/>
          </w:rPr>
          <w:t>Hình 3.7 - Các chức năng cung cấp bởi PKToolPicker</w:t>
        </w:r>
        <w:r>
          <w:rPr>
            <w:webHidden/>
          </w:rPr>
          <w:tab/>
        </w:r>
        <w:r>
          <w:rPr>
            <w:webHidden/>
          </w:rPr>
          <w:fldChar w:fldCharType="begin"/>
        </w:r>
        <w:r>
          <w:rPr>
            <w:webHidden/>
          </w:rPr>
          <w:instrText xml:space="preserve"> PAGEREF _Toc106467742 \h </w:instrText>
        </w:r>
        <w:r>
          <w:rPr>
            <w:webHidden/>
          </w:rPr>
        </w:r>
        <w:r>
          <w:rPr>
            <w:webHidden/>
          </w:rPr>
          <w:fldChar w:fldCharType="separate"/>
        </w:r>
        <w:r>
          <w:rPr>
            <w:webHidden/>
          </w:rPr>
          <w:t>19</w:t>
        </w:r>
        <w:r>
          <w:rPr>
            <w:webHidden/>
          </w:rPr>
          <w:fldChar w:fldCharType="end"/>
        </w:r>
      </w:hyperlink>
    </w:p>
    <w:p w14:paraId="53B8743A" w14:textId="5ECED8D9" w:rsidR="004000E1" w:rsidRDefault="004000E1">
      <w:pPr>
        <w:pStyle w:val="TableofFigures"/>
        <w:rPr>
          <w:rFonts w:asciiTheme="minorHAnsi" w:eastAsiaTheme="minorEastAsia" w:hAnsiTheme="minorHAnsi" w:cstheme="minorBidi"/>
          <w:sz w:val="24"/>
          <w:szCs w:val="24"/>
          <w:lang w:val="en-VN"/>
        </w:rPr>
      </w:pPr>
      <w:hyperlink w:anchor="_Toc106467743" w:history="1">
        <w:r w:rsidRPr="00AB6E49">
          <w:rPr>
            <w:rStyle w:val="Hyperlink"/>
          </w:rPr>
          <w:t>Hình 3.8 - Giao diện chính ứng dụng</w:t>
        </w:r>
        <w:r>
          <w:rPr>
            <w:webHidden/>
          </w:rPr>
          <w:tab/>
        </w:r>
        <w:r>
          <w:rPr>
            <w:webHidden/>
          </w:rPr>
          <w:fldChar w:fldCharType="begin"/>
        </w:r>
        <w:r>
          <w:rPr>
            <w:webHidden/>
          </w:rPr>
          <w:instrText xml:space="preserve"> PAGEREF _Toc106467743 \h </w:instrText>
        </w:r>
        <w:r>
          <w:rPr>
            <w:webHidden/>
          </w:rPr>
        </w:r>
        <w:r>
          <w:rPr>
            <w:webHidden/>
          </w:rPr>
          <w:fldChar w:fldCharType="separate"/>
        </w:r>
        <w:r>
          <w:rPr>
            <w:webHidden/>
          </w:rPr>
          <w:t>22</w:t>
        </w:r>
        <w:r>
          <w:rPr>
            <w:webHidden/>
          </w:rPr>
          <w:fldChar w:fldCharType="end"/>
        </w:r>
      </w:hyperlink>
    </w:p>
    <w:p w14:paraId="664FB799" w14:textId="7B1990C4" w:rsidR="004000E1" w:rsidRDefault="004000E1">
      <w:pPr>
        <w:pStyle w:val="TableofFigures"/>
        <w:rPr>
          <w:rFonts w:asciiTheme="minorHAnsi" w:eastAsiaTheme="minorEastAsia" w:hAnsiTheme="minorHAnsi" w:cstheme="minorBidi"/>
          <w:sz w:val="24"/>
          <w:szCs w:val="24"/>
          <w:lang w:val="en-VN"/>
        </w:rPr>
      </w:pPr>
      <w:hyperlink w:anchor="_Toc106467744" w:history="1">
        <w:r w:rsidRPr="00AB6E49">
          <w:rPr>
            <w:rStyle w:val="Hyperlink"/>
          </w:rPr>
          <w:t>Hình 3.9 - Giao diện chọn ảnh từ thư viện</w:t>
        </w:r>
        <w:r>
          <w:rPr>
            <w:webHidden/>
          </w:rPr>
          <w:tab/>
        </w:r>
        <w:r>
          <w:rPr>
            <w:webHidden/>
          </w:rPr>
          <w:fldChar w:fldCharType="begin"/>
        </w:r>
        <w:r>
          <w:rPr>
            <w:webHidden/>
          </w:rPr>
          <w:instrText xml:space="preserve"> PAGEREF _Toc106467744 \h </w:instrText>
        </w:r>
        <w:r>
          <w:rPr>
            <w:webHidden/>
          </w:rPr>
        </w:r>
        <w:r>
          <w:rPr>
            <w:webHidden/>
          </w:rPr>
          <w:fldChar w:fldCharType="separate"/>
        </w:r>
        <w:r>
          <w:rPr>
            <w:webHidden/>
          </w:rPr>
          <w:t>23</w:t>
        </w:r>
        <w:r>
          <w:rPr>
            <w:webHidden/>
          </w:rPr>
          <w:fldChar w:fldCharType="end"/>
        </w:r>
      </w:hyperlink>
    </w:p>
    <w:p w14:paraId="1B436351" w14:textId="31EE3C64" w:rsidR="004000E1" w:rsidRDefault="004000E1">
      <w:pPr>
        <w:pStyle w:val="TableofFigures"/>
        <w:rPr>
          <w:rFonts w:asciiTheme="minorHAnsi" w:eastAsiaTheme="minorEastAsia" w:hAnsiTheme="minorHAnsi" w:cstheme="minorBidi"/>
          <w:sz w:val="24"/>
          <w:szCs w:val="24"/>
          <w:lang w:val="en-VN"/>
        </w:rPr>
      </w:pPr>
      <w:hyperlink w:anchor="_Toc106467745" w:history="1">
        <w:r w:rsidRPr="00AB6E49">
          <w:rPr>
            <w:rStyle w:val="Hyperlink"/>
          </w:rPr>
          <w:t>Hình 3.10 - Giao diện chỉnh sửa ảnh</w:t>
        </w:r>
        <w:r>
          <w:rPr>
            <w:webHidden/>
          </w:rPr>
          <w:tab/>
        </w:r>
        <w:r>
          <w:rPr>
            <w:webHidden/>
          </w:rPr>
          <w:fldChar w:fldCharType="begin"/>
        </w:r>
        <w:r>
          <w:rPr>
            <w:webHidden/>
          </w:rPr>
          <w:instrText xml:space="preserve"> PAGEREF _Toc106467745 \h </w:instrText>
        </w:r>
        <w:r>
          <w:rPr>
            <w:webHidden/>
          </w:rPr>
        </w:r>
        <w:r>
          <w:rPr>
            <w:webHidden/>
          </w:rPr>
          <w:fldChar w:fldCharType="separate"/>
        </w:r>
        <w:r>
          <w:rPr>
            <w:webHidden/>
          </w:rPr>
          <w:t>23</w:t>
        </w:r>
        <w:r>
          <w:rPr>
            <w:webHidden/>
          </w:rPr>
          <w:fldChar w:fldCharType="end"/>
        </w:r>
      </w:hyperlink>
    </w:p>
    <w:p w14:paraId="0345E223" w14:textId="0CECBA8E" w:rsidR="004000E1" w:rsidRDefault="004000E1">
      <w:pPr>
        <w:pStyle w:val="TableofFigures"/>
        <w:rPr>
          <w:rFonts w:asciiTheme="minorHAnsi" w:eastAsiaTheme="minorEastAsia" w:hAnsiTheme="minorHAnsi" w:cstheme="minorBidi"/>
          <w:sz w:val="24"/>
          <w:szCs w:val="24"/>
          <w:lang w:val="en-VN"/>
        </w:rPr>
      </w:pPr>
      <w:hyperlink w:anchor="_Toc106467746" w:history="1">
        <w:r w:rsidRPr="00AB6E49">
          <w:rPr>
            <w:rStyle w:val="Hyperlink"/>
          </w:rPr>
          <w:t>Hình 3.11 - Giao diện vẽ vào ảnh</w:t>
        </w:r>
        <w:r>
          <w:rPr>
            <w:webHidden/>
          </w:rPr>
          <w:tab/>
        </w:r>
        <w:r>
          <w:rPr>
            <w:webHidden/>
          </w:rPr>
          <w:fldChar w:fldCharType="begin"/>
        </w:r>
        <w:r>
          <w:rPr>
            <w:webHidden/>
          </w:rPr>
          <w:instrText xml:space="preserve"> PAGEREF _Toc106467746 \h </w:instrText>
        </w:r>
        <w:r>
          <w:rPr>
            <w:webHidden/>
          </w:rPr>
        </w:r>
        <w:r>
          <w:rPr>
            <w:webHidden/>
          </w:rPr>
          <w:fldChar w:fldCharType="separate"/>
        </w:r>
        <w:r>
          <w:rPr>
            <w:webHidden/>
          </w:rPr>
          <w:t>24</w:t>
        </w:r>
        <w:r>
          <w:rPr>
            <w:webHidden/>
          </w:rPr>
          <w:fldChar w:fldCharType="end"/>
        </w:r>
      </w:hyperlink>
    </w:p>
    <w:p w14:paraId="4C56DDEF" w14:textId="2B0105AC" w:rsidR="00081593" w:rsidRDefault="00081593" w:rsidP="00221D37">
      <w:pPr>
        <w:pStyle w:val="TableofFigures"/>
        <w:rPr>
          <w:lang w:val="vi-VN"/>
        </w:rPr>
      </w:pPr>
      <w:r w:rsidRPr="007F5600">
        <w:rPr>
          <w:lang w:val="vi-VN"/>
        </w:rPr>
        <w:fldChar w:fldCharType="end"/>
      </w:r>
    </w:p>
    <w:sdt>
      <w:sdtPr>
        <w:tag w:val="goog_rdk_10"/>
        <w:id w:val="-1096323410"/>
      </w:sdtPr>
      <w:sdtEndPr/>
      <w:sdtContent>
        <w:p w14:paraId="3B8D099E" w14:textId="77777777" w:rsidR="00081593" w:rsidRDefault="00081593" w:rsidP="00081593">
          <w:pPr>
            <w:rPr>
              <w:b/>
              <w:smallCaps/>
              <w:sz w:val="36"/>
              <w:szCs w:val="36"/>
            </w:rPr>
          </w:pPr>
          <w:r>
            <w:br w:type="page"/>
          </w:r>
        </w:p>
      </w:sdtContent>
    </w:sdt>
    <w:p w14:paraId="2CB6CC8A" w14:textId="77777777" w:rsidR="00081593" w:rsidRDefault="00081593" w:rsidP="00081593">
      <w:pPr>
        <w:ind w:firstLine="0"/>
        <w:jc w:val="center"/>
      </w:pPr>
      <w:r w:rsidRPr="007E3403">
        <w:rPr>
          <w:b/>
          <w:sz w:val="32"/>
          <w:szCs w:val="32"/>
        </w:rPr>
        <w:lastRenderedPageBreak/>
        <w:t>DANH MỤC CỤM TỪ VIẾT TẮT</w:t>
      </w:r>
    </w:p>
    <w:p w14:paraId="7BD19150" w14:textId="77777777" w:rsidR="00081593" w:rsidRPr="00953F90" w:rsidRDefault="00081593" w:rsidP="00081593">
      <w:pPr>
        <w:ind w:firstLine="0"/>
        <w:jc w:val="center"/>
        <w:rPr>
          <w:sz w:val="36"/>
          <w:szCs w:val="36"/>
        </w:rPr>
      </w:pPr>
    </w:p>
    <w:tbl>
      <w:tblPr>
        <w:tblStyle w:val="a"/>
        <w:tblW w:w="89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40"/>
        <w:gridCol w:w="7200"/>
      </w:tblGrid>
      <w:tr w:rsidR="00081593" w14:paraId="2663D4D9" w14:textId="77777777" w:rsidTr="008E51E2">
        <w:trPr>
          <w:trHeight w:val="725"/>
        </w:trPr>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09955" w14:textId="77777777" w:rsidR="00081593" w:rsidRPr="005545CE" w:rsidRDefault="00081593" w:rsidP="008E51E2">
            <w:pPr>
              <w:ind w:firstLine="0"/>
              <w:jc w:val="center"/>
              <w:rPr>
                <w:b/>
                <w:bCs/>
              </w:rPr>
            </w:pPr>
            <w:r w:rsidRPr="005545CE">
              <w:rPr>
                <w:b/>
                <w:bCs/>
              </w:rPr>
              <w:t>VIẾT TẮT</w:t>
            </w:r>
          </w:p>
        </w:tc>
        <w:tc>
          <w:tcPr>
            <w:tcW w:w="720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4C721AD" w14:textId="77777777" w:rsidR="00081593" w:rsidRPr="005545CE" w:rsidRDefault="00081593" w:rsidP="008E51E2">
            <w:pPr>
              <w:ind w:firstLine="0"/>
              <w:jc w:val="center"/>
              <w:rPr>
                <w:b/>
                <w:bCs/>
              </w:rPr>
            </w:pPr>
            <w:r w:rsidRPr="005545CE">
              <w:rPr>
                <w:b/>
                <w:bCs/>
              </w:rPr>
              <w:t>NỘI DUNG</w:t>
            </w:r>
          </w:p>
        </w:tc>
      </w:tr>
      <w:tr w:rsidR="00081593" w14:paraId="7E9007CD" w14:textId="77777777" w:rsidTr="007D421E">
        <w:trPr>
          <w:trHeight w:val="725"/>
        </w:trPr>
        <w:tc>
          <w:tcPr>
            <w:tcW w:w="1740" w:type="dxa"/>
            <w:tcBorders>
              <w:left w:val="single" w:sz="8" w:space="0" w:color="000000"/>
              <w:right w:val="single" w:sz="8" w:space="0" w:color="000000"/>
            </w:tcBorders>
            <w:tcMar>
              <w:top w:w="100" w:type="dxa"/>
              <w:left w:w="100" w:type="dxa"/>
              <w:bottom w:w="100" w:type="dxa"/>
              <w:right w:w="100" w:type="dxa"/>
            </w:tcMar>
          </w:tcPr>
          <w:p w14:paraId="576388E2" w14:textId="77777777" w:rsidR="00081593" w:rsidRDefault="00081593" w:rsidP="008E51E2">
            <w:pPr>
              <w:ind w:firstLine="0"/>
              <w:jc w:val="center"/>
            </w:pPr>
            <w:r>
              <w:t>CNTT</w:t>
            </w:r>
          </w:p>
        </w:tc>
        <w:tc>
          <w:tcPr>
            <w:tcW w:w="7200" w:type="dxa"/>
            <w:tcBorders>
              <w:right w:val="single" w:sz="8" w:space="0" w:color="000000"/>
            </w:tcBorders>
            <w:tcMar>
              <w:top w:w="100" w:type="dxa"/>
              <w:left w:w="100" w:type="dxa"/>
              <w:bottom w:w="100" w:type="dxa"/>
              <w:right w:w="100" w:type="dxa"/>
            </w:tcMar>
          </w:tcPr>
          <w:p w14:paraId="20873885" w14:textId="77777777" w:rsidR="00081593" w:rsidRDefault="00081593" w:rsidP="008E51E2">
            <w:pPr>
              <w:ind w:firstLine="0"/>
              <w:jc w:val="center"/>
            </w:pPr>
            <w:r>
              <w:t>Công nghệ thông tin</w:t>
            </w:r>
          </w:p>
        </w:tc>
      </w:tr>
      <w:tr w:rsidR="007D421E" w14:paraId="7E06BE51" w14:textId="77777777" w:rsidTr="00BD4933">
        <w:trPr>
          <w:trHeight w:val="725"/>
        </w:trPr>
        <w:tc>
          <w:tcPr>
            <w:tcW w:w="1740" w:type="dxa"/>
            <w:tcBorders>
              <w:left w:val="single" w:sz="8" w:space="0" w:color="000000"/>
              <w:right w:val="single" w:sz="8" w:space="0" w:color="000000"/>
            </w:tcBorders>
            <w:tcMar>
              <w:top w:w="100" w:type="dxa"/>
              <w:left w:w="100" w:type="dxa"/>
              <w:bottom w:w="100" w:type="dxa"/>
              <w:right w:w="100" w:type="dxa"/>
            </w:tcMar>
          </w:tcPr>
          <w:p w14:paraId="0F61BE1E" w14:textId="6E443E8A" w:rsidR="007D421E" w:rsidRDefault="00524CB9" w:rsidP="008E51E2">
            <w:pPr>
              <w:ind w:firstLine="0"/>
              <w:jc w:val="center"/>
            </w:pPr>
            <w:r w:rsidRPr="00524CB9">
              <w:t>Obj-C</w:t>
            </w:r>
          </w:p>
        </w:tc>
        <w:tc>
          <w:tcPr>
            <w:tcW w:w="7200" w:type="dxa"/>
            <w:tcBorders>
              <w:right w:val="single" w:sz="8" w:space="0" w:color="000000"/>
            </w:tcBorders>
            <w:tcMar>
              <w:top w:w="100" w:type="dxa"/>
              <w:left w:w="100" w:type="dxa"/>
              <w:bottom w:w="100" w:type="dxa"/>
              <w:right w:w="100" w:type="dxa"/>
            </w:tcMar>
          </w:tcPr>
          <w:p w14:paraId="33C7409E" w14:textId="1A249EDF" w:rsidR="007D421E" w:rsidRDefault="00524CB9" w:rsidP="008E51E2">
            <w:pPr>
              <w:ind w:firstLine="0"/>
              <w:jc w:val="center"/>
            </w:pPr>
            <w:r w:rsidRPr="00524CB9">
              <w:t>Objective-C</w:t>
            </w:r>
          </w:p>
        </w:tc>
      </w:tr>
      <w:tr w:rsidR="00BD4933" w14:paraId="2933950B" w14:textId="77777777" w:rsidTr="00BD4933">
        <w:trPr>
          <w:trHeight w:val="725"/>
        </w:trPr>
        <w:tc>
          <w:tcPr>
            <w:tcW w:w="1740" w:type="dxa"/>
            <w:tcBorders>
              <w:left w:val="single" w:sz="8" w:space="0" w:color="000000"/>
              <w:right w:val="single" w:sz="8" w:space="0" w:color="000000"/>
            </w:tcBorders>
            <w:tcMar>
              <w:top w:w="100" w:type="dxa"/>
              <w:left w:w="100" w:type="dxa"/>
              <w:bottom w:w="100" w:type="dxa"/>
              <w:right w:w="100" w:type="dxa"/>
            </w:tcMar>
          </w:tcPr>
          <w:p w14:paraId="76C31674" w14:textId="0BE79CB0" w:rsidR="00BD4933" w:rsidRPr="00BD4933" w:rsidRDefault="00BD4933" w:rsidP="008E51E2">
            <w:pPr>
              <w:ind w:firstLine="0"/>
              <w:jc w:val="center"/>
              <w:rPr>
                <w:lang w:val="vi-VN"/>
              </w:rPr>
            </w:pPr>
            <w:r>
              <w:rPr>
                <w:lang w:val="vi-VN"/>
              </w:rPr>
              <w:t>AR</w:t>
            </w:r>
          </w:p>
        </w:tc>
        <w:tc>
          <w:tcPr>
            <w:tcW w:w="7200" w:type="dxa"/>
            <w:tcBorders>
              <w:right w:val="single" w:sz="8" w:space="0" w:color="000000"/>
            </w:tcBorders>
            <w:tcMar>
              <w:top w:w="100" w:type="dxa"/>
              <w:left w:w="100" w:type="dxa"/>
              <w:bottom w:w="100" w:type="dxa"/>
              <w:right w:w="100" w:type="dxa"/>
            </w:tcMar>
          </w:tcPr>
          <w:p w14:paraId="354167B0" w14:textId="5FE82D5D" w:rsidR="00BD4933" w:rsidRPr="00524CB9" w:rsidRDefault="00BD4933" w:rsidP="008E51E2">
            <w:pPr>
              <w:ind w:firstLine="0"/>
              <w:jc w:val="center"/>
            </w:pPr>
            <w:r w:rsidRPr="00BD4933">
              <w:t>Augmented Reality</w:t>
            </w:r>
          </w:p>
        </w:tc>
      </w:tr>
      <w:tr w:rsidR="00BD4933" w14:paraId="3D4E5F8C" w14:textId="77777777" w:rsidTr="008E51E2">
        <w:trPr>
          <w:trHeight w:val="725"/>
        </w:trPr>
        <w:tc>
          <w:tcPr>
            <w:tcW w:w="17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EA68D39" w14:textId="6C7A401F" w:rsidR="00BD4933" w:rsidRDefault="00BD4933" w:rsidP="008E51E2">
            <w:pPr>
              <w:ind w:firstLine="0"/>
              <w:jc w:val="center"/>
              <w:rPr>
                <w:lang w:val="vi-VN"/>
              </w:rPr>
            </w:pPr>
            <w:r>
              <w:rPr>
                <w:lang w:val="vi-VN"/>
              </w:rPr>
              <w:t>MVVM</w:t>
            </w:r>
          </w:p>
        </w:tc>
        <w:tc>
          <w:tcPr>
            <w:tcW w:w="7200" w:type="dxa"/>
            <w:tcBorders>
              <w:bottom w:val="single" w:sz="8" w:space="0" w:color="000000"/>
              <w:right w:val="single" w:sz="8" w:space="0" w:color="000000"/>
            </w:tcBorders>
            <w:tcMar>
              <w:top w:w="100" w:type="dxa"/>
              <w:left w:w="100" w:type="dxa"/>
              <w:bottom w:w="100" w:type="dxa"/>
              <w:right w:w="100" w:type="dxa"/>
            </w:tcMar>
          </w:tcPr>
          <w:p w14:paraId="5684BCDD" w14:textId="25AD4FD1" w:rsidR="00BD4933" w:rsidRPr="00BD4933" w:rsidRDefault="00BD4933" w:rsidP="008E51E2">
            <w:pPr>
              <w:ind w:firstLine="0"/>
              <w:jc w:val="center"/>
            </w:pPr>
            <w:r w:rsidRPr="00BD4933">
              <w:t>Model - View - ViewModel</w:t>
            </w:r>
          </w:p>
        </w:tc>
      </w:tr>
    </w:tbl>
    <w:p w14:paraId="106ADBAD" w14:textId="77777777" w:rsidR="00081593" w:rsidRDefault="00081593" w:rsidP="00081593">
      <w:pPr>
        <w:sectPr w:rsidR="00081593">
          <w:headerReference w:type="default" r:id="rId14"/>
          <w:footerReference w:type="default" r:id="rId15"/>
          <w:pgSz w:w="11907" w:h="16839"/>
          <w:pgMar w:top="1440" w:right="1440" w:bottom="1440" w:left="1440" w:header="720" w:footer="720" w:gutter="0"/>
          <w:pgNumType w:start="1"/>
          <w:cols w:space="720"/>
        </w:sectPr>
      </w:pPr>
    </w:p>
    <w:p w14:paraId="6E7A3936" w14:textId="77777777" w:rsidR="00B95D7B" w:rsidRPr="002F4BDF" w:rsidRDefault="007330E8" w:rsidP="002F4BDF">
      <w:pPr>
        <w:pStyle w:val="Heading1"/>
      </w:pPr>
      <w:bookmarkStart w:id="1" w:name="_Toc90071864"/>
      <w:bookmarkStart w:id="2" w:name="_Toc105501061"/>
      <w:r w:rsidRPr="002F4BDF">
        <w:lastRenderedPageBreak/>
        <w:t>TỔNG QUAN</w:t>
      </w:r>
      <w:bookmarkEnd w:id="1"/>
      <w:bookmarkEnd w:id="2"/>
    </w:p>
    <w:p w14:paraId="61F1C3C0" w14:textId="77777777" w:rsidR="00B95D7B" w:rsidRPr="00221D37" w:rsidRDefault="007330E8" w:rsidP="00221D37">
      <w:pPr>
        <w:pStyle w:val="Heading2"/>
      </w:pPr>
      <w:bookmarkStart w:id="3" w:name="_heading=h.24jpsh3pvetf" w:colFirst="0" w:colLast="0"/>
      <w:bookmarkStart w:id="4" w:name="_Toc90071865"/>
      <w:bookmarkStart w:id="5" w:name="_Toc105501062"/>
      <w:bookmarkEnd w:id="3"/>
      <w:r w:rsidRPr="00221D37">
        <w:t>Giới thiệu</w:t>
      </w:r>
      <w:bookmarkEnd w:id="4"/>
      <w:bookmarkEnd w:id="5"/>
    </w:p>
    <w:p w14:paraId="2677870B" w14:textId="3BB6D236" w:rsidR="00235E94" w:rsidRPr="00235E94" w:rsidRDefault="00235E94" w:rsidP="00235E94">
      <w:pPr>
        <w:pStyle w:val="ListParagraph"/>
        <w:rPr>
          <w:lang w:val="vi-VN"/>
        </w:rPr>
      </w:pPr>
      <w:r w:rsidRPr="00235E94">
        <w:rPr>
          <w:lang w:val="vi-VN"/>
        </w:rPr>
        <w:t xml:space="preserve">Các ứng dụng truyền thông xã hội ngày càng trở nên rộng rãi hơn. Các ứng dụng chỉnh sửa ảnh cũng trở nên phổ biến trên toàn thế giới vì người dùng muốn đăng những hình ảnh tuyệt vời và sáng tạo của riêng bản thân. Tuy nhiên, người dùng có xu hướng có một loại rào cản tinh thần đối với các ứng dụng trả phí nếu muốn sử dụng các chức năng nâng cao hoặc xoá bỏ logo bản quyền thương hiệu. </w:t>
      </w:r>
    </w:p>
    <w:p w14:paraId="07BE6D32" w14:textId="75AE071C" w:rsidR="00244874" w:rsidRDefault="00235E94" w:rsidP="00627AA4">
      <w:pPr>
        <w:pStyle w:val="ListParagraph"/>
        <w:rPr>
          <w:lang w:val="vi-VN"/>
        </w:rPr>
      </w:pPr>
      <w:r w:rsidRPr="00235E94">
        <w:rPr>
          <w:lang w:val="vi-VN"/>
        </w:rPr>
        <w:t>Người dùng thường cố gắng tìm các ứng dụng miễn phí có chức năng tương tự. Vì vậy, chúng ta cần một ứng dụng phải tích hợp một số tính năng độc đáo và thú vị để thuyết phục người dùng. Ngoài ra, nhà phát triển ứng dụng cần cung cấp những tính năng bộ lọc nâng cao hoàn toàn miễn phí.</w:t>
      </w:r>
    </w:p>
    <w:p w14:paraId="7A909C6E" w14:textId="77777777" w:rsidR="00D348A3" w:rsidRDefault="00D348A3" w:rsidP="00D348A3">
      <w:pPr>
        <w:keepNext/>
        <w:ind w:firstLine="0"/>
        <w:jc w:val="center"/>
      </w:pPr>
      <w:r w:rsidRPr="00D348A3">
        <w:rPr>
          <w:lang w:val="en-VN"/>
        </w:rPr>
        <w:fldChar w:fldCharType="begin"/>
      </w:r>
      <w:r w:rsidRPr="00D348A3">
        <w:rPr>
          <w:lang w:val="en-VN"/>
        </w:rPr>
        <w:instrText xml:space="preserve"> INCLUDEPICTURE "/var/folders/0_/bv6934hs2955g0tlk7fmgmv00000gn/T/com.microsoft.Word/WebArchiveCopyPasteTempFiles/cach-bat-tat-hieu-ung-chinh-sua-anh-tren-ung-dung-photos-cua-ios-13.jpg" \* MERGEFORMATINET </w:instrText>
      </w:r>
      <w:r w:rsidRPr="00D348A3">
        <w:rPr>
          <w:lang w:val="en-VN"/>
        </w:rPr>
        <w:fldChar w:fldCharType="separate"/>
      </w:r>
      <w:r w:rsidRPr="00D348A3">
        <w:rPr>
          <w:noProof/>
          <w:lang w:val="en-VN"/>
        </w:rPr>
        <w:drawing>
          <wp:inline distT="0" distB="0" distL="0" distR="0" wp14:anchorId="7E7527BE" wp14:editId="4446C723">
            <wp:extent cx="5732145" cy="3821430"/>
            <wp:effectExtent l="0" t="0" r="0" b="1270"/>
            <wp:docPr id="4" name="Picture 4" descr="Cách bật tắt hiệu ứng chỉnh sửa ảnh trên ứng dụng Photos của iO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h bật tắt hiệu ứng chỉnh sửa ảnh trên ứng dụng Photos của iOS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821430"/>
                    </a:xfrm>
                    <a:prstGeom prst="rect">
                      <a:avLst/>
                    </a:prstGeom>
                    <a:noFill/>
                    <a:ln>
                      <a:noFill/>
                    </a:ln>
                  </pic:spPr>
                </pic:pic>
              </a:graphicData>
            </a:graphic>
          </wp:inline>
        </w:drawing>
      </w:r>
      <w:r w:rsidRPr="00D348A3">
        <w:rPr>
          <w:lang w:val="en-VN"/>
        </w:rPr>
        <w:fldChar w:fldCharType="end"/>
      </w:r>
    </w:p>
    <w:p w14:paraId="3053C53E" w14:textId="64A67DCF" w:rsidR="00D348A3" w:rsidRPr="00D348A3" w:rsidRDefault="00D348A3" w:rsidP="00D348A3">
      <w:pPr>
        <w:pStyle w:val="Caption"/>
        <w:rPr>
          <w:lang w:val="en-VN"/>
        </w:rPr>
      </w:pPr>
      <w:bookmarkStart w:id="6" w:name="_Toc106467733"/>
      <w:r>
        <w:t xml:space="preserve">Hình </w:t>
      </w:r>
      <w:r w:rsidR="00DF6366">
        <w:fldChar w:fldCharType="begin"/>
      </w:r>
      <w:r w:rsidR="00DF6366">
        <w:instrText xml:space="preserve"> STYLEREF 1 \s </w:instrText>
      </w:r>
      <w:r w:rsidR="00DF6366">
        <w:fldChar w:fldCharType="separate"/>
      </w:r>
      <w:r w:rsidR="00DF6366">
        <w:rPr>
          <w:noProof/>
        </w:rPr>
        <w:t>1</w:t>
      </w:r>
      <w:r w:rsidR="00DF6366">
        <w:fldChar w:fldCharType="end"/>
      </w:r>
      <w:r w:rsidR="00DF6366">
        <w:t>.</w:t>
      </w:r>
      <w:r w:rsidR="00DF6366">
        <w:fldChar w:fldCharType="begin"/>
      </w:r>
      <w:r w:rsidR="00DF6366">
        <w:instrText xml:space="preserve"> SEQ Hình \* ARABIC \s 1 </w:instrText>
      </w:r>
      <w:r w:rsidR="00DF6366">
        <w:fldChar w:fldCharType="separate"/>
      </w:r>
      <w:r w:rsidR="00DF6366">
        <w:rPr>
          <w:noProof/>
        </w:rPr>
        <w:t>1</w:t>
      </w:r>
      <w:r w:rsidR="00DF6366">
        <w:fldChar w:fldCharType="end"/>
      </w:r>
      <w:r>
        <w:t xml:space="preserve"> - Mẫu ứng dụng chỉnh sửa ảnh hiện nay</w:t>
      </w:r>
      <w:bookmarkEnd w:id="6"/>
    </w:p>
    <w:p w14:paraId="2F6FCA91" w14:textId="77777777" w:rsidR="00B95D7B" w:rsidRPr="00221D37" w:rsidRDefault="007330E8" w:rsidP="00221D37">
      <w:pPr>
        <w:pStyle w:val="Heading2"/>
      </w:pPr>
      <w:bookmarkStart w:id="7" w:name="_heading=h.mzxujm7rbdwh" w:colFirst="0" w:colLast="0"/>
      <w:bookmarkStart w:id="8" w:name="_Toc90071866"/>
      <w:bookmarkStart w:id="9" w:name="_Toc105501063"/>
      <w:bookmarkEnd w:id="7"/>
      <w:r w:rsidRPr="00221D37">
        <w:t>Lý do chọn đề tài</w:t>
      </w:r>
      <w:bookmarkEnd w:id="8"/>
      <w:bookmarkEnd w:id="9"/>
    </w:p>
    <w:p w14:paraId="3D145D79" w14:textId="6D562E4D" w:rsidR="00627AA4" w:rsidRDefault="00627AA4" w:rsidP="00627AA4">
      <w:pPr>
        <w:pStyle w:val="ListParagraph"/>
      </w:pPr>
      <w:bookmarkStart w:id="10" w:name="_heading=h.jmiqgide0ecw" w:colFirst="0" w:colLast="0"/>
      <w:bookmarkStart w:id="11" w:name="_Toc90071867"/>
      <w:bookmarkEnd w:id="10"/>
      <w:r>
        <w:t xml:space="preserve">Có rất nhiều lý do để chỉnh sửa ảnh của bạn. Đối với hầu hết mọi người, lý do lớn nhất là sửa chữa một sai lầm. Giả sử bạn đã chụp được một bức ảnh tuyệt vời nhưng có một số vết bẩn trên ống kính của bạn. Bây giờ bạn có một điểm tối trên ảnh của bạn. Với </w:t>
      </w:r>
      <w:r>
        <w:rPr>
          <w:lang w:val="vi-VN"/>
        </w:rPr>
        <w:t xml:space="preserve">ứng dụng </w:t>
      </w:r>
      <w:r>
        <w:t xml:space="preserve">chỉnh sửa của mình, bạn có thể quay lại và sử dụng </w:t>
      </w:r>
      <w:r>
        <w:lastRenderedPageBreak/>
        <w:t>công cụ được gọi là công cụ “</w:t>
      </w:r>
      <w:r>
        <w:rPr>
          <w:lang w:val="vi-VN"/>
        </w:rPr>
        <w:t>xoá mờ</w:t>
      </w:r>
      <w:r>
        <w:t>” để che đi vết đen đó. Ngoài ra, ảnh của bạn có vẻ hơi tối. Bạn có thể dễ dàng làm sáng ảnh bằng cách thay đổi mức “độ sáng”. Bây giờ bức ảnh của bạn là hoàn hảo! Một lý do khác để bạn có thể chỉnh sửa ảnh của mình là tạo ra các hiệu ứng nghệ thuật. Ví dụ: có thể hình ảnh của bạn có vẻ hơi “bận rộn”. Điều này có thể có nghĩa là sử dụng hiệu ứng "làm mờ" để tạo điểm lấy nét thu hút mắt người nhìn. Ví dụ: nếu bạn có một bức ảnh chụp một đám lá rơi trên cỏ, nhưng tất cả chúng đều được lấy nét và nó có vẻ như mất tập trung, bạn có thể sử dụng tính năng làm mờ để làm mờ một số chiếc lá, về cơ bản là thay đổi "độ sâu trường ảnh" của ảnh của bạn. Bạn đang tạo độ sâu trường ảnh ngắn hơn và chỉ tập trung vào một vùng của hình ảnh, điều này tạo ra thứ gì đó có cảm giác hoàn toàn khác.</w:t>
      </w:r>
    </w:p>
    <w:p w14:paraId="6EBAE760" w14:textId="666EA5D7" w:rsidR="00AE74C9" w:rsidRPr="00AE74C9" w:rsidRDefault="00627AA4" w:rsidP="00627AA4">
      <w:pPr>
        <w:pStyle w:val="ListParagraph"/>
      </w:pPr>
      <w:r>
        <w:t>Với phần mềm chỉnh sửa ảnh của mình, bạn có thể tiết lộ tiềm năng thực sự của các bức ảnh của mình. Sử dụng các kỹ năng bạn sẽ học được trong dự án này, bạn sẽ có thể điều khiển ảnh của mình theo bất kỳ cách nào bạn muốn, làm cho màu sắc sống động hơn, làm cho tiêu điểm trở nên sắc nét hơn nhiều và thậm chí mang ảnh trở lại từ bờ vực của thư mục thùng rác. Tất cả những gì bạn cần là một c</w:t>
      </w:r>
      <w:r w:rsidR="00842239">
        <w:rPr>
          <w:lang w:val="vi-VN"/>
        </w:rPr>
        <w:t>hiếc điện thoại và ứng dụng</w:t>
      </w:r>
      <w:r>
        <w:t xml:space="preserve"> chỉnh sửa ảnh</w:t>
      </w:r>
      <w:r w:rsidR="00842239">
        <w:rPr>
          <w:lang w:val="vi-VN"/>
        </w:rPr>
        <w:t>.</w:t>
      </w:r>
    </w:p>
    <w:p w14:paraId="4835DA47" w14:textId="249AFE1E" w:rsidR="00AE74C9" w:rsidRDefault="00AE74C9" w:rsidP="00221D37">
      <w:pPr>
        <w:pStyle w:val="Heading2"/>
      </w:pPr>
      <w:bookmarkStart w:id="12" w:name="_Toc105501064"/>
      <w:r>
        <w:t>Mục tiêu</w:t>
      </w:r>
      <w:bookmarkEnd w:id="12"/>
    </w:p>
    <w:p w14:paraId="2A4055B6" w14:textId="77777777" w:rsidR="00AC7545" w:rsidRPr="00AC7545" w:rsidRDefault="00235E94" w:rsidP="00C949F1">
      <w:pPr>
        <w:pStyle w:val="ListParagraph"/>
        <w:numPr>
          <w:ilvl w:val="0"/>
          <w:numId w:val="0"/>
        </w:numPr>
        <w:ind w:left="720"/>
        <w:rPr>
          <w:lang w:val="vi-VN"/>
        </w:rPr>
      </w:pPr>
      <w:r w:rsidRPr="00F25F23">
        <w:t xml:space="preserve">Hỗ trợ chỉnh sửa ảnh cơ bản như: </w:t>
      </w:r>
    </w:p>
    <w:p w14:paraId="0A411D17" w14:textId="77777777" w:rsidR="00AC7545" w:rsidRPr="00C949F1" w:rsidRDefault="00235E94" w:rsidP="00C949F1">
      <w:pPr>
        <w:pStyle w:val="ListParagraph"/>
      </w:pPr>
      <w:r w:rsidRPr="00C949F1">
        <w:t>Tải ảnh lên, sử dụng bộ lọ</w:t>
      </w:r>
      <w:r w:rsidR="00AC7545" w:rsidRPr="00C949F1">
        <w:t>c</w:t>
      </w:r>
    </w:p>
    <w:p w14:paraId="60400F01" w14:textId="77777777" w:rsidR="00AC7545" w:rsidRPr="00C949F1" w:rsidRDefault="00AC7545" w:rsidP="00C949F1">
      <w:pPr>
        <w:pStyle w:val="ListParagraph"/>
      </w:pPr>
      <w:r w:rsidRPr="00C949F1">
        <w:t>Chỉnh sửa tuỳ chỉnh</w:t>
      </w:r>
    </w:p>
    <w:p w14:paraId="106A6E95" w14:textId="77777777" w:rsidR="00AC7545" w:rsidRPr="00C949F1" w:rsidRDefault="00AC7545" w:rsidP="00C949F1">
      <w:pPr>
        <w:pStyle w:val="ListParagraph"/>
      </w:pPr>
      <w:r w:rsidRPr="00C949F1">
        <w:t>Vẽ vào ảnh</w:t>
      </w:r>
    </w:p>
    <w:p w14:paraId="5E73A6C5" w14:textId="1D05FE96" w:rsidR="00AE74C9" w:rsidRPr="00C949F1" w:rsidRDefault="00AC7545" w:rsidP="00C949F1">
      <w:pPr>
        <w:pStyle w:val="ListParagraph"/>
      </w:pPr>
      <w:r w:rsidRPr="00C949F1">
        <w:t>L</w:t>
      </w:r>
      <w:r w:rsidR="00235E94" w:rsidRPr="00C949F1">
        <w:t>ưu và chia sẻ</w:t>
      </w:r>
    </w:p>
    <w:p w14:paraId="15D1CCCE" w14:textId="66EFBDAA" w:rsidR="00AE74C9" w:rsidRPr="00221D37" w:rsidRDefault="00AE74C9" w:rsidP="00221D37">
      <w:pPr>
        <w:pStyle w:val="Heading2"/>
      </w:pPr>
      <w:bookmarkStart w:id="13" w:name="_Toc105501065"/>
      <w:r w:rsidRPr="00221D37">
        <w:t>Cấu trúc đồ án</w:t>
      </w:r>
      <w:bookmarkEnd w:id="13"/>
    </w:p>
    <w:p w14:paraId="2CAAAA44" w14:textId="77777777" w:rsidR="00AE74C9" w:rsidRDefault="00AE74C9" w:rsidP="00776454">
      <w:pPr>
        <w:numPr>
          <w:ilvl w:val="0"/>
          <w:numId w:val="12"/>
        </w:numPr>
        <w:suppressAutoHyphens/>
        <w:spacing w:before="0" w:after="0" w:line="1" w:lineRule="atLeast"/>
        <w:ind w:leftChars="-1" w:left="0" w:hangingChars="1" w:hanging="3"/>
        <w:textDirection w:val="btLr"/>
        <w:textAlignment w:val="top"/>
        <w:outlineLvl w:val="0"/>
      </w:pPr>
      <w:r>
        <w:t>Dưới đây báo cáo được trình bày trong 4 chương, cụ thể như sau:</w:t>
      </w:r>
    </w:p>
    <w:p w14:paraId="2A52CBB8" w14:textId="77777777" w:rsidR="00AE74C9" w:rsidRDefault="00AE74C9" w:rsidP="00AE74C9">
      <w:pPr>
        <w:ind w:left="709" w:hanging="3"/>
      </w:pPr>
      <w:r>
        <w:t>Chương 1: Tổng quan. Trong chương này, báo cáo trình bày các mục tiêu, lý do chọn đề tài, mục đích nghiên cứu, ý nghĩa khoa học</w:t>
      </w:r>
    </w:p>
    <w:p w14:paraId="455E2397" w14:textId="77777777" w:rsidR="00AE74C9" w:rsidRDefault="00AE74C9" w:rsidP="00AE74C9">
      <w:pPr>
        <w:ind w:left="709" w:hanging="3"/>
      </w:pPr>
      <w:r>
        <w:t>Chương 2: Cơ sở lý thuyết. Trong chương này, báo cáo trình bày các khái niệm, phương pháp kết quả</w:t>
      </w:r>
    </w:p>
    <w:p w14:paraId="47883837" w14:textId="77777777" w:rsidR="00AE74C9" w:rsidRDefault="00AE74C9" w:rsidP="00AE74C9">
      <w:pPr>
        <w:ind w:left="709" w:hanging="3"/>
      </w:pPr>
      <w:r>
        <w:t>Chương 3: Phân tích và xây dựng hệ thống. Bao gồm các tài liệu liên quan đến quá trình phân tích hệ thống như: phân tích các yêu cầu chức năng và phi chức năng</w:t>
      </w:r>
    </w:p>
    <w:p w14:paraId="4FE16015" w14:textId="77777777" w:rsidR="00AE74C9" w:rsidRDefault="00AE74C9" w:rsidP="00AE74C9">
      <w:pPr>
        <w:ind w:left="709" w:hanging="3"/>
      </w:pPr>
      <w:r>
        <w:t>Chương 4: Triển khai thực hiện. Kiểm thử ứng dụng trên thực tế</w:t>
      </w:r>
    </w:p>
    <w:p w14:paraId="142FF81F" w14:textId="77777777" w:rsidR="00AE74C9" w:rsidRDefault="00AE74C9" w:rsidP="00AE74C9">
      <w:pPr>
        <w:ind w:left="709" w:hanging="3"/>
      </w:pPr>
      <w:r>
        <w:lastRenderedPageBreak/>
        <w:t>Chương 5: Kết luận và hướng phát triển. Đưa ra kết luận và đề xuất các hướng mở rộng, phát triển trong tương lai</w:t>
      </w:r>
    </w:p>
    <w:p w14:paraId="0F4E85B8" w14:textId="77777777" w:rsidR="00AE74C9" w:rsidRDefault="00AE74C9" w:rsidP="00AE74C9">
      <w:pPr>
        <w:ind w:left="709" w:hanging="3"/>
      </w:pPr>
      <w:r>
        <w:t>Cuối cùng là Danh mục tài liệu tham khảo liên quan đến đề tài.</w:t>
      </w:r>
    </w:p>
    <w:bookmarkEnd w:id="11"/>
    <w:p w14:paraId="526CB01F" w14:textId="77777777" w:rsidR="00B95D7B" w:rsidRDefault="007330E8" w:rsidP="003B2118">
      <w:pPr>
        <w:spacing w:before="0" w:after="0" w:line="276" w:lineRule="auto"/>
        <w:ind w:firstLine="0"/>
      </w:pPr>
      <w:r>
        <w:br w:type="page"/>
      </w:r>
    </w:p>
    <w:p w14:paraId="4BE32730" w14:textId="5733E0DB" w:rsidR="00C66339" w:rsidRPr="00C66339" w:rsidRDefault="007330E8" w:rsidP="00C66339">
      <w:pPr>
        <w:pStyle w:val="Heading1"/>
      </w:pPr>
      <w:bookmarkStart w:id="14" w:name="_heading=h.a0ogsfs95lo7" w:colFirst="0" w:colLast="0"/>
      <w:bookmarkStart w:id="15" w:name="_Toc90071869"/>
      <w:bookmarkStart w:id="16" w:name="_Toc105501066"/>
      <w:bookmarkEnd w:id="14"/>
      <w:r w:rsidRPr="00127FA8">
        <w:lastRenderedPageBreak/>
        <w:t>CƠ SỞ LÝ THUYẾT</w:t>
      </w:r>
      <w:bookmarkStart w:id="17" w:name="_heading=h.4i7ojhp" w:colFirst="0" w:colLast="0"/>
      <w:bookmarkEnd w:id="15"/>
      <w:bookmarkEnd w:id="16"/>
      <w:bookmarkEnd w:id="17"/>
    </w:p>
    <w:p w14:paraId="4E07D011" w14:textId="4810E9B9" w:rsidR="00B95D7B" w:rsidRDefault="00097C67" w:rsidP="002F4BDF">
      <w:pPr>
        <w:pStyle w:val="Heading2"/>
        <w:rPr>
          <w:lang w:val="vi-VN"/>
        </w:rPr>
      </w:pPr>
      <w:bookmarkStart w:id="18" w:name="_Toc105501067"/>
      <w:r>
        <w:rPr>
          <w:lang w:val="vi-VN"/>
        </w:rPr>
        <w:t>Tổng quan về ngôn ngữ Swift</w:t>
      </w:r>
      <w:bookmarkEnd w:id="18"/>
    </w:p>
    <w:p w14:paraId="0B2032B5" w14:textId="4097BA25" w:rsidR="00CD1936" w:rsidRPr="00CC773A" w:rsidRDefault="00B64F00" w:rsidP="00CC773A">
      <w:pPr>
        <w:rPr>
          <w:sz w:val="24"/>
          <w:szCs w:val="24"/>
          <w:lang w:val="en-VN"/>
        </w:rPr>
      </w:pPr>
      <w:r w:rsidRPr="00B64F00">
        <w:rPr>
          <w:shd w:val="clear" w:color="auto" w:fill="FFFFFF"/>
          <w:lang w:val="en-VN"/>
        </w:rPr>
        <w:t xml:space="preserve">Ra đời cách đây </w:t>
      </w:r>
      <w:r>
        <w:rPr>
          <w:shd w:val="clear" w:color="auto" w:fill="FFFFFF"/>
          <w:lang w:val="vi-VN"/>
        </w:rPr>
        <w:t>8</w:t>
      </w:r>
      <w:r w:rsidRPr="00B64F00">
        <w:rPr>
          <w:shd w:val="clear" w:color="auto" w:fill="FFFFFF"/>
          <w:lang w:val="en-VN"/>
        </w:rPr>
        <w:t xml:space="preserve"> năm (từ năm 2014), Swift vẫn là một ngôn ngữ khá trẻ và mới mẻ. Rất nhiều lập trình viên vẫn còn thắc mắc ngôn ngữ lập trình Swift là gì? Tuy nhiên, sự thắc mắc đó dần dần được thay thế theo thời gian, số lượng lập trình viên chọn lựa Swift ngày càng tăng lên, cộng đồng phát triển và hỗ trợ cho ngôn ngữ này ngày càng lớn mạnh.</w:t>
      </w:r>
    </w:p>
    <w:p w14:paraId="1CC5F352" w14:textId="0407B4EC" w:rsidR="00B95D7B" w:rsidRDefault="002414E5" w:rsidP="002F4BDF">
      <w:pPr>
        <w:pStyle w:val="Heading3"/>
      </w:pPr>
      <w:bookmarkStart w:id="19" w:name="_heading=h.1vysw36y5bv0" w:colFirst="0" w:colLast="0"/>
      <w:bookmarkStart w:id="20" w:name="_Toc105501068"/>
      <w:bookmarkEnd w:id="19"/>
      <w:r>
        <w:rPr>
          <w:lang w:val="vi-VN"/>
        </w:rPr>
        <w:t>Các đặc</w:t>
      </w:r>
      <w:r w:rsidR="00CC773A">
        <w:rPr>
          <w:lang w:val="vi-VN"/>
        </w:rPr>
        <w:t xml:space="preserve"> điểm của ngôn ngữ Swift</w:t>
      </w:r>
      <w:bookmarkEnd w:id="20"/>
    </w:p>
    <w:p w14:paraId="25E2980B" w14:textId="0CD30E46" w:rsidR="00332D1A" w:rsidRPr="00332D1A" w:rsidRDefault="00332D1A" w:rsidP="00332D1A">
      <w:pPr>
        <w:pStyle w:val="ListParagraph"/>
      </w:pPr>
      <w:r w:rsidRPr="00332D1A">
        <w:rPr>
          <w:rStyle w:val="Strong"/>
          <w:b w:val="0"/>
          <w:bCs w:val="0"/>
        </w:rPr>
        <w:t>Khả năng phát triển ứng dụng di động nhanh và dễ dàng</w:t>
      </w:r>
      <w:r>
        <w:rPr>
          <w:rStyle w:val="Strong"/>
          <w:b w:val="0"/>
          <w:bCs w:val="0"/>
          <w:lang w:val="vi-VN"/>
        </w:rPr>
        <w:t xml:space="preserve">: </w:t>
      </w:r>
      <w:r w:rsidRPr="00332D1A">
        <w:rPr>
          <w:rStyle w:val="Strong"/>
          <w:b w:val="0"/>
          <w:bCs w:val="0"/>
          <w:lang w:val="vi-VN"/>
        </w:rPr>
        <w:t>Các lập trình viên không phải mất công chạy các chương trình compiler và các chương trình test một cách thường xuyên nữa, mà thay vào đó tập trung vào các phần tích hợp với mức độ khó hơn. Điều này cũng giúp tiết kiệm sức mạnh và sự hao mòn của phần cứng cho các nhà phát triển.</w:t>
      </w:r>
    </w:p>
    <w:p w14:paraId="7C44C57C" w14:textId="1ED540FC" w:rsidR="00332D1A" w:rsidRPr="002414E5" w:rsidRDefault="00332D1A" w:rsidP="002414E5">
      <w:pPr>
        <w:pStyle w:val="ListParagraph"/>
      </w:pPr>
      <w:r w:rsidRPr="00332D1A">
        <w:rPr>
          <w:rStyle w:val="Strong"/>
          <w:b w:val="0"/>
          <w:bCs w:val="0"/>
        </w:rPr>
        <w:t>Code của ngôn ngữ Swift ngắn, gọn và dễ đọc</w:t>
      </w:r>
      <w:r w:rsidR="002414E5">
        <w:rPr>
          <w:rStyle w:val="Strong"/>
          <w:b w:val="0"/>
          <w:bCs w:val="0"/>
          <w:lang w:val="vi-VN"/>
        </w:rPr>
        <w:t>.</w:t>
      </w:r>
      <w:r w:rsidRPr="00332D1A">
        <w:rPr>
          <w:rStyle w:val="Strong"/>
          <w:b w:val="0"/>
          <w:bCs w:val="0"/>
        </w:rPr>
        <w:t xml:space="preserve"> </w:t>
      </w:r>
      <w:r w:rsidRPr="00332D1A">
        <w:t xml:space="preserve">Cụ thể, 3 – 5 dòng code của </w:t>
      </w:r>
      <w:r w:rsidR="00524CB9">
        <w:rPr>
          <w:lang w:val="vi-VN"/>
        </w:rPr>
        <w:t xml:space="preserve">ngôn ngữ </w:t>
      </w:r>
      <w:bookmarkStart w:id="21" w:name="OLE_LINK3"/>
      <w:bookmarkStart w:id="22" w:name="OLE_LINK4"/>
      <w:r w:rsidRPr="00332D1A">
        <w:t>Obj-C</w:t>
      </w:r>
      <w:bookmarkEnd w:id="21"/>
      <w:bookmarkEnd w:id="22"/>
      <w:r w:rsidRPr="00332D1A">
        <w:t xml:space="preserve"> có thể được viết chỉ trong 1 dòng code của Swift. Các lớp đối tượng trong Swift được đơn giản hóa, các dòng mã được sắp xếp một cách hợp lý và logic hơn. Điều này giúp cho các lập trình viên tiết kiệm rất nhiều thời gian hoàn thành dự án, cũng như tăng hiệu quá trong quá trình bảo trì và fix các lỗi bug trong tương lai. Swift kế thừa và phát huy tất cả các sức mạnh của Objective-C để lại, nên các nhà lập trình sẽ có một môi trường runtime quen thuộc tuyệt vời, dễ dàng quản lý và phát triển.</w:t>
      </w:r>
    </w:p>
    <w:p w14:paraId="0D2D3153" w14:textId="42A9D43A" w:rsidR="002414E5" w:rsidRPr="002414E5" w:rsidRDefault="002414E5" w:rsidP="002414E5">
      <w:pPr>
        <w:pStyle w:val="ListParagraph"/>
      </w:pPr>
      <w:r w:rsidRPr="002414E5">
        <w:t>Các ứng dụng được viết ra bởi Swift tương thích và ít gây hao mòn phần cứng hơn Obj-C, điều này giúp người dùng có được những trải nghiệm tuyệt vời hơn khi chơi game trên các thiết bị iOS.</w:t>
      </w:r>
      <w:r w:rsidR="00061DDC" w:rsidRPr="002414E5">
        <w:t xml:space="preserve"> </w:t>
      </w:r>
      <w:r w:rsidRPr="002414E5">
        <w:t>Bên cạnh những ưu điểm, thì Swift cũng tồn tại một số điểm yếu như sau:</w:t>
      </w:r>
    </w:p>
    <w:p w14:paraId="05971180" w14:textId="77777777" w:rsidR="002414E5" w:rsidRPr="002414E5" w:rsidRDefault="002414E5" w:rsidP="002414E5">
      <w:pPr>
        <w:pStyle w:val="List21"/>
      </w:pPr>
      <w:r w:rsidRPr="002414E5">
        <w:t>Do tuổi đời còn quá trẻ, nên việc bắt đầu học Swift cũng khá khó khăn, các nhà lập trình sẽ phải học lại một ngôn ngữ hoàn toàn mới, thậm chí khó cho những người mới bắt đầu hoặc chưa từng học qua Obj-C với nền tảng căn bản.</w:t>
      </w:r>
    </w:p>
    <w:p w14:paraId="0F870DC8" w14:textId="77777777" w:rsidR="002414E5" w:rsidRPr="002414E5" w:rsidRDefault="002414E5" w:rsidP="002414E5">
      <w:pPr>
        <w:pStyle w:val="List21"/>
      </w:pPr>
      <w:r w:rsidRPr="002414E5">
        <w:t>Cộng đồng hỗ trợ và phát triển ứng dụng chưa nhiều: có lẽ Apple sẽ mất một khoản thời gian kha khá để xây dựng một cộng đồng sử dụng Swift hùng hậu.</w:t>
      </w:r>
    </w:p>
    <w:p w14:paraId="4B286090" w14:textId="77777777" w:rsidR="002414E5" w:rsidRPr="002414E5" w:rsidRDefault="002414E5" w:rsidP="002414E5">
      <w:pPr>
        <w:pStyle w:val="List21"/>
      </w:pPr>
      <w:r w:rsidRPr="002414E5">
        <w:t xml:space="preserve">Do việc phát triển ứng dụng khá nhanh do được tích hợp nhiều frameworks mạnh mẽ, điều này sẽ dẫn tới nhiều ứng dụng chất lượng kém hoặc rác do </w:t>
      </w:r>
      <w:r w:rsidRPr="002414E5">
        <w:lastRenderedPageBreak/>
        <w:t>những lập trình viên mới vào nghề tạo ra Mặc dù còn tồn tại những mặt khuyết điểm, nhưng với đà phát triển mạnh mẽ của mình, thì Swift vẫn là một ngôn ngữ rất đáng để các bạn đầu tư, học tập. Ở phần tiếp theo của bài viết này, chúng tôi sẽ đề cập sâu hơn những lý do tuyệt vời mà sau khi đọc xong, chắc chắn các bạn sẽ bị hoàn toàn thuyết phục và quyết định ngay việc lựa chọn ngôn ngữ này để phát triển công việc trong tương lai của mình.</w:t>
      </w:r>
    </w:p>
    <w:p w14:paraId="7DEB4CF3" w14:textId="77777777" w:rsidR="00F01F1F" w:rsidRPr="00F01F1F" w:rsidRDefault="00F01F1F" w:rsidP="00F01F1F">
      <w:pPr>
        <w:pStyle w:val="ListParagraph"/>
        <w:rPr>
          <w:sz w:val="24"/>
          <w:szCs w:val="24"/>
          <w:lang w:val="en-VN"/>
        </w:rPr>
      </w:pPr>
      <w:r w:rsidRPr="00F01F1F">
        <w:rPr>
          <w:shd w:val="clear" w:color="auto" w:fill="FFFFFF"/>
          <w:lang w:val="en-VN"/>
        </w:rPr>
        <w:t>Theo Apple, thì Swift nhanh gần gấp 3 lần Obj-C và nhanh hơn 8 lần so với ngôn ngữ Python. Không những nhanh, mà Swift còn rất mạnh mẽ, giúp cho các nhà lập trình có thể viết được những đoạn mã nâng cao, phức tạp hơn như: generics, closures, tuples, multiple returns, iterators, các mẫu lập trình hàm có sẵn và nhiều hơn thế nữa. Bên cạnh đó, Swift bảo mật và an toàn hơn Objective-C rất nhiều</w:t>
      </w:r>
    </w:p>
    <w:p w14:paraId="0042C988" w14:textId="273C30BF" w:rsidR="00775EA4" w:rsidRPr="00775EA4" w:rsidRDefault="00F01F1F" w:rsidP="00C7696F">
      <w:pPr>
        <w:pStyle w:val="ListParagraph"/>
      </w:pPr>
      <w:r w:rsidRPr="00F01F1F">
        <w:rPr>
          <w:rStyle w:val="Strong"/>
          <w:b w:val="0"/>
          <w:bCs w:val="0"/>
        </w:rPr>
        <w:t xml:space="preserve">Chúng được sử dụng miễn phí và là mã nguồn mở. </w:t>
      </w:r>
      <w:r w:rsidRPr="00F01F1F">
        <w:t>Điều này sẽ giúp cho cộng đồng Swift ngày càng phát triển hơn, người dùng có thể tìm kiếm các lỗ hổng bảo mật, cập nhật các bản vá lỗi, các tính năng, các plugin cải tiến của ngôn ngữ cho cộng đồng.</w:t>
      </w:r>
    </w:p>
    <w:p w14:paraId="2527B6A8" w14:textId="02B62D2F" w:rsidR="00CD1118" w:rsidRDefault="00CD1118" w:rsidP="00CD1118">
      <w:pPr>
        <w:pStyle w:val="Heading3"/>
        <w:rPr>
          <w:lang w:val="vi-VN"/>
        </w:rPr>
      </w:pPr>
      <w:bookmarkStart w:id="23" w:name="_Toc105501069"/>
      <w:bookmarkStart w:id="24" w:name="OLE_LINK1"/>
      <w:bookmarkStart w:id="25" w:name="OLE_LINK2"/>
      <w:r>
        <w:rPr>
          <w:lang w:val="vi-VN"/>
        </w:rPr>
        <w:t>Tìm hiểu về SwiftUI</w:t>
      </w:r>
      <w:bookmarkEnd w:id="23"/>
    </w:p>
    <w:bookmarkEnd w:id="24"/>
    <w:bookmarkEnd w:id="25"/>
    <w:p w14:paraId="120B116B" w14:textId="77777777" w:rsidR="00B771BF" w:rsidRDefault="00D82C3E" w:rsidP="00D82C3E">
      <w:pPr>
        <w:pStyle w:val="ListParagraph"/>
      </w:pPr>
      <w:r w:rsidRPr="00D82C3E">
        <w:rPr>
          <w:rStyle w:val="Strong"/>
          <w:b w:val="0"/>
          <w:bCs w:val="0"/>
        </w:rPr>
        <w:t>Swift UI</w:t>
      </w:r>
      <w:r w:rsidRPr="00D82C3E">
        <w:t> là một framework tương tác và mang tính cách mạng, các developer của Apple phát triển nó để thiết kế ứng dụng cho cả </w:t>
      </w:r>
      <w:r w:rsidRPr="00D82C3E">
        <w:rPr>
          <w:rStyle w:val="Strong"/>
          <w:b w:val="0"/>
          <w:bCs w:val="0"/>
        </w:rPr>
        <w:t>iOS</w:t>
      </w:r>
      <w:r w:rsidRPr="00D82C3E">
        <w:t>, </w:t>
      </w:r>
      <w:r w:rsidRPr="00D82C3E">
        <w:rPr>
          <w:rStyle w:val="Strong"/>
          <w:b w:val="0"/>
          <w:bCs w:val="0"/>
        </w:rPr>
        <w:t>MacOS</w:t>
      </w:r>
      <w:r w:rsidRPr="00D82C3E">
        <w:t> và </w:t>
      </w:r>
      <w:r w:rsidRPr="00D82C3E">
        <w:rPr>
          <w:rStyle w:val="Strong"/>
          <w:b w:val="0"/>
          <w:bCs w:val="0"/>
        </w:rPr>
        <w:t>tvO</w:t>
      </w:r>
      <w:r w:rsidR="00BD4933">
        <w:rPr>
          <w:rStyle w:val="Strong"/>
          <w:b w:val="0"/>
          <w:bCs w:val="0"/>
          <w:lang w:val="vi-VN"/>
        </w:rPr>
        <w:t>S</w:t>
      </w:r>
      <w:r w:rsidRPr="00D82C3E">
        <w:t>. Framework này đã được đưa ra như là một sự cập nhật và bổ sung đáng được chờ đợi nhất của ngôn ngữ lập trình </w:t>
      </w:r>
      <w:r w:rsidRPr="00D82C3E">
        <w:rPr>
          <w:rStyle w:val="Strong"/>
          <w:b w:val="0"/>
          <w:bCs w:val="0"/>
        </w:rPr>
        <w:t>Swift</w:t>
      </w:r>
      <w:r w:rsidRPr="00D82C3E">
        <w:t> – cung cấp cho các nhà phát triển một giải pháp để có thể mang ứng dụng </w:t>
      </w:r>
      <w:r w:rsidRPr="00D82C3E">
        <w:rPr>
          <w:rStyle w:val="Strong"/>
          <w:b w:val="0"/>
          <w:bCs w:val="0"/>
        </w:rPr>
        <w:t>iPhone</w:t>
      </w:r>
      <w:r w:rsidRPr="00D82C3E">
        <w:t> của họ sang </w:t>
      </w:r>
      <w:r w:rsidRPr="00D82C3E">
        <w:rPr>
          <w:rStyle w:val="Strong"/>
          <w:b w:val="0"/>
          <w:bCs w:val="0"/>
        </w:rPr>
        <w:t>Mac</w:t>
      </w:r>
      <w:r w:rsidRPr="00D82C3E">
        <w:t xml:space="preserve"> và các nền tảng khác của Apple một cách tiết kiệm thời gian và tài nguyên cần thiết. </w:t>
      </w:r>
    </w:p>
    <w:p w14:paraId="745B4718" w14:textId="6EE2E8D4" w:rsidR="00D82C3E" w:rsidRPr="00D82C3E" w:rsidRDefault="00D82C3E" w:rsidP="00D82C3E">
      <w:pPr>
        <w:pStyle w:val="ListParagraph"/>
      </w:pPr>
      <w:r w:rsidRPr="00D82C3E">
        <w:t>Framework này cũng có một tùy chọn để trải nghiệm các tính năng độc đáo như tốc độ liên quan với chuột và bàn phím, các tính năng đặc biệt như Touch Bar và hơn thế nữa – Trong tương lai nó chính là thứ sẽ cạnh tranh trực tiếp với Framework UI Flutter của Google và React của Facebook, là những framework dùng để phát triển ứng dụng đa nền tảng.</w:t>
      </w:r>
    </w:p>
    <w:p w14:paraId="21F010A9" w14:textId="0649182A" w:rsidR="00D82C3E" w:rsidRDefault="00D82C3E" w:rsidP="00764243">
      <w:pPr>
        <w:pStyle w:val="ListParagraph"/>
      </w:pPr>
      <w:r w:rsidRPr="00D82C3E">
        <w:t>Bây giờ, trong khi bắt đầu khởi chạy phát triển Swift UI và mang ngôn ngữ lập trình Swift vào thị trường đa nền tảng thì nó cũng được trang bị vô số tính năng khác, khiến các nhà phát triển ứng dụng iOS rất quan tâm đến việc sử dụng SwiftUI trong quá trình phát triển của họ.</w:t>
      </w:r>
    </w:p>
    <w:p w14:paraId="3D30BF47" w14:textId="2586E5F1" w:rsidR="00AB2665" w:rsidRDefault="00AB2665" w:rsidP="00AB2665"/>
    <w:p w14:paraId="43301A4E" w14:textId="77777777" w:rsidR="00AB2665" w:rsidRPr="00764243" w:rsidRDefault="00AB2665" w:rsidP="00AB2665"/>
    <w:p w14:paraId="603F058E" w14:textId="7CE4C544" w:rsidR="00CD1118" w:rsidRDefault="00CD1118" w:rsidP="00FE1C3C">
      <w:pPr>
        <w:pStyle w:val="Heading2"/>
      </w:pPr>
      <w:bookmarkStart w:id="26" w:name="_Toc105501070"/>
      <w:r w:rsidRPr="00CD1118">
        <w:lastRenderedPageBreak/>
        <w:t>Thư viện hỗ trợ</w:t>
      </w:r>
      <w:r w:rsidR="00FE1C3C">
        <w:rPr>
          <w:lang w:val="vi-VN"/>
        </w:rPr>
        <w:t xml:space="preserve"> dự án</w:t>
      </w:r>
      <w:bookmarkEnd w:id="26"/>
    </w:p>
    <w:p w14:paraId="41722C0C" w14:textId="64024A3F" w:rsidR="0060775C" w:rsidRDefault="0060775C" w:rsidP="00FE1C3C">
      <w:pPr>
        <w:pStyle w:val="Heading3"/>
      </w:pPr>
      <w:bookmarkStart w:id="27" w:name="_Toc105501071"/>
      <w:r>
        <w:rPr>
          <w:lang w:val="vi-VN"/>
        </w:rPr>
        <w:t>SwiftUI:</w:t>
      </w:r>
      <w:bookmarkEnd w:id="27"/>
    </w:p>
    <w:p w14:paraId="0CCC907C" w14:textId="77777777" w:rsidR="007920EC" w:rsidRPr="00FE1C3C" w:rsidRDefault="0060775C" w:rsidP="00FE1C3C">
      <w:pPr>
        <w:pStyle w:val="ListParagraph"/>
      </w:pPr>
      <w:r w:rsidRPr="00FE1C3C">
        <w:t>SwiftUI là một UI Framework mới được phát triển bởi Apple. Nó cung cấp một API mới cho phép người dùng có thể viết Code và nó còn có thể làm việc được trên tất cả các Apple platforms: iOS, iPadOS, watchOS và tvOS!</w:t>
      </w:r>
    </w:p>
    <w:p w14:paraId="7214EAC0" w14:textId="77777777" w:rsidR="00B34626" w:rsidRPr="00FE1C3C" w:rsidRDefault="0060775C" w:rsidP="00FE1C3C">
      <w:pPr>
        <w:pStyle w:val="ListParagraph"/>
      </w:pPr>
      <w:r w:rsidRPr="00FE1C3C">
        <w:t>Mô hình này được ứng dụng từ trước iOS 13 và bây giờ đang trở thành một xu hướng mới, nó đem lại sự đơn giản trong quá trình Code và tốc độ xây dựng ứng dụng hơn so với UIKit, mặc dù vẫn chưa đủ khả năng thay thế hoàn toàn được UIKit, nhưng chưa có gì là chắc chắn cả, giống như Swift ra đời cũng chưa thay thế được Objective</w:t>
      </w:r>
      <w:r w:rsidR="007920EC" w:rsidRPr="00FE1C3C">
        <w:t xml:space="preserve"> </w:t>
      </w:r>
      <w:r w:rsidRPr="00FE1C3C">
        <w:t xml:space="preserve">- C chẳng hạn. </w:t>
      </w:r>
    </w:p>
    <w:p w14:paraId="67E938C9" w14:textId="277EA929" w:rsidR="0060775C" w:rsidRPr="00FE1C3C" w:rsidRDefault="0060775C" w:rsidP="00FE1C3C">
      <w:pPr>
        <w:pStyle w:val="ListParagraph"/>
      </w:pPr>
      <w:r w:rsidRPr="00FE1C3C">
        <w:t>Nếu so sánh SwiftUI với UIKit ở thời điểm hiện tại thì đang cách biệt lớn bởi vì vẫn chưa có nhiều những sự trợ giúp từ các trang nổi tiếng như Stackoverflow, Medium, Hackingswift, ... về những rắc rối hay những vấn đề phức tạp.</w:t>
      </w:r>
      <w:r w:rsidR="00B34626" w:rsidRPr="00FE1C3C">
        <w:t xml:space="preserve"> </w:t>
      </w:r>
    </w:p>
    <w:p w14:paraId="282A72B7" w14:textId="04BD44A3" w:rsidR="0060775C" w:rsidRPr="00FE1C3C" w:rsidRDefault="0060775C" w:rsidP="00FE1C3C">
      <w:pPr>
        <w:pStyle w:val="ListParagraph"/>
      </w:pPr>
      <w:r w:rsidRPr="00FE1C3C">
        <w:t>Hiện tại SwiftUI đang được nhiều người lựa chọn sử dụng mặc dù vẫn đang trong quá trình nâng cấp và bổ xung, bởi vì họ tin vào SwiftUI sẽ phát triển mạnh mẽ trong tương lai, và có một điều rằng bạn có thể sử dụng đồng thời cả UIKit và SwiftUI trong một project, vậy nó nói lên rằng nếu bạn đã thông thạo UIKit thì có thêm một sự trợ gúp hoàn hảo khi sử dụng SwiftUI. Có thể nó sẽ là một Framework mạnh mẽ trong tương lai gần, tuy còn nhiều thiếu xót nhưng Apple đã và đang ngày một hoàn thiện cho nó.</w:t>
      </w:r>
    </w:p>
    <w:p w14:paraId="2CF6BCF4" w14:textId="07CEEB6D" w:rsidR="00C7696F" w:rsidRDefault="00BB697B" w:rsidP="00FE1C3C">
      <w:pPr>
        <w:pStyle w:val="Heading3"/>
        <w:rPr>
          <w:lang w:val="vi-VN"/>
        </w:rPr>
      </w:pPr>
      <w:bookmarkStart w:id="28" w:name="_Toc105501072"/>
      <w:r>
        <w:rPr>
          <w:lang w:val="vi-VN"/>
        </w:rPr>
        <w:t>Core Image:</w:t>
      </w:r>
      <w:bookmarkEnd w:id="28"/>
    </w:p>
    <w:p w14:paraId="081879FC" w14:textId="21D66D7F" w:rsidR="00BB697B" w:rsidRPr="00FE1C3C" w:rsidRDefault="00BB697B" w:rsidP="00FE1C3C">
      <w:pPr>
        <w:pStyle w:val="ListParagraph"/>
      </w:pPr>
      <w:r w:rsidRPr="00FE1C3C">
        <w:t>Core Image là một framework được viết bởi Apple sử dụng cho cả iOS và OS x. Đây là một framework rất mạnh mẽ, cung cấp cho chúng ta khả năng xử lý ảnh cực nhanh (near real-time processing). Framework này có khả năng xử lý nhiểu kiểu dữ liệu hình ảnh từ các framework khác như Core Graphics, Core Video, Image I/O, ...</w:t>
      </w:r>
    </w:p>
    <w:p w14:paraId="1A296F51" w14:textId="5968F69A" w:rsidR="00BB697B" w:rsidRPr="00FE1C3C" w:rsidRDefault="00BB697B" w:rsidP="00FE1C3C">
      <w:pPr>
        <w:pStyle w:val="ListParagraph"/>
      </w:pPr>
      <w:r w:rsidRPr="00FE1C3C">
        <w:t>Core Image cung cấp cho chúng ta các hàm API đơn giản để chúng ta làm việc với tác vụ xử lý đồ họa. Thông qua các hàm API này, chúng ta không cần phải làm việc trực tiếp với các tầng xử lý đồ họa bậc thấp bên dưới (OpenGL, Open GLES). Hơn nữa, Core Image có khả năng chọn lựa xử lý hình ảnh trên CPU hoặc GPU, cung cấp cho chúng ta API để thực hiện việc xử lý đa luồng.</w:t>
      </w:r>
    </w:p>
    <w:p w14:paraId="70B02258" w14:textId="77777777" w:rsidR="00AB2665" w:rsidRDefault="000D1AF5" w:rsidP="00AB2665">
      <w:pPr>
        <w:pStyle w:val="List21"/>
        <w:keepNext/>
        <w:numPr>
          <w:ilvl w:val="0"/>
          <w:numId w:val="0"/>
        </w:numPr>
        <w:jc w:val="center"/>
      </w:pPr>
      <w:r w:rsidRPr="000D1AF5">
        <w:rPr>
          <w:lang w:val="en-VN"/>
        </w:rPr>
        <w:lastRenderedPageBreak/>
        <w:fldChar w:fldCharType="begin"/>
      </w:r>
      <w:r w:rsidRPr="000D1AF5">
        <w:rPr>
          <w:lang w:val="en-VN"/>
        </w:rPr>
        <w:instrText xml:space="preserve"> INCLUDEPICTURE "https://developer.apple.com/library/archive/documentation/GraphicsImaging/Conceptual/CoreImaging/art/architecture_2x.png" \* MERGEFORMATINET </w:instrText>
      </w:r>
      <w:r w:rsidRPr="000D1AF5">
        <w:rPr>
          <w:lang w:val="en-VN"/>
        </w:rPr>
        <w:fldChar w:fldCharType="separate"/>
      </w:r>
      <w:r w:rsidRPr="000D1AF5">
        <w:rPr>
          <w:noProof/>
          <w:lang w:val="en-VN"/>
        </w:rPr>
        <w:drawing>
          <wp:inline distT="0" distB="0" distL="0" distR="0" wp14:anchorId="639F3543" wp14:editId="612B3B1E">
            <wp:extent cx="5346041" cy="2171700"/>
            <wp:effectExtent l="0" t="0" r="1270" b="0"/>
            <wp:docPr id="15" name="Picture 15" descr="Core Image in relation to other graphics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re Image in relation to other graphics technologi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78862" cy="2185033"/>
                    </a:xfrm>
                    <a:prstGeom prst="rect">
                      <a:avLst/>
                    </a:prstGeom>
                    <a:noFill/>
                    <a:ln>
                      <a:noFill/>
                    </a:ln>
                  </pic:spPr>
                </pic:pic>
              </a:graphicData>
            </a:graphic>
          </wp:inline>
        </w:drawing>
      </w:r>
      <w:r w:rsidRPr="000D1AF5">
        <w:rPr>
          <w:lang w:val="en-VN"/>
        </w:rPr>
        <w:fldChar w:fldCharType="end"/>
      </w:r>
    </w:p>
    <w:p w14:paraId="6DCB42A0" w14:textId="7996383F" w:rsidR="000D1AF5" w:rsidRPr="000D1AF5" w:rsidRDefault="00AB2665" w:rsidP="00AB2665">
      <w:pPr>
        <w:pStyle w:val="Caption"/>
        <w:rPr>
          <w:lang w:val="en-VN"/>
        </w:rPr>
      </w:pPr>
      <w:bookmarkStart w:id="29" w:name="_Toc106467734"/>
      <w:r>
        <w:t xml:space="preserve">Hình </w:t>
      </w:r>
      <w:r w:rsidR="00DF6366">
        <w:fldChar w:fldCharType="begin"/>
      </w:r>
      <w:r w:rsidR="00DF6366">
        <w:instrText xml:space="preserve"> STYLEREF 1 \s </w:instrText>
      </w:r>
      <w:r w:rsidR="00DF6366">
        <w:fldChar w:fldCharType="separate"/>
      </w:r>
      <w:r w:rsidR="00DF6366">
        <w:rPr>
          <w:noProof/>
        </w:rPr>
        <w:t>2</w:t>
      </w:r>
      <w:r w:rsidR="00DF6366">
        <w:fldChar w:fldCharType="end"/>
      </w:r>
      <w:r w:rsidR="00DF6366">
        <w:t>.</w:t>
      </w:r>
      <w:r w:rsidR="00DF6366">
        <w:fldChar w:fldCharType="begin"/>
      </w:r>
      <w:r w:rsidR="00DF6366">
        <w:instrText xml:space="preserve"> SEQ Hình \* ARABIC \s 1 </w:instrText>
      </w:r>
      <w:r w:rsidR="00DF6366">
        <w:fldChar w:fldCharType="separate"/>
      </w:r>
      <w:r w:rsidR="00DF6366">
        <w:rPr>
          <w:noProof/>
        </w:rPr>
        <w:t>1</w:t>
      </w:r>
      <w:r w:rsidR="00DF6366">
        <w:fldChar w:fldCharType="end"/>
      </w:r>
      <w:r>
        <w:t xml:space="preserve"> - Quá trình Core Image xử lý ảnh</w:t>
      </w:r>
      <w:bookmarkEnd w:id="29"/>
    </w:p>
    <w:p w14:paraId="76DB6932" w14:textId="77777777" w:rsidR="000D1AF5" w:rsidRDefault="000D1AF5" w:rsidP="000D1AF5">
      <w:pPr>
        <w:pStyle w:val="ListParagraph"/>
      </w:pPr>
      <w:r>
        <w:t>Khung Core Image cung cấp:</w:t>
      </w:r>
    </w:p>
    <w:p w14:paraId="5A5F90EF" w14:textId="77777777" w:rsidR="000D1AF5" w:rsidRPr="00FD31E5" w:rsidRDefault="000D1AF5" w:rsidP="00FD31E5">
      <w:pPr>
        <w:pStyle w:val="List21"/>
      </w:pPr>
      <w:r w:rsidRPr="00FD31E5">
        <w:t>Truy cập vào các bộ lọc xử lý hình ảnh tích hợp sẵn</w:t>
      </w:r>
    </w:p>
    <w:p w14:paraId="1F47FEB6" w14:textId="77777777" w:rsidR="000D1AF5" w:rsidRPr="00FD31E5" w:rsidRDefault="000D1AF5" w:rsidP="00FD31E5">
      <w:pPr>
        <w:pStyle w:val="List21"/>
      </w:pPr>
      <w:r w:rsidRPr="00FD31E5">
        <w:t>Khả năng phát hiện tính năng</w:t>
      </w:r>
    </w:p>
    <w:p w14:paraId="28035673" w14:textId="77777777" w:rsidR="000D1AF5" w:rsidRPr="00FD31E5" w:rsidRDefault="000D1AF5" w:rsidP="00FD31E5">
      <w:pPr>
        <w:pStyle w:val="List21"/>
      </w:pPr>
      <w:r w:rsidRPr="00FD31E5">
        <w:t>Hỗ trợ nâng cao hình ảnh tự động</w:t>
      </w:r>
    </w:p>
    <w:p w14:paraId="23183473" w14:textId="77777777" w:rsidR="000D1AF5" w:rsidRPr="00FD31E5" w:rsidRDefault="000D1AF5" w:rsidP="00FD31E5">
      <w:pPr>
        <w:pStyle w:val="List21"/>
      </w:pPr>
      <w:r w:rsidRPr="00FD31E5">
        <w:t>Khả năng liên kết nhiều bộ lọc với nhau để tạo hiệu ứng tùy chỉnh</w:t>
      </w:r>
    </w:p>
    <w:p w14:paraId="72A0DBDE" w14:textId="77777777" w:rsidR="000D1AF5" w:rsidRPr="00FD31E5" w:rsidRDefault="000D1AF5" w:rsidP="00FD31E5">
      <w:pPr>
        <w:pStyle w:val="List21"/>
      </w:pPr>
      <w:r w:rsidRPr="00FD31E5">
        <w:t>Hỗ trợ tạo các bộ lọc tùy chỉnh chạy trên GPU</w:t>
      </w:r>
    </w:p>
    <w:p w14:paraId="201FC76A" w14:textId="77777777" w:rsidR="000D1AF5" w:rsidRPr="00FD31E5" w:rsidRDefault="000D1AF5" w:rsidP="00FD31E5">
      <w:pPr>
        <w:pStyle w:val="List21"/>
      </w:pPr>
      <w:r w:rsidRPr="00FD31E5">
        <w:t>Khả năng xử lý hình ảnh dựa trên phản hồ</w:t>
      </w:r>
    </w:p>
    <w:p w14:paraId="62CAFC78" w14:textId="71CE70A9" w:rsidR="00FD31E5" w:rsidRDefault="00FD31E5" w:rsidP="00FD31E5">
      <w:pPr>
        <w:pStyle w:val="ListParagraph"/>
      </w:pPr>
      <w:r>
        <w:t>Core Image cung cấp hàng trăm bộ lọc tích hợp. Bạn thiết lập bộ lọc bằng cách cung cấp các cặp khóa</w:t>
      </w:r>
      <w:r>
        <w:rPr>
          <w:lang w:val="vi-VN"/>
        </w:rPr>
        <w:t xml:space="preserve"> </w:t>
      </w:r>
      <w:r>
        <w:t>-</w:t>
      </w:r>
      <w:r>
        <w:rPr>
          <w:lang w:val="vi-VN"/>
        </w:rPr>
        <w:t xml:space="preserve"> </w:t>
      </w:r>
      <w:r>
        <w:t>giá trị cho các thông số đầu vào của bộ lọc. Đầu ra của một bộ lọc này có thể là đầu vào của bộ lọc khác, giúp bạn có thể liên kết nhiều bộ lọc với nhau để tạo ra các hiệu ứng tuyệt vời. Nếu bạn tạo một hiệu ứng ghép mà bạn muốn sử dụng lại, bạn có thể phân lớp CIFilter để nắm bắt “công thức” của hiệu ứng.</w:t>
      </w:r>
    </w:p>
    <w:p w14:paraId="2044610F" w14:textId="77777777" w:rsidR="00FD31E5" w:rsidRDefault="00FD31E5" w:rsidP="00FD31E5">
      <w:pPr>
        <w:pStyle w:val="ListParagraph"/>
      </w:pPr>
      <w:r>
        <w:t>Có hơn một chục loại bộ lọc. Một số được thiết kế để đạt được kết quả nghệ thuật, chẳng hạn như danh mục bộ lọc kiểu cách và bán sắc. Những thứ khác là tối ưu để khắc phục các vấn đề về hình ảnh, chẳng hạn như điều chỉnh màu sắc và làm sắc nét các bộ lọc.</w:t>
      </w:r>
    </w:p>
    <w:p w14:paraId="7A4C51A4" w14:textId="77777777" w:rsidR="00FD31E5" w:rsidRDefault="00FD31E5" w:rsidP="00FD31E5">
      <w:pPr>
        <w:pStyle w:val="ListParagraph"/>
      </w:pPr>
      <w:r>
        <w:t>Core Image có thể phân tích chất lượng của hình ảnh và cung cấp một tập hợp các bộ lọc với các cài đặt tối ưu để điều chỉnh những thứ như màu sắc, độ tương phản và tông màu cũng như để chỉnh sửa các hiện tượng đèn flash, chẳng hạn như mắt đỏ. Nó thực hiện tất cả điều này với một cuộc gọi phương thức từ phía bạn.</w:t>
      </w:r>
    </w:p>
    <w:p w14:paraId="2AC968EF" w14:textId="6FFAA4F9" w:rsidR="000D1AF5" w:rsidRDefault="00FD31E5" w:rsidP="00FD31E5">
      <w:pPr>
        <w:pStyle w:val="ListParagraph"/>
      </w:pPr>
      <w:r>
        <w:t>Core Image có thể phát hiện các đặc điểm khuôn mặt người trong ảnh tĩnh và theo dõi chúng theo thời gian trong ảnh video. Biết vị trí của các khuôn mặt có thể giúp bạn xác định vị trí đặt họa tiết hoặc áp dụng các bộ lọc đặc biệt khác.</w:t>
      </w:r>
    </w:p>
    <w:p w14:paraId="7D97E0E9" w14:textId="4BF97BF6" w:rsidR="00FE1C3C" w:rsidRDefault="008546A7" w:rsidP="00FE1C3C">
      <w:pPr>
        <w:pStyle w:val="Heading3"/>
      </w:pPr>
      <w:bookmarkStart w:id="30" w:name="_Toc105501073"/>
      <w:r w:rsidRPr="008546A7">
        <w:lastRenderedPageBreak/>
        <w:t>PencilKit</w:t>
      </w:r>
      <w:bookmarkEnd w:id="30"/>
    </w:p>
    <w:p w14:paraId="1F689FA9" w14:textId="77777777" w:rsidR="00135EE1" w:rsidRDefault="008546A7" w:rsidP="00135EE1">
      <w:pPr>
        <w:pStyle w:val="ListParagraph"/>
      </w:pPr>
      <w:r w:rsidRPr="008546A7">
        <w:t>PencilKit sẽ cung cấp 1 canvas view, 1 tool picker (với 1 vài công cụ vẽ hữu dụng) như là đối tượng PKDrawing chẳng hạn, nó sẽ giúp bạn lưu</w:t>
      </w:r>
      <w:r>
        <w:rPr>
          <w:lang w:val="vi-VN"/>
        </w:rPr>
        <w:t xml:space="preserve">, </w:t>
      </w:r>
      <w:r w:rsidRPr="008546A7">
        <w:t xml:space="preserve">tái hiện lại các bản vẽ. Dĩ nhiên là tất cả các chức năng này phải được tự </w:t>
      </w:r>
      <w:r>
        <w:rPr>
          <w:lang w:val="vi-VN"/>
        </w:rPr>
        <w:t>thực hiện</w:t>
      </w:r>
      <w:r w:rsidRPr="008546A7">
        <w:t>. Khi làm việc với PencilKit, sẽ có rất nhiều điểm cần phải chú ý để làm được 1 ứng dụng hoàn chỉnh. Tuy nhiên, PencilKit lại rất tuyệt vời, nó hoạt động với độ chính xác cao, độ trễ thấp khi được sử dụng cùng vs Apple Pencil. Với PencilKit, thay vì cố phát minh lại bánh xe thì bạn có thể tập trung vào các tính năng độc đáo của ứng dụng</w:t>
      </w:r>
    </w:p>
    <w:p w14:paraId="0BAC68F7" w14:textId="34E945C9" w:rsidR="00135EE1" w:rsidRDefault="00135EE1" w:rsidP="00135EE1">
      <w:pPr>
        <w:pStyle w:val="ListParagraph"/>
      </w:pPr>
      <w:r>
        <w:t xml:space="preserve">Tuy có rất nhiều tính năng hữu ích, bạn đôi khi vẫn cảm thấy không được thuận tiện khi </w:t>
      </w:r>
      <w:r>
        <w:rPr>
          <w:lang w:val="vi-VN"/>
        </w:rPr>
        <w:t>tuỳ chỉnh</w:t>
      </w:r>
      <w:r>
        <w:t xml:space="preserve"> một vài đối tượng. Sau đây là 1 số vấn đềcó thể gặp phải</w:t>
      </w:r>
      <w:r>
        <w:rPr>
          <w:lang w:val="vi-VN"/>
        </w:rPr>
        <w:t>:</w:t>
      </w:r>
    </w:p>
    <w:p w14:paraId="704374DD" w14:textId="77777777" w:rsidR="00135EE1" w:rsidRPr="00135EE1" w:rsidRDefault="00135EE1" w:rsidP="00135EE1">
      <w:pPr>
        <w:pStyle w:val="List21"/>
      </w:pPr>
      <w:r w:rsidRPr="00135EE1">
        <w:t>Rất khó để customize các tool picker</w:t>
      </w:r>
    </w:p>
    <w:p w14:paraId="66E737C5" w14:textId="0DBDA26E" w:rsidR="00135EE1" w:rsidRPr="00135EE1" w:rsidRDefault="00135EE1" w:rsidP="00135EE1">
      <w:pPr>
        <w:pStyle w:val="List21"/>
      </w:pPr>
      <w:r>
        <w:rPr>
          <w:lang w:val="vi-VN"/>
        </w:rPr>
        <w:t>K</w:t>
      </w:r>
      <w:r w:rsidRPr="00135EE1">
        <w:t>hông thế lấy về danh sách các nét vẽ mà bản vẽ có</w:t>
      </w:r>
    </w:p>
    <w:p w14:paraId="3D1577AA" w14:textId="7810711E" w:rsidR="008546A7" w:rsidRPr="00135EE1" w:rsidRDefault="00135EE1" w:rsidP="00135EE1">
      <w:pPr>
        <w:pStyle w:val="List21"/>
      </w:pPr>
      <w:r>
        <w:rPr>
          <w:lang w:val="vi-VN"/>
        </w:rPr>
        <w:t>C</w:t>
      </w:r>
      <w:r w:rsidRPr="00135EE1">
        <w:t>hỉ có thể lấy về các dữ liệu đại diện cho bản vẽ mà thôi</w:t>
      </w:r>
    </w:p>
    <w:p w14:paraId="0A0FB87C" w14:textId="761F60E7" w:rsidR="00C7696F" w:rsidRDefault="00C7696F" w:rsidP="00C7696F">
      <w:pPr>
        <w:pStyle w:val="Heading2"/>
        <w:rPr>
          <w:lang w:val="vi-VN"/>
        </w:rPr>
      </w:pPr>
      <w:bookmarkStart w:id="31" w:name="_Toc105501074"/>
      <w:r>
        <w:rPr>
          <w:lang w:val="vi-VN"/>
        </w:rPr>
        <w:t>Kiến trúc tổng quan</w:t>
      </w:r>
      <w:bookmarkEnd w:id="31"/>
    </w:p>
    <w:p w14:paraId="2CD56758" w14:textId="06B4BFA2" w:rsidR="00C7696F" w:rsidRPr="00C7696F" w:rsidRDefault="00A662CD" w:rsidP="00C7696F">
      <w:pPr>
        <w:pStyle w:val="Heading3"/>
        <w:rPr>
          <w:lang w:val="vi-VN"/>
        </w:rPr>
      </w:pPr>
      <w:bookmarkStart w:id="32" w:name="_Toc105501075"/>
      <w:r>
        <w:rPr>
          <w:lang w:val="vi-VN"/>
        </w:rPr>
        <w:t>Giới thiệu mô hình MVVM</w:t>
      </w:r>
      <w:bookmarkEnd w:id="32"/>
    </w:p>
    <w:p w14:paraId="7D1AEDDF" w14:textId="008B4806" w:rsidR="003F7FAC" w:rsidRPr="007375E4" w:rsidRDefault="007375E4" w:rsidP="007375E4">
      <w:pPr>
        <w:pStyle w:val="ListParagraph"/>
      </w:pPr>
      <w:r w:rsidRPr="007375E4">
        <w:t xml:space="preserve">MVVM là viết tắt của </w:t>
      </w:r>
      <w:bookmarkStart w:id="33" w:name="OLE_LINK7"/>
      <w:bookmarkStart w:id="34" w:name="OLE_LINK8"/>
      <w:r w:rsidRPr="007375E4">
        <w:t>Model - View - ViewModel</w:t>
      </w:r>
      <w:bookmarkEnd w:id="33"/>
      <w:bookmarkEnd w:id="34"/>
      <w:r w:rsidRPr="007375E4">
        <w:t>, đây là mô hình hỗ trợ two-way data binding giữa View và View Model. Cụ thể mô hình MVVM được trình bày như sau: </w:t>
      </w:r>
    </w:p>
    <w:p w14:paraId="087279E0" w14:textId="3806EF66" w:rsidR="00A662CD" w:rsidRPr="003F7FAC" w:rsidRDefault="00A662CD" w:rsidP="003F7FAC">
      <w:pPr>
        <w:pStyle w:val="List21"/>
      </w:pPr>
      <w:r w:rsidRPr="003F7FAC">
        <w:t>View: Tương tự như trong mô hình MVC, View là phần giao diện của ứng dụng để hiển thị dữ liệu và nhận tương tác của người dùng. Một điểm khác biệt so với các ứng dụng truyền thống là View trong mô hình này tích cực hơn. Nó có khả năng thực hiện các hành vi và phản hồi lại người dùng thông qua tính năng binding, command.</w:t>
      </w:r>
    </w:p>
    <w:p w14:paraId="2ABA49BD" w14:textId="0D29C588" w:rsidR="00A662CD" w:rsidRPr="003F7FAC" w:rsidRDefault="00A662CD" w:rsidP="003F7FAC">
      <w:pPr>
        <w:pStyle w:val="List21"/>
      </w:pPr>
      <w:r w:rsidRPr="003F7FAC">
        <w:t>Model: Cũng tương tự như trong mô hình MVC. Model là các đối tượng giúp truy xuất và thao tác trên dữ liệu thực sự.</w:t>
      </w:r>
    </w:p>
    <w:p w14:paraId="47AB9673" w14:textId="31BD0B20" w:rsidR="00A662CD" w:rsidRPr="003F7FAC" w:rsidRDefault="00A662CD" w:rsidP="003F7FAC">
      <w:pPr>
        <w:pStyle w:val="List21"/>
      </w:pPr>
      <w:r w:rsidRPr="003F7FAC">
        <w:t>ViewModel: Lớp trung gian giữa View và Model. ViewModel có thể được xem là thành phần thay thế cho Controller trong mô hình MVC. Nó chứa các mã lệnh cần thiết để thực hiện data binding, command.</w:t>
      </w:r>
    </w:p>
    <w:p w14:paraId="37E398D5" w14:textId="316B01A4" w:rsidR="003F7FAC" w:rsidRDefault="00A662CD" w:rsidP="003F7FAC">
      <w:pPr>
        <w:pStyle w:val="ListParagraph"/>
        <w:rPr>
          <w:lang w:val="en-VN"/>
        </w:rPr>
      </w:pPr>
      <w:r w:rsidRPr="00A662CD">
        <w:rPr>
          <w:lang w:val="en-VN"/>
        </w:rPr>
        <w:t>Trong các mô hình truyền thống, chúng ta thường xử lý sự kiện Click và viết mã thực thi trực tiếp ở trên một Button nhưng với mô hình MVVM không cho phép</w:t>
      </w:r>
      <w:r>
        <w:rPr>
          <w:lang w:val="vi-VN"/>
        </w:rPr>
        <w:t xml:space="preserve"> </w:t>
      </w:r>
      <w:r w:rsidRPr="00A662CD">
        <w:rPr>
          <w:lang w:val="en-VN"/>
        </w:rPr>
        <w:t>làm điều</w:t>
      </w:r>
      <w:r>
        <w:rPr>
          <w:lang w:val="vi-VN"/>
        </w:rPr>
        <w:t xml:space="preserve"> </w:t>
      </w:r>
      <w:r w:rsidRPr="00A662CD">
        <w:rPr>
          <w:lang w:val="en-VN"/>
        </w:rPr>
        <w:t>này.</w:t>
      </w:r>
    </w:p>
    <w:p w14:paraId="1CB79BDC" w14:textId="4013DA94" w:rsidR="00A662CD" w:rsidRDefault="00A662CD" w:rsidP="003F7FAC">
      <w:pPr>
        <w:pStyle w:val="ListParagraph"/>
        <w:rPr>
          <w:lang w:val="en-VN"/>
        </w:rPr>
      </w:pPr>
      <w:r w:rsidRPr="003F7FAC">
        <w:rPr>
          <w:lang w:val="en-VN"/>
        </w:rPr>
        <w:lastRenderedPageBreak/>
        <w:t xml:space="preserve">Trong mô hình </w:t>
      </w:r>
      <w:bookmarkStart w:id="35" w:name="OLE_LINK5"/>
      <w:bookmarkStart w:id="36" w:name="OLE_LINK6"/>
      <w:r w:rsidRPr="003F7FAC">
        <w:rPr>
          <w:lang w:val="en-VN"/>
        </w:rPr>
        <w:t>MVVM</w:t>
      </w:r>
      <w:bookmarkEnd w:id="35"/>
      <w:bookmarkEnd w:id="36"/>
      <w:r w:rsidRPr="003F7FAC">
        <w:rPr>
          <w:lang w:val="en-VN"/>
        </w:rPr>
        <w:t>, các điều khiển</w:t>
      </w:r>
      <w:r w:rsidR="003F7FAC">
        <w:rPr>
          <w:lang w:val="vi-VN"/>
        </w:rPr>
        <w:t xml:space="preserve"> </w:t>
      </w:r>
      <w:r w:rsidRPr="003F7FAC">
        <w:rPr>
          <w:lang w:val="en-VN"/>
        </w:rPr>
        <w:t xml:space="preserve">(control) như Button, ListView, SearchBar, </w:t>
      </w:r>
      <w:r w:rsidR="003F7FAC">
        <w:rPr>
          <w:lang w:val="vi-VN"/>
        </w:rPr>
        <w:t>..</w:t>
      </w:r>
      <w:r w:rsidRPr="003F7FAC">
        <w:rPr>
          <w:lang w:val="en-VN"/>
        </w:rPr>
        <w:t>. không thể kết buộc trực tiếp đến dữ liệu mà phải thông qua thuộc tính Command – là một thuộc tính kiểu ICommand.</w:t>
      </w:r>
    </w:p>
    <w:p w14:paraId="29D36EA1" w14:textId="0E4FEF27" w:rsidR="00476700" w:rsidRDefault="00476700" w:rsidP="00476700">
      <w:pPr>
        <w:pStyle w:val="ListParagraph"/>
      </w:pPr>
      <w:r w:rsidRPr="00476700">
        <w:t>Một điểm cần lưu ý là trong mô hình MVVM, các tầng bên dưới sẽ không biết được các thông tin gì về tầng bên trên nó. Như hình minh họa dưới đây:</w:t>
      </w:r>
    </w:p>
    <w:p w14:paraId="2B96538E" w14:textId="77777777" w:rsidR="00476700" w:rsidRPr="00476700" w:rsidRDefault="00476700" w:rsidP="00476700"/>
    <w:p w14:paraId="2C39352D" w14:textId="77777777" w:rsidR="007253F0" w:rsidRDefault="00476700" w:rsidP="007253F0">
      <w:pPr>
        <w:keepNext/>
        <w:ind w:firstLine="0"/>
      </w:pPr>
      <w:r w:rsidRPr="00476700">
        <w:fldChar w:fldCharType="begin"/>
      </w:r>
      <w:r w:rsidRPr="00476700">
        <w:instrText xml:space="preserve"> INCLUDEPICTURE "https://images.viblo.asia/52a8cf0b-b5fb-457b-967f-ce406975b2d0.png" \* MERGEFORMATINET </w:instrText>
      </w:r>
      <w:r w:rsidRPr="00476700">
        <w:fldChar w:fldCharType="separate"/>
      </w:r>
      <w:r w:rsidRPr="00476700">
        <w:rPr>
          <w:noProof/>
        </w:rPr>
        <w:drawing>
          <wp:inline distT="0" distB="0" distL="0" distR="0" wp14:anchorId="4FAB6851" wp14:editId="7CE55DB6">
            <wp:extent cx="5732145" cy="184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1841500"/>
                    </a:xfrm>
                    <a:prstGeom prst="rect">
                      <a:avLst/>
                    </a:prstGeom>
                    <a:noFill/>
                    <a:ln>
                      <a:noFill/>
                    </a:ln>
                  </pic:spPr>
                </pic:pic>
              </a:graphicData>
            </a:graphic>
          </wp:inline>
        </w:drawing>
      </w:r>
      <w:r w:rsidRPr="00476700">
        <w:fldChar w:fldCharType="end"/>
      </w:r>
    </w:p>
    <w:p w14:paraId="54B5346F" w14:textId="1D241570" w:rsidR="00476700" w:rsidRPr="00476700" w:rsidRDefault="007253F0" w:rsidP="00E56654">
      <w:pPr>
        <w:pStyle w:val="Caption"/>
      </w:pPr>
      <w:bookmarkStart w:id="37" w:name="_Toc106467735"/>
      <w:r>
        <w:t xml:space="preserve">Hình </w:t>
      </w:r>
      <w:r w:rsidR="00DF6366">
        <w:fldChar w:fldCharType="begin"/>
      </w:r>
      <w:r w:rsidR="00DF6366">
        <w:instrText xml:space="preserve"> STYLEREF 1 \s </w:instrText>
      </w:r>
      <w:r w:rsidR="00DF6366">
        <w:fldChar w:fldCharType="separate"/>
      </w:r>
      <w:r w:rsidR="00DF6366">
        <w:rPr>
          <w:noProof/>
        </w:rPr>
        <w:t>2</w:t>
      </w:r>
      <w:r w:rsidR="00DF6366">
        <w:fldChar w:fldCharType="end"/>
      </w:r>
      <w:r w:rsidR="00DF6366">
        <w:t>.</w:t>
      </w:r>
      <w:r w:rsidR="00DF6366">
        <w:fldChar w:fldCharType="begin"/>
      </w:r>
      <w:r w:rsidR="00DF6366">
        <w:instrText xml:space="preserve"> SEQ Hình \* ARABIC \s 1 </w:instrText>
      </w:r>
      <w:r w:rsidR="00DF6366">
        <w:fldChar w:fldCharType="separate"/>
      </w:r>
      <w:r w:rsidR="00DF6366">
        <w:rPr>
          <w:noProof/>
        </w:rPr>
        <w:t>2</w:t>
      </w:r>
      <w:r w:rsidR="00DF6366">
        <w:fldChar w:fldCharType="end"/>
      </w:r>
      <w:r>
        <w:t xml:space="preserve"> - Các tầng mô hình MVVM</w:t>
      </w:r>
      <w:bookmarkEnd w:id="37"/>
    </w:p>
    <w:p w14:paraId="288048FC" w14:textId="734CD902" w:rsidR="00A662CD" w:rsidRDefault="003F7FAC" w:rsidP="003F7FAC">
      <w:pPr>
        <w:pStyle w:val="Heading3"/>
      </w:pPr>
      <w:bookmarkStart w:id="38" w:name="_Toc105501076"/>
      <w:r w:rsidRPr="003F7FAC">
        <w:t>Ưu nhược điểm của MVVM</w:t>
      </w:r>
      <w:bookmarkEnd w:id="38"/>
    </w:p>
    <w:p w14:paraId="17E4DDDF" w14:textId="7538CE5A" w:rsidR="003F7FAC" w:rsidRPr="003F7FAC" w:rsidRDefault="003F7FAC" w:rsidP="003F7FAC">
      <w:pPr>
        <w:pStyle w:val="ListParagraph"/>
        <w:rPr>
          <w:lang w:val="en-VN"/>
        </w:rPr>
      </w:pPr>
      <w:r w:rsidRPr="003F7FAC">
        <w:rPr>
          <w:lang w:val="en-VN"/>
        </w:rPr>
        <w:t>Ưu điểm:</w:t>
      </w:r>
    </w:p>
    <w:p w14:paraId="422060D2" w14:textId="77777777" w:rsidR="003F7FAC" w:rsidRPr="003F7FAC" w:rsidRDefault="003F7FAC" w:rsidP="003F7FAC">
      <w:pPr>
        <w:pStyle w:val="List21"/>
      </w:pPr>
      <w:r w:rsidRPr="003F7FAC">
        <w:t>Thực hiện Unit testing bây giờ sẽ rất dễ dàng, vì bạn thực sự không phụ thuộc vào view.</w:t>
      </w:r>
    </w:p>
    <w:p w14:paraId="6F2F2397" w14:textId="77777777" w:rsidR="003F7FAC" w:rsidRPr="003F7FAC" w:rsidRDefault="003F7FAC" w:rsidP="003F7FAC">
      <w:pPr>
        <w:pStyle w:val="List21"/>
      </w:pPr>
      <w:r w:rsidRPr="003F7FAC">
        <w:t>MVVM sẽ tạo sự tương tác hiệu quả giữa designer và developer.</w:t>
      </w:r>
    </w:p>
    <w:p w14:paraId="7E7546BF" w14:textId="77777777" w:rsidR="003F7FAC" w:rsidRPr="003F7FAC" w:rsidRDefault="003F7FAC" w:rsidP="003F7FAC">
      <w:pPr>
        <w:pStyle w:val="List21"/>
      </w:pPr>
      <w:r w:rsidRPr="003F7FAC">
        <w:t>Tăng khả năng sử dụng lại các thành phần hay việc thay đổi giao diện chương trình mà không cần phải viết lại code quá nhiều.</w:t>
      </w:r>
    </w:p>
    <w:p w14:paraId="742806FE" w14:textId="77777777" w:rsidR="003F7FAC" w:rsidRPr="003F7FAC" w:rsidRDefault="003F7FAC" w:rsidP="003F7FAC">
      <w:pPr>
        <w:pStyle w:val="List21"/>
      </w:pPr>
      <w:r w:rsidRPr="003F7FAC">
        <w:t>Phát triển ứng dụng nhanh, đơn giản, dễ nâng cấp, bảo trì…</w:t>
      </w:r>
    </w:p>
    <w:p w14:paraId="3EA136FC" w14:textId="5C6BD99E" w:rsidR="003F7FAC" w:rsidRPr="003F7FAC" w:rsidRDefault="003F7FAC" w:rsidP="003F7FAC">
      <w:pPr>
        <w:pStyle w:val="ListParagraph"/>
        <w:rPr>
          <w:lang w:val="en-VN"/>
        </w:rPr>
      </w:pPr>
      <w:r w:rsidRPr="003F7FAC">
        <w:rPr>
          <w:lang w:val="en-VN"/>
        </w:rPr>
        <w:t>Nhược điểm :</w:t>
      </w:r>
    </w:p>
    <w:p w14:paraId="49C72D00" w14:textId="77777777" w:rsidR="003F7FAC" w:rsidRPr="003F7FAC" w:rsidRDefault="003F7FAC" w:rsidP="003F7FAC">
      <w:pPr>
        <w:pStyle w:val="List21"/>
      </w:pPr>
      <w:r w:rsidRPr="003F7FAC">
        <w:t>Khả năng duy trì khi view có thể gán cả biến và biểu thức, các logic không liên quan sẽ tăng dần theo thời gian, ảnh hưởng đến việc thêm code vào XML.</w:t>
      </w:r>
    </w:p>
    <w:p w14:paraId="79162F77" w14:textId="77777777" w:rsidR="003F7FAC" w:rsidRPr="003F7FAC" w:rsidRDefault="003F7FAC" w:rsidP="003F7FAC">
      <w:pPr>
        <w:pStyle w:val="List21"/>
      </w:pPr>
      <w:r w:rsidRPr="003F7FAC">
        <w:t>Đối với dự án nhỏ việc áp dụng mô hình MVVM gây cồng kềnh, tốn thời gian trong quá trình phát triển. Tốn thời gian trung chuyển dữ liệu của các thành phần.</w:t>
      </w:r>
    </w:p>
    <w:p w14:paraId="6327D998" w14:textId="77777777" w:rsidR="003F7FAC" w:rsidRPr="003F7FAC" w:rsidRDefault="003F7FAC" w:rsidP="003F7FAC">
      <w:pPr>
        <w:pStyle w:val="List21"/>
      </w:pPr>
      <w:r w:rsidRPr="003F7FAC">
        <w:t>Đối với dự án lớn hơn, nó gây khó khăn và mất thời gian để thiết kế các ViewModel.</w:t>
      </w:r>
    </w:p>
    <w:p w14:paraId="12393C56" w14:textId="219D6CD9" w:rsidR="003F7FAC" w:rsidRPr="003F7FAC" w:rsidRDefault="003F7FAC" w:rsidP="00135EE1">
      <w:pPr>
        <w:pStyle w:val="List21"/>
      </w:pPr>
      <w:r w:rsidRPr="003F7FAC">
        <w:t>Việc liên kết dữ liệu cho tất cả các thành phần gây khó khăn trong việc debug khi cơ sở dữ liệu phức tạp.</w:t>
      </w:r>
    </w:p>
    <w:p w14:paraId="662E1770" w14:textId="77777777" w:rsidR="003F7FAC" w:rsidRPr="003F7FAC" w:rsidRDefault="003F7FAC" w:rsidP="003F7FAC"/>
    <w:p w14:paraId="5931C248" w14:textId="7BE637FB" w:rsidR="00B95D7B" w:rsidRDefault="007330E8" w:rsidP="002F4BDF">
      <w:pPr>
        <w:pStyle w:val="Heading1"/>
      </w:pPr>
      <w:r>
        <w:br w:type="page"/>
      </w:r>
      <w:bookmarkStart w:id="39" w:name="_Toc90071883"/>
      <w:bookmarkStart w:id="40" w:name="_Toc105501077"/>
      <w:r>
        <w:lastRenderedPageBreak/>
        <w:t xml:space="preserve">PHÂN TÍCH </w:t>
      </w:r>
      <w:bookmarkEnd w:id="39"/>
      <w:r w:rsidR="00520727">
        <w:rPr>
          <w:lang w:val="vi-VN"/>
        </w:rPr>
        <w:t>THIẾT KẾ HỆ THỐNG</w:t>
      </w:r>
      <w:bookmarkEnd w:id="40"/>
    </w:p>
    <w:p w14:paraId="299FB228" w14:textId="384776E7" w:rsidR="00C66339" w:rsidRDefault="00C66339" w:rsidP="00E176A1">
      <w:pPr>
        <w:pStyle w:val="Heading2"/>
        <w:rPr>
          <w:lang w:val="vi-VN"/>
        </w:rPr>
      </w:pPr>
      <w:bookmarkStart w:id="41" w:name="_heading=h.6ugm63oovr3" w:colFirst="0" w:colLast="0"/>
      <w:bookmarkStart w:id="42" w:name="_Toc105501078"/>
      <w:bookmarkEnd w:id="41"/>
      <w:r>
        <w:rPr>
          <w:lang w:val="vi-VN"/>
        </w:rPr>
        <w:t>Giới thiệu Xcode</w:t>
      </w:r>
      <w:bookmarkEnd w:id="42"/>
    </w:p>
    <w:p w14:paraId="3BBE551A" w14:textId="233308D0" w:rsidR="00C00A5D" w:rsidRPr="00C00A5D" w:rsidRDefault="00C00A5D" w:rsidP="00C00A5D">
      <w:pPr>
        <w:pStyle w:val="ListParagraph"/>
      </w:pPr>
      <w:r w:rsidRPr="00C00A5D">
        <w:t xml:space="preserve">Xcode là một ứng dụng được Apple xây dựng để hỗ trợ cho các lập trình viên phát triển các ứng dụng chạy trên các nền tảng của hãng (iOS, macOS…). Xcode là một công cụ cực kỳ hữu dụng, rất tuyệt vời… và dân lập trình hay </w:t>
      </w:r>
      <w:r w:rsidR="00CC0000">
        <w:rPr>
          <w:lang w:val="vi-VN"/>
        </w:rPr>
        <w:t>ưu ái gọi</w:t>
      </w:r>
      <w:r w:rsidRPr="00C00A5D">
        <w:t xml:space="preserve"> rằng nó rất mạnh.</w:t>
      </w:r>
    </w:p>
    <w:p w14:paraId="0FD3A41C" w14:textId="3CD05681" w:rsidR="00C00A5D" w:rsidRPr="00C00A5D" w:rsidRDefault="00C00A5D" w:rsidP="00C00A5D">
      <w:pPr>
        <w:pStyle w:val="ListParagraph"/>
      </w:pPr>
      <w:r w:rsidRPr="00C00A5D">
        <w:t xml:space="preserve">Thực sự vậy, </w:t>
      </w:r>
      <w:r w:rsidR="0067189F">
        <w:rPr>
          <w:lang w:val="vi-VN"/>
        </w:rPr>
        <w:t>X</w:t>
      </w:r>
      <w:r w:rsidRPr="00C00A5D">
        <w:t xml:space="preserve">code là công cụ vô cùng hữu ích để xây dựng các ứng dụng trên nền tảng của Apple. Với các lập trình viên </w:t>
      </w:r>
      <w:r w:rsidR="00190201">
        <w:rPr>
          <w:lang w:val="vi-VN"/>
        </w:rPr>
        <w:t>ứng dụng</w:t>
      </w:r>
      <w:r w:rsidRPr="00C00A5D">
        <w:t xml:space="preserve"> nếu đã sử dụng Xcode thì sẽ thấy được sự hỗ trợ rất mạnh mẽ của nó, từ việc viết code đến debug chức năng, tìm lỗi. Tất cả được hỗ trợ vô cùng </w:t>
      </w:r>
      <w:r>
        <w:rPr>
          <w:lang w:val="vi-VN"/>
        </w:rPr>
        <w:t xml:space="preserve">tuyệt vời </w:t>
      </w:r>
      <w:r w:rsidRPr="00C00A5D">
        <w:t>mà ít công cụ nào làm được.</w:t>
      </w:r>
      <w:r w:rsidR="00E07687">
        <w:rPr>
          <w:lang w:val="vi-VN"/>
        </w:rPr>
        <w:t xml:space="preserve"> Tính đến thời điểm hiện tại phiên bản Xcode là 13.4</w:t>
      </w:r>
    </w:p>
    <w:p w14:paraId="7BD1639C" w14:textId="14772818" w:rsidR="00C00A5D" w:rsidRPr="00C00A5D" w:rsidRDefault="00E07687" w:rsidP="00C00A5D">
      <w:pPr>
        <w:pStyle w:val="ListParagraph"/>
      </w:pPr>
      <w:r>
        <w:rPr>
          <w:lang w:val="vi-VN"/>
        </w:rPr>
        <w:t>G</w:t>
      </w:r>
      <w:r w:rsidR="00C00A5D" w:rsidRPr="00C00A5D">
        <w:t>iao diện làm việc của phần mềm Xcode gồm có 5 part chính: </w:t>
      </w:r>
      <w:r w:rsidR="00C00A5D" w:rsidRPr="00C00A5D">
        <w:rPr>
          <w:rStyle w:val="Strong"/>
          <w:b w:val="0"/>
          <w:bCs w:val="0"/>
        </w:rPr>
        <w:t>Toolbar</w:t>
      </w:r>
      <w:r w:rsidR="00C00A5D" w:rsidRPr="00C00A5D">
        <w:t>, </w:t>
      </w:r>
      <w:r w:rsidR="00C00A5D" w:rsidRPr="00C00A5D">
        <w:rPr>
          <w:rStyle w:val="Strong"/>
          <w:b w:val="0"/>
          <w:bCs w:val="0"/>
        </w:rPr>
        <w:t>Editor area</w:t>
      </w:r>
      <w:r w:rsidR="00C00A5D" w:rsidRPr="00C00A5D">
        <w:t>, </w:t>
      </w:r>
      <w:r w:rsidR="00C00A5D" w:rsidRPr="00C00A5D">
        <w:rPr>
          <w:rStyle w:val="Strong"/>
          <w:b w:val="0"/>
          <w:bCs w:val="0"/>
        </w:rPr>
        <w:t>Navigator area</w:t>
      </w:r>
      <w:r w:rsidR="00C00A5D" w:rsidRPr="00C00A5D">
        <w:t>, </w:t>
      </w:r>
      <w:r w:rsidR="00C00A5D" w:rsidRPr="00C00A5D">
        <w:rPr>
          <w:rStyle w:val="Strong"/>
          <w:b w:val="0"/>
          <w:bCs w:val="0"/>
        </w:rPr>
        <w:t>Debug area</w:t>
      </w:r>
      <w:r w:rsidR="00C00A5D" w:rsidRPr="00C00A5D">
        <w:t>, </w:t>
      </w:r>
      <w:r w:rsidR="00C00A5D" w:rsidRPr="00C00A5D">
        <w:rPr>
          <w:rStyle w:val="Strong"/>
          <w:b w:val="0"/>
          <w:bCs w:val="0"/>
        </w:rPr>
        <w:t>Utility area</w:t>
      </w:r>
      <w:r w:rsidR="00C00A5D" w:rsidRPr="00C00A5D">
        <w:t>.</w:t>
      </w:r>
    </w:p>
    <w:p w14:paraId="2AE75F5E" w14:textId="3DCE1C8D" w:rsidR="00C00A5D" w:rsidRPr="00C00A5D" w:rsidRDefault="00C00A5D" w:rsidP="00190201">
      <w:pPr>
        <w:pStyle w:val="List21"/>
      </w:pPr>
      <w:r w:rsidRPr="00C00A5D">
        <w:t>Debug area: là vùng hỗ trợ lập trình viên trong quá trình debug lỗi của phần mềm.</w:t>
      </w:r>
    </w:p>
    <w:p w14:paraId="09427131" w14:textId="0B2EB6B9" w:rsidR="00C00A5D" w:rsidRPr="00C00A5D" w:rsidRDefault="00C00A5D" w:rsidP="00190201">
      <w:pPr>
        <w:pStyle w:val="List21"/>
      </w:pPr>
      <w:r w:rsidRPr="00C00A5D">
        <w:t>Toolbar area: đây là vùng chứa các công cụ tiện ích giúp lập trình viên có thể đơn giản hơn trong việc chạy, debug ứng dụng, lựa chọn iOS Simulator hay đóng mở các vùng khác…</w:t>
      </w:r>
    </w:p>
    <w:p w14:paraId="54FD28AF" w14:textId="0A13C8C8" w:rsidR="00C00A5D" w:rsidRPr="00C00A5D" w:rsidRDefault="00C00A5D" w:rsidP="00190201">
      <w:pPr>
        <w:pStyle w:val="List21"/>
      </w:pPr>
      <w:r w:rsidRPr="00C00A5D">
        <w:t>Editor area: vùng để bạn có thể thiết kế giao diện, viết và sửa code của chương trình.</w:t>
      </w:r>
    </w:p>
    <w:p w14:paraId="0F0EB125" w14:textId="272A2E42" w:rsidR="00C00A5D" w:rsidRPr="00C00A5D" w:rsidRDefault="00C00A5D" w:rsidP="00190201">
      <w:pPr>
        <w:pStyle w:val="List21"/>
      </w:pPr>
      <w:r w:rsidRPr="00C00A5D">
        <w:t>Utility area: vùng này cho phép lập trình viên tùy chỉnh các tham số, giá trị của các đối tượng trong giao diện, cũng như cho phép người sử dụng kéo thả và sử dụng các đối tượng có sẵn của Xcode như Button, Label, Slider… hay các đoạn code mẫu (If, Switch…).</w:t>
      </w:r>
    </w:p>
    <w:p w14:paraId="28A94F3D" w14:textId="307DE3DC" w:rsidR="00C66339" w:rsidRDefault="00C00A5D" w:rsidP="00190201">
      <w:pPr>
        <w:pStyle w:val="List21"/>
      </w:pPr>
      <w:r w:rsidRPr="00C00A5D">
        <w:t>Navigator area: cung cấp cho lập trình viên một cái nhìn trực quan, tiện lợi trong việc quản lý ứng dụng, xem thông báo lỗi, tìm kiếm một đoạn code trong chương trình hay ra soát mức độ hoạt động của RAM, CPU khi chạy ứng dụng…</w:t>
      </w:r>
    </w:p>
    <w:p w14:paraId="174E2C96" w14:textId="77777777" w:rsidR="00D54487" w:rsidRDefault="00F1343D" w:rsidP="00D54487">
      <w:pPr>
        <w:pStyle w:val="List21"/>
        <w:keepNext/>
        <w:numPr>
          <w:ilvl w:val="0"/>
          <w:numId w:val="0"/>
        </w:numPr>
        <w:jc w:val="center"/>
      </w:pPr>
      <w:r w:rsidRPr="00F1343D">
        <w:rPr>
          <w:lang w:val="en-VN"/>
        </w:rPr>
        <w:fldChar w:fldCharType="begin"/>
      </w:r>
      <w:r w:rsidRPr="00F1343D">
        <w:rPr>
          <w:lang w:val="en-VN"/>
        </w:rPr>
        <w:instrText xml:space="preserve"> INCLUDEPICTURE "https://miro.medium.com/max/1028/1*fH_zXnbCV-rPozF9Kl1l0Q.jpeg" \* MERGEFORMATINET </w:instrText>
      </w:r>
      <w:r w:rsidRPr="00F1343D">
        <w:rPr>
          <w:lang w:val="en-VN"/>
        </w:rPr>
        <w:fldChar w:fldCharType="separate"/>
      </w:r>
      <w:r w:rsidRPr="00F1343D">
        <w:rPr>
          <w:noProof/>
          <w:lang w:val="en-VN"/>
        </w:rPr>
        <w:drawing>
          <wp:inline distT="0" distB="0" distL="0" distR="0" wp14:anchorId="3001ACEF" wp14:editId="0BD66317">
            <wp:extent cx="2592413" cy="1242646"/>
            <wp:effectExtent l="0" t="0" r="0" b="2540"/>
            <wp:docPr id="2" name="Picture 2" descr="How to develop an iOS app on your own | by Alex Berger | Deploy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evelop an iOS app on your own | by Alex Berger | DeployGa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92413" cy="1242646"/>
                    </a:xfrm>
                    <a:prstGeom prst="rect">
                      <a:avLst/>
                    </a:prstGeom>
                    <a:noFill/>
                    <a:ln>
                      <a:noFill/>
                    </a:ln>
                  </pic:spPr>
                </pic:pic>
              </a:graphicData>
            </a:graphic>
          </wp:inline>
        </w:drawing>
      </w:r>
      <w:r w:rsidRPr="00F1343D">
        <w:rPr>
          <w:lang w:val="en-VN"/>
        </w:rPr>
        <w:fldChar w:fldCharType="end"/>
      </w:r>
    </w:p>
    <w:p w14:paraId="689B356D" w14:textId="1B306C07" w:rsidR="00C310D0" w:rsidRPr="00D54487" w:rsidRDefault="00D54487" w:rsidP="00D54487">
      <w:pPr>
        <w:pStyle w:val="Caption"/>
        <w:rPr>
          <w:lang w:val="en-VN"/>
        </w:rPr>
      </w:pPr>
      <w:bookmarkStart w:id="43" w:name="_Toc106467736"/>
      <w:r>
        <w:t xml:space="preserve">Hình </w:t>
      </w:r>
      <w:r w:rsidR="00DF6366">
        <w:fldChar w:fldCharType="begin"/>
      </w:r>
      <w:r w:rsidR="00DF6366">
        <w:instrText xml:space="preserve"> STYLEREF 1 \s </w:instrText>
      </w:r>
      <w:r w:rsidR="00DF6366">
        <w:fldChar w:fldCharType="separate"/>
      </w:r>
      <w:r w:rsidR="00DF6366">
        <w:rPr>
          <w:noProof/>
        </w:rPr>
        <w:t>3</w:t>
      </w:r>
      <w:r w:rsidR="00DF6366">
        <w:fldChar w:fldCharType="end"/>
      </w:r>
      <w:r w:rsidR="00DF6366">
        <w:t>.</w:t>
      </w:r>
      <w:r w:rsidR="00DF6366">
        <w:fldChar w:fldCharType="begin"/>
      </w:r>
      <w:r w:rsidR="00DF6366">
        <w:instrText xml:space="preserve"> SEQ Hình \* ARABIC \s 1 </w:instrText>
      </w:r>
      <w:r w:rsidR="00DF6366">
        <w:fldChar w:fldCharType="separate"/>
      </w:r>
      <w:r w:rsidR="00DF6366">
        <w:rPr>
          <w:noProof/>
        </w:rPr>
        <w:t>1</w:t>
      </w:r>
      <w:r w:rsidR="00DF6366">
        <w:fldChar w:fldCharType="end"/>
      </w:r>
      <w:r>
        <w:t xml:space="preserve"> - Logo phần mềm Xcode</w:t>
      </w:r>
      <w:bookmarkEnd w:id="43"/>
    </w:p>
    <w:p w14:paraId="66AB0E7E" w14:textId="639FC4A2" w:rsidR="00C352B2" w:rsidRDefault="00C352B2" w:rsidP="00E176A1">
      <w:pPr>
        <w:pStyle w:val="Heading2"/>
        <w:rPr>
          <w:lang w:val="vi-VN"/>
        </w:rPr>
      </w:pPr>
      <w:bookmarkStart w:id="44" w:name="_Toc105501079"/>
      <w:r>
        <w:rPr>
          <w:lang w:val="vi-VN"/>
        </w:rPr>
        <w:lastRenderedPageBreak/>
        <w:t>Xác định các tác nhân</w:t>
      </w:r>
      <w:bookmarkEnd w:id="44"/>
    </w:p>
    <w:p w14:paraId="03475DC3" w14:textId="62FD3EC3" w:rsidR="00C352B2" w:rsidRDefault="00C352B2" w:rsidP="00C352B2">
      <w:pPr>
        <w:pStyle w:val="Heading3"/>
        <w:rPr>
          <w:lang w:val="vi-VN"/>
        </w:rPr>
      </w:pPr>
      <w:bookmarkStart w:id="45" w:name="_Toc105501080"/>
      <w:bookmarkStart w:id="46" w:name="OLE_LINK11"/>
      <w:bookmarkStart w:id="47" w:name="OLE_LINK12"/>
      <w:r>
        <w:rPr>
          <w:lang w:val="vi-VN"/>
        </w:rPr>
        <w:t xml:space="preserve">Sơ đồ ca </w:t>
      </w:r>
      <w:r w:rsidR="00D61CE4">
        <w:rPr>
          <w:lang w:val="vi-VN"/>
        </w:rPr>
        <w:t>sử dụng hệ thống</w:t>
      </w:r>
      <w:bookmarkEnd w:id="45"/>
    </w:p>
    <w:p w14:paraId="7ADBD9EC" w14:textId="77777777" w:rsidR="00A84BA4" w:rsidRDefault="00A84BA4" w:rsidP="00A84BA4">
      <w:pPr>
        <w:keepNext/>
        <w:ind w:firstLine="0"/>
        <w:jc w:val="center"/>
      </w:pPr>
      <w:r>
        <w:rPr>
          <w:noProof/>
        </w:rPr>
        <w:drawing>
          <wp:inline distT="0" distB="0" distL="0" distR="0" wp14:anchorId="5756437D" wp14:editId="602504F7">
            <wp:extent cx="5558013" cy="49657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589824" cy="4994121"/>
                    </a:xfrm>
                    <a:prstGeom prst="rect">
                      <a:avLst/>
                    </a:prstGeom>
                  </pic:spPr>
                </pic:pic>
              </a:graphicData>
            </a:graphic>
          </wp:inline>
        </w:drawing>
      </w:r>
    </w:p>
    <w:p w14:paraId="326FFC5B" w14:textId="32E63DC5" w:rsidR="00D82FCF" w:rsidRDefault="00A84BA4" w:rsidP="00A84BA4">
      <w:pPr>
        <w:pStyle w:val="Caption"/>
      </w:pPr>
      <w:bookmarkStart w:id="48" w:name="_Toc106467737"/>
      <w:r>
        <w:t xml:space="preserve">Hình </w:t>
      </w:r>
      <w:r w:rsidR="00DF6366">
        <w:fldChar w:fldCharType="begin"/>
      </w:r>
      <w:r w:rsidR="00DF6366">
        <w:instrText xml:space="preserve"> STYLEREF 1 \s </w:instrText>
      </w:r>
      <w:r w:rsidR="00DF6366">
        <w:fldChar w:fldCharType="separate"/>
      </w:r>
      <w:r w:rsidR="00DF6366">
        <w:rPr>
          <w:noProof/>
        </w:rPr>
        <w:t>3</w:t>
      </w:r>
      <w:r w:rsidR="00DF6366">
        <w:fldChar w:fldCharType="end"/>
      </w:r>
      <w:r w:rsidR="00DF6366">
        <w:t>.</w:t>
      </w:r>
      <w:r w:rsidR="00DF6366">
        <w:fldChar w:fldCharType="begin"/>
      </w:r>
      <w:r w:rsidR="00DF6366">
        <w:instrText xml:space="preserve"> SEQ Hình \* ARABIC \s 1 </w:instrText>
      </w:r>
      <w:r w:rsidR="00DF6366">
        <w:fldChar w:fldCharType="separate"/>
      </w:r>
      <w:r w:rsidR="00DF6366">
        <w:rPr>
          <w:noProof/>
        </w:rPr>
        <w:t>2</w:t>
      </w:r>
      <w:r w:rsidR="00DF6366">
        <w:fldChar w:fldCharType="end"/>
      </w:r>
      <w:r>
        <w:t xml:space="preserve"> - </w:t>
      </w:r>
      <w:r w:rsidRPr="00980767">
        <w:t>Sơ đồ ca sử dụng hệ thống</w:t>
      </w:r>
      <w:bookmarkEnd w:id="48"/>
    </w:p>
    <w:p w14:paraId="74588CCF" w14:textId="77777777" w:rsidR="00D82FCF" w:rsidRPr="00D82FCF" w:rsidRDefault="00D82FCF" w:rsidP="00BC75FC">
      <w:pPr>
        <w:rPr>
          <w:sz w:val="10"/>
          <w:szCs w:val="10"/>
          <w:lang w:val="vi-VN"/>
        </w:rPr>
      </w:pPr>
    </w:p>
    <w:p w14:paraId="6F7B2944" w14:textId="6B493EB4" w:rsidR="00D61CE4" w:rsidRPr="00D61CE4" w:rsidRDefault="00D61CE4" w:rsidP="006073F8">
      <w:pPr>
        <w:pStyle w:val="ListParagraph"/>
        <w:rPr>
          <w:lang w:val="vi-VN"/>
        </w:rPr>
      </w:pPr>
      <w:r w:rsidRPr="00D61CE4">
        <w:rPr>
          <w:lang w:val="vi-VN"/>
        </w:rPr>
        <w:t>Sơ đồ ca sử dụng hệ thống mô tả sự tương tác giữa người dùng và hệ thống với</w:t>
      </w:r>
      <w:r w:rsidR="00BC75FC">
        <w:rPr>
          <w:lang w:val="vi-VN"/>
        </w:rPr>
        <w:t xml:space="preserve"> </w:t>
      </w:r>
      <w:r w:rsidRPr="00D61CE4">
        <w:rPr>
          <w:lang w:val="vi-VN"/>
        </w:rPr>
        <w:t>nhau, mối quan hệ giữa những tương tác đó trong một môi trường cụ thể và vì một mục đích cụ thể. Và với đề tài này, chỉ có một ca sử dụng là “</w:t>
      </w:r>
      <w:r w:rsidR="00EF0F77">
        <w:rPr>
          <w:lang w:val="vi-VN"/>
        </w:rPr>
        <w:t>Người dùng</w:t>
      </w:r>
      <w:r w:rsidRPr="00D61CE4">
        <w:rPr>
          <w:lang w:val="vi-VN"/>
        </w:rPr>
        <w:t>”.</w:t>
      </w:r>
    </w:p>
    <w:p w14:paraId="239078E4" w14:textId="77777777" w:rsidR="00BC75FC" w:rsidRDefault="00D61CE4" w:rsidP="00BC75FC">
      <w:pPr>
        <w:pStyle w:val="ListParagraph"/>
      </w:pPr>
      <w:r w:rsidRPr="00D61CE4">
        <w:rPr>
          <w:lang w:val="vi-VN"/>
        </w:rPr>
        <w:t>Sự tương tác ở đây đó là:</w:t>
      </w:r>
    </w:p>
    <w:p w14:paraId="44DF65A4" w14:textId="152ABC8F" w:rsidR="00D61CE4" w:rsidRPr="00BC75FC" w:rsidRDefault="00D61CE4" w:rsidP="00BC75FC">
      <w:pPr>
        <w:pStyle w:val="List21"/>
      </w:pPr>
      <w:r w:rsidRPr="00BC75FC">
        <w:t>Người dùng lưu ảnh.</w:t>
      </w:r>
    </w:p>
    <w:p w14:paraId="68FBAB35" w14:textId="77777777" w:rsidR="00BC75FC" w:rsidRPr="00BC75FC" w:rsidRDefault="00D61CE4" w:rsidP="00BC75FC">
      <w:pPr>
        <w:pStyle w:val="List21"/>
      </w:pPr>
      <w:r w:rsidRPr="00BC75FC">
        <w:t>Người dùng mở thư viện.</w:t>
      </w:r>
    </w:p>
    <w:p w14:paraId="617EC4AE" w14:textId="1C968906" w:rsidR="00D61CE4" w:rsidRPr="006073F8" w:rsidRDefault="00D61CE4" w:rsidP="006073F8">
      <w:pPr>
        <w:pStyle w:val="List21"/>
      </w:pPr>
      <w:r w:rsidRPr="00BC75FC">
        <w:t>Người dùng chỉnh sửa ảnh.</w:t>
      </w:r>
    </w:p>
    <w:p w14:paraId="574C3162" w14:textId="083B27B7" w:rsidR="00D61CE4" w:rsidRPr="00D61CE4" w:rsidRDefault="00D61CE4" w:rsidP="00D61CE4">
      <w:pPr>
        <w:pStyle w:val="ListParagraph"/>
        <w:rPr>
          <w:lang w:val="vi-VN"/>
        </w:rPr>
      </w:pPr>
      <w:r w:rsidRPr="00D61CE4">
        <w:rPr>
          <w:lang w:val="vi-VN"/>
        </w:rPr>
        <w:t>Mục đích:</w:t>
      </w:r>
    </w:p>
    <w:p w14:paraId="3FFB8092" w14:textId="09BC398E" w:rsidR="00BC75FC" w:rsidRDefault="00D61CE4" w:rsidP="00BC75FC">
      <w:pPr>
        <w:pStyle w:val="List21"/>
        <w:rPr>
          <w:lang w:val="vi-VN"/>
        </w:rPr>
      </w:pPr>
      <w:r w:rsidRPr="00D61CE4">
        <w:rPr>
          <w:lang w:val="vi-VN"/>
        </w:rPr>
        <w:t>Người dùng có thể chụp hình sau đó lưu ảnh lại vào thư viện</w:t>
      </w:r>
      <w:r w:rsidR="00BC75FC">
        <w:rPr>
          <w:lang w:val="vi-VN"/>
        </w:rPr>
        <w:t xml:space="preserve"> ảnh</w:t>
      </w:r>
      <w:r w:rsidRPr="00D61CE4">
        <w:rPr>
          <w:lang w:val="vi-VN"/>
        </w:rPr>
        <w:t>.</w:t>
      </w:r>
    </w:p>
    <w:p w14:paraId="37A1004A" w14:textId="5B0A94CE" w:rsidR="00BC75FC" w:rsidRDefault="00D61CE4" w:rsidP="00BC75FC">
      <w:pPr>
        <w:pStyle w:val="List21"/>
        <w:rPr>
          <w:lang w:val="vi-VN"/>
        </w:rPr>
      </w:pPr>
      <w:r w:rsidRPr="00D61CE4">
        <w:rPr>
          <w:lang w:val="vi-VN"/>
        </w:rPr>
        <w:t>Mở thư viện ảnh, chỉnh sửa ảnh và lưu ảnh.</w:t>
      </w:r>
      <w:bookmarkEnd w:id="46"/>
      <w:bookmarkEnd w:id="47"/>
    </w:p>
    <w:p w14:paraId="07CA5E94" w14:textId="79DC8B7E" w:rsidR="00BC75FC" w:rsidRDefault="00291BC3" w:rsidP="00291BC3">
      <w:pPr>
        <w:pStyle w:val="Heading3"/>
        <w:rPr>
          <w:lang w:val="vi-VN"/>
        </w:rPr>
      </w:pPr>
      <w:bookmarkStart w:id="49" w:name="_Toc105501081"/>
      <w:r>
        <w:rPr>
          <w:lang w:val="vi-VN"/>
        </w:rPr>
        <w:lastRenderedPageBreak/>
        <w:t>Sơ đồ ca sử dụng cho người dùng</w:t>
      </w:r>
      <w:bookmarkEnd w:id="49"/>
    </w:p>
    <w:p w14:paraId="31283AA9" w14:textId="77777777" w:rsidR="00A84BA4" w:rsidRDefault="00A84BA4" w:rsidP="00A84BA4">
      <w:pPr>
        <w:keepNext/>
        <w:ind w:firstLine="0"/>
        <w:jc w:val="center"/>
      </w:pPr>
      <w:r>
        <w:rPr>
          <w:noProof/>
        </w:rPr>
        <w:drawing>
          <wp:inline distT="0" distB="0" distL="0" distR="0" wp14:anchorId="5765ECED" wp14:editId="0FE5D6F7">
            <wp:extent cx="5732145" cy="609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5732145" cy="6096000"/>
                    </a:xfrm>
                    <a:prstGeom prst="rect">
                      <a:avLst/>
                    </a:prstGeom>
                  </pic:spPr>
                </pic:pic>
              </a:graphicData>
            </a:graphic>
          </wp:inline>
        </w:drawing>
      </w:r>
    </w:p>
    <w:p w14:paraId="613643E4" w14:textId="3ABB30DA" w:rsidR="00EF0F77" w:rsidRDefault="00A84BA4" w:rsidP="00A84BA4">
      <w:pPr>
        <w:pStyle w:val="Caption"/>
      </w:pPr>
      <w:bookmarkStart w:id="50" w:name="_Toc106467738"/>
      <w:r>
        <w:t xml:space="preserve">Hình </w:t>
      </w:r>
      <w:r w:rsidR="00DF6366">
        <w:fldChar w:fldCharType="begin"/>
      </w:r>
      <w:r w:rsidR="00DF6366">
        <w:instrText xml:space="preserve"> STYLEREF 1 \s </w:instrText>
      </w:r>
      <w:r w:rsidR="00DF6366">
        <w:fldChar w:fldCharType="separate"/>
      </w:r>
      <w:r w:rsidR="00DF6366">
        <w:rPr>
          <w:noProof/>
        </w:rPr>
        <w:t>3</w:t>
      </w:r>
      <w:r w:rsidR="00DF6366">
        <w:fldChar w:fldCharType="end"/>
      </w:r>
      <w:r w:rsidR="00DF6366">
        <w:t>.</w:t>
      </w:r>
      <w:r w:rsidR="00DF6366">
        <w:fldChar w:fldCharType="begin"/>
      </w:r>
      <w:r w:rsidR="00DF6366">
        <w:instrText xml:space="preserve"> SEQ Hình \* ARABIC \s 1 </w:instrText>
      </w:r>
      <w:r w:rsidR="00DF6366">
        <w:fldChar w:fldCharType="separate"/>
      </w:r>
      <w:r w:rsidR="00DF6366">
        <w:rPr>
          <w:noProof/>
        </w:rPr>
        <w:t>3</w:t>
      </w:r>
      <w:r w:rsidR="00DF6366">
        <w:fldChar w:fldCharType="end"/>
      </w:r>
      <w:r>
        <w:t xml:space="preserve"> - </w:t>
      </w:r>
      <w:r w:rsidRPr="00D004F5">
        <w:t>Sơ đồ ca sử dụng cho người dùng</w:t>
      </w:r>
      <w:bookmarkEnd w:id="50"/>
    </w:p>
    <w:p w14:paraId="22893B45" w14:textId="77777777" w:rsidR="00EF0F77" w:rsidRPr="00EF0F77" w:rsidRDefault="00EF0F77" w:rsidP="00291BC3">
      <w:pPr>
        <w:rPr>
          <w:sz w:val="10"/>
          <w:szCs w:val="10"/>
          <w:lang w:val="vi-VN"/>
        </w:rPr>
      </w:pPr>
    </w:p>
    <w:p w14:paraId="36BE57D3" w14:textId="579D0A5D" w:rsidR="00291BC3" w:rsidRPr="006073F8" w:rsidRDefault="00291BC3" w:rsidP="006073F8">
      <w:pPr>
        <w:pStyle w:val="ListParagraph"/>
      </w:pPr>
      <w:r w:rsidRPr="006073F8">
        <w:t>Tương tự như sơ đồ ca sử dụng cho hệ thống, nhưng với sơ đồ cho người dùng, thì nó đơn giản</w:t>
      </w:r>
      <w:r w:rsidR="00EF0F77" w:rsidRPr="006073F8">
        <w:t xml:space="preserve"> </w:t>
      </w:r>
      <w:r w:rsidRPr="006073F8">
        <w:t>hơn, mô tả các chức năng mà người dùng có thể tương tác với hệ thống.</w:t>
      </w:r>
    </w:p>
    <w:p w14:paraId="495AFF40" w14:textId="2F658EE9" w:rsidR="00BC75FC" w:rsidRDefault="00291BC3" w:rsidP="006073F8">
      <w:pPr>
        <w:pStyle w:val="ListParagraph"/>
      </w:pPr>
      <w:r w:rsidRPr="006073F8">
        <w:t>Tác nhân cũng là “</w:t>
      </w:r>
      <w:r w:rsidR="00EF0F77" w:rsidRPr="006073F8">
        <w:t>Người dùng</w:t>
      </w:r>
      <w:r w:rsidRPr="006073F8">
        <w:t xml:space="preserve">”, với các sự tương tác: </w:t>
      </w:r>
      <w:r w:rsidR="006073F8" w:rsidRPr="006073F8">
        <w:t xml:space="preserve">Chọn ảnh, </w:t>
      </w:r>
      <w:r w:rsidRPr="006073F8">
        <w:t>lưu hình</w:t>
      </w:r>
      <w:r w:rsidR="006073F8" w:rsidRPr="006073F8">
        <w:t xml:space="preserve">, </w:t>
      </w:r>
      <w:r w:rsidRPr="006073F8">
        <w:t>chỉnh sửa hình</w:t>
      </w:r>
    </w:p>
    <w:p w14:paraId="66283E75" w14:textId="7166C475" w:rsidR="00135EE1" w:rsidRDefault="00135EE1" w:rsidP="00135EE1"/>
    <w:p w14:paraId="0E8BA63B" w14:textId="77777777" w:rsidR="00135EE1" w:rsidRPr="006073F8" w:rsidRDefault="00135EE1" w:rsidP="00135EE1"/>
    <w:p w14:paraId="0DDE40D2" w14:textId="22E682AA" w:rsidR="00727343" w:rsidRPr="00135EE1" w:rsidRDefault="00291BC3" w:rsidP="00135EE1">
      <w:pPr>
        <w:pStyle w:val="Heading3"/>
        <w:rPr>
          <w:lang w:val="vi-VN"/>
        </w:rPr>
      </w:pPr>
      <w:bookmarkStart w:id="51" w:name="_Toc105501082"/>
      <w:r>
        <w:rPr>
          <w:lang w:val="vi-VN"/>
        </w:rPr>
        <w:lastRenderedPageBreak/>
        <w:t>Mô tả ca sử dụng</w:t>
      </w:r>
      <w:bookmarkEnd w:id="51"/>
    </w:p>
    <w:p w14:paraId="1AF24EDF" w14:textId="78818D51" w:rsidR="005B1CAC" w:rsidRDefault="005B1CAC" w:rsidP="005B1CAC">
      <w:pPr>
        <w:pStyle w:val="Caption"/>
        <w:keepNext/>
      </w:pPr>
      <w:bookmarkStart w:id="52" w:name="_Toc105501098"/>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w:t>
      </w:r>
      <w:r>
        <w:fldChar w:fldCharType="end"/>
      </w:r>
      <w:r>
        <w:t xml:space="preserve"> - Chức năng chỉnh ảnh theo bộ lọc</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6127"/>
      </w:tblGrid>
      <w:tr w:rsidR="001E4A34" w14:paraId="460CD2BD" w14:textId="77777777" w:rsidTr="00296062">
        <w:tc>
          <w:tcPr>
            <w:tcW w:w="2628" w:type="dxa"/>
            <w:shd w:val="clear" w:color="auto" w:fill="auto"/>
          </w:tcPr>
          <w:p w14:paraId="202AB705" w14:textId="77777777" w:rsidR="001E4A34" w:rsidRPr="00094199" w:rsidRDefault="001E4A34" w:rsidP="00D44A6C">
            <w:pPr>
              <w:ind w:firstLine="22"/>
              <w:rPr>
                <w:b/>
                <w:bCs/>
                <w:lang w:val="vi-VN"/>
              </w:rPr>
            </w:pPr>
            <w:bookmarkStart w:id="53" w:name="OLE_LINK15"/>
            <w:bookmarkStart w:id="54" w:name="OLE_LINK16"/>
            <w:bookmarkStart w:id="55" w:name="OLE_LINK21"/>
            <w:r w:rsidRPr="00D44A6C">
              <w:rPr>
                <w:b/>
                <w:bCs/>
              </w:rPr>
              <w:t>Use case</w:t>
            </w:r>
          </w:p>
        </w:tc>
        <w:tc>
          <w:tcPr>
            <w:tcW w:w="6127" w:type="dxa"/>
            <w:shd w:val="clear" w:color="auto" w:fill="auto"/>
          </w:tcPr>
          <w:p w14:paraId="21BC0B5E" w14:textId="77777777" w:rsidR="001E4A34" w:rsidRPr="00D44A6C" w:rsidRDefault="001E4A34" w:rsidP="00D44A6C">
            <w:pPr>
              <w:spacing w:line="360" w:lineRule="auto"/>
              <w:ind w:firstLine="0"/>
              <w:rPr>
                <w:b/>
                <w:bCs/>
              </w:rPr>
            </w:pPr>
            <w:r w:rsidRPr="00D44A6C">
              <w:rPr>
                <w:b/>
                <w:bCs/>
              </w:rPr>
              <w:t>Nội dung</w:t>
            </w:r>
          </w:p>
        </w:tc>
      </w:tr>
      <w:tr w:rsidR="001E4A34" w14:paraId="4A487219" w14:textId="77777777" w:rsidTr="00296062">
        <w:tc>
          <w:tcPr>
            <w:tcW w:w="2628" w:type="dxa"/>
            <w:shd w:val="clear" w:color="auto" w:fill="auto"/>
          </w:tcPr>
          <w:p w14:paraId="74FD8256" w14:textId="77777777" w:rsidR="001E4A34" w:rsidRDefault="001E4A34" w:rsidP="00D44A6C">
            <w:pPr>
              <w:ind w:firstLine="22"/>
            </w:pPr>
            <w:r>
              <w:t>Tên Use case</w:t>
            </w:r>
          </w:p>
        </w:tc>
        <w:tc>
          <w:tcPr>
            <w:tcW w:w="6127" w:type="dxa"/>
            <w:shd w:val="clear" w:color="auto" w:fill="auto"/>
          </w:tcPr>
          <w:p w14:paraId="3C7E09BD" w14:textId="1B649E72" w:rsidR="001E4A34" w:rsidRDefault="005B3790" w:rsidP="00D44A6C">
            <w:pPr>
              <w:spacing w:line="360" w:lineRule="auto"/>
              <w:ind w:firstLine="0"/>
            </w:pPr>
            <w:r w:rsidRPr="005B3790">
              <w:t>Chỉnh ảnh theo bộ lọc</w:t>
            </w:r>
          </w:p>
        </w:tc>
      </w:tr>
      <w:tr w:rsidR="001E4A34" w14:paraId="0925F4BA" w14:textId="77777777" w:rsidTr="00727343">
        <w:trPr>
          <w:trHeight w:val="637"/>
        </w:trPr>
        <w:tc>
          <w:tcPr>
            <w:tcW w:w="2628" w:type="dxa"/>
            <w:shd w:val="clear" w:color="auto" w:fill="auto"/>
          </w:tcPr>
          <w:p w14:paraId="584E0C23" w14:textId="162B06C3" w:rsidR="001E4A34" w:rsidRPr="00D44A6C" w:rsidRDefault="00D44A6C" w:rsidP="00727343">
            <w:pPr>
              <w:spacing w:line="360" w:lineRule="auto"/>
              <w:ind w:firstLine="22"/>
              <w:rPr>
                <w:lang w:val="vi-VN"/>
              </w:rPr>
            </w:pPr>
            <w:r>
              <w:rPr>
                <w:lang w:val="vi-VN"/>
              </w:rPr>
              <w:t>Tác nhân</w:t>
            </w:r>
          </w:p>
        </w:tc>
        <w:tc>
          <w:tcPr>
            <w:tcW w:w="6127" w:type="dxa"/>
            <w:shd w:val="clear" w:color="auto" w:fill="auto"/>
          </w:tcPr>
          <w:p w14:paraId="45347980" w14:textId="6320AD83" w:rsidR="001E4A34" w:rsidRPr="008A03B6" w:rsidRDefault="008A03B6" w:rsidP="00727343">
            <w:pPr>
              <w:spacing w:line="360" w:lineRule="auto"/>
              <w:ind w:firstLine="0"/>
              <w:rPr>
                <w:lang w:val="vi-VN"/>
              </w:rPr>
            </w:pPr>
            <w:r>
              <w:rPr>
                <w:lang w:val="vi-VN"/>
              </w:rPr>
              <w:t>Người dùng</w:t>
            </w:r>
          </w:p>
        </w:tc>
      </w:tr>
      <w:tr w:rsidR="001E4A34" w14:paraId="19441EFC" w14:textId="77777777" w:rsidTr="00296062">
        <w:tc>
          <w:tcPr>
            <w:tcW w:w="2628" w:type="dxa"/>
            <w:shd w:val="clear" w:color="auto" w:fill="auto"/>
          </w:tcPr>
          <w:p w14:paraId="102A3327" w14:textId="55AC3650" w:rsidR="001E4A34" w:rsidRPr="00D44A6C" w:rsidRDefault="00D44A6C" w:rsidP="00D44A6C">
            <w:pPr>
              <w:ind w:firstLine="22"/>
              <w:rPr>
                <w:lang w:val="vi-VN"/>
              </w:rPr>
            </w:pPr>
            <w:r>
              <w:rPr>
                <w:lang w:val="vi-VN"/>
              </w:rPr>
              <w:t>Mô tả</w:t>
            </w:r>
          </w:p>
        </w:tc>
        <w:tc>
          <w:tcPr>
            <w:tcW w:w="6127" w:type="dxa"/>
            <w:shd w:val="clear" w:color="auto" w:fill="auto"/>
          </w:tcPr>
          <w:p w14:paraId="3DF91FC2" w14:textId="728E8715" w:rsidR="001E4A34" w:rsidRDefault="005B3790" w:rsidP="00D44A6C">
            <w:pPr>
              <w:spacing w:line="360" w:lineRule="auto"/>
              <w:ind w:firstLine="0"/>
            </w:pPr>
            <w:r w:rsidRPr="005B3790">
              <w:t>Chọn ảnh từ thư viện</w:t>
            </w:r>
            <w:r>
              <w:rPr>
                <w:lang w:val="vi-VN"/>
              </w:rPr>
              <w:t xml:space="preserve"> </w:t>
            </w:r>
            <w:r w:rsidRPr="005B3790">
              <w:t xml:space="preserve">(nhấn chọn icon </w:t>
            </w:r>
            <w:r>
              <w:t>ảnh</w:t>
            </w:r>
            <w:r w:rsidRPr="005B3790">
              <w:t xml:space="preserve"> trên màn hình</w:t>
            </w:r>
            <w:r>
              <w:rPr>
                <w:lang w:val="vi-VN"/>
              </w:rPr>
              <w:t xml:space="preserve">) </w:t>
            </w:r>
            <w:r w:rsidRPr="005B3790">
              <w:t>và thực hiện chỉnh sửa ảnh theo bộ lọc có sẵn</w:t>
            </w:r>
          </w:p>
        </w:tc>
      </w:tr>
      <w:tr w:rsidR="001E4A34" w14:paraId="164023FB" w14:textId="77777777" w:rsidTr="00296062">
        <w:tc>
          <w:tcPr>
            <w:tcW w:w="2628" w:type="dxa"/>
            <w:shd w:val="clear" w:color="auto" w:fill="auto"/>
          </w:tcPr>
          <w:p w14:paraId="6565644A" w14:textId="070CA220" w:rsidR="001E4A34" w:rsidRPr="00D44A6C" w:rsidRDefault="00D44A6C" w:rsidP="00D44A6C">
            <w:pPr>
              <w:ind w:firstLine="22"/>
              <w:rPr>
                <w:lang w:val="vi-VN"/>
              </w:rPr>
            </w:pPr>
            <w:r>
              <w:rPr>
                <w:lang w:val="vi-VN"/>
              </w:rPr>
              <w:t>Dữ liệu vào</w:t>
            </w:r>
          </w:p>
        </w:tc>
        <w:tc>
          <w:tcPr>
            <w:tcW w:w="6127" w:type="dxa"/>
            <w:shd w:val="clear" w:color="auto" w:fill="auto"/>
          </w:tcPr>
          <w:p w14:paraId="7DC5544E" w14:textId="2C9BC7D8" w:rsidR="001E4A34" w:rsidRPr="008A03B6" w:rsidRDefault="008A03B6" w:rsidP="00D44A6C">
            <w:pPr>
              <w:ind w:firstLine="0"/>
              <w:rPr>
                <w:lang w:val="vi-VN"/>
              </w:rPr>
            </w:pPr>
            <w:r>
              <w:rPr>
                <w:lang w:val="vi-VN"/>
              </w:rPr>
              <w:t>Hình ảnh</w:t>
            </w:r>
            <w:r w:rsidR="00F13330">
              <w:rPr>
                <w:lang w:val="vi-VN"/>
              </w:rPr>
              <w:t xml:space="preserve"> </w:t>
            </w:r>
            <w:bookmarkStart w:id="56" w:name="OLE_LINK17"/>
            <w:bookmarkStart w:id="57" w:name="OLE_LINK18"/>
            <w:r w:rsidR="00F13330">
              <w:rPr>
                <w:lang w:val="vi-VN"/>
              </w:rPr>
              <w:t>từ thư viện</w:t>
            </w:r>
            <w:bookmarkEnd w:id="56"/>
            <w:bookmarkEnd w:id="57"/>
          </w:p>
        </w:tc>
      </w:tr>
      <w:tr w:rsidR="001E4A34" w14:paraId="37E3A944" w14:textId="77777777" w:rsidTr="00296062">
        <w:tc>
          <w:tcPr>
            <w:tcW w:w="2628" w:type="dxa"/>
            <w:shd w:val="clear" w:color="auto" w:fill="auto"/>
          </w:tcPr>
          <w:p w14:paraId="35B12089" w14:textId="03F42514" w:rsidR="001E4A34" w:rsidRPr="00D44A6C" w:rsidRDefault="00D44A6C" w:rsidP="00D44A6C">
            <w:pPr>
              <w:ind w:firstLine="22"/>
              <w:rPr>
                <w:lang w:val="vi-VN"/>
              </w:rPr>
            </w:pPr>
            <w:r>
              <w:rPr>
                <w:lang w:val="vi-VN"/>
              </w:rPr>
              <w:t>Kết quả</w:t>
            </w:r>
          </w:p>
        </w:tc>
        <w:tc>
          <w:tcPr>
            <w:tcW w:w="6127" w:type="dxa"/>
            <w:shd w:val="clear" w:color="auto" w:fill="auto"/>
          </w:tcPr>
          <w:p w14:paraId="673A0521" w14:textId="07EB1636" w:rsidR="001E4A34" w:rsidRPr="000B0067" w:rsidRDefault="008A03B6" w:rsidP="00727343">
            <w:pPr>
              <w:spacing w:line="360" w:lineRule="auto"/>
              <w:ind w:firstLine="0"/>
              <w:rPr>
                <w:lang w:val="vi-VN"/>
              </w:rPr>
            </w:pPr>
            <w:r w:rsidRPr="008A03B6">
              <w:t xml:space="preserve">Hình được </w:t>
            </w:r>
            <w:r w:rsidR="000B0067">
              <w:t>chỉnh</w:t>
            </w:r>
            <w:r w:rsidR="000B0067">
              <w:rPr>
                <w:lang w:val="vi-VN"/>
              </w:rPr>
              <w:t xml:space="preserve"> sửa và có được một ảnh mới</w:t>
            </w:r>
          </w:p>
        </w:tc>
      </w:tr>
      <w:tr w:rsidR="001E4A34" w14:paraId="6C0790CF" w14:textId="77777777" w:rsidTr="00296062">
        <w:tc>
          <w:tcPr>
            <w:tcW w:w="2628" w:type="dxa"/>
            <w:shd w:val="clear" w:color="auto" w:fill="auto"/>
          </w:tcPr>
          <w:p w14:paraId="060C4B08" w14:textId="67BD761B" w:rsidR="001E4A34" w:rsidRPr="00D44A6C" w:rsidRDefault="00D44A6C" w:rsidP="00D44A6C">
            <w:pPr>
              <w:ind w:firstLine="22"/>
              <w:rPr>
                <w:lang w:val="vi-VN"/>
              </w:rPr>
            </w:pPr>
            <w:r>
              <w:rPr>
                <w:lang w:val="vi-VN"/>
              </w:rPr>
              <w:t>Quá trình xử lý</w:t>
            </w:r>
          </w:p>
        </w:tc>
        <w:tc>
          <w:tcPr>
            <w:tcW w:w="6127" w:type="dxa"/>
            <w:shd w:val="clear" w:color="auto" w:fill="auto"/>
          </w:tcPr>
          <w:p w14:paraId="20A737BE" w14:textId="7F60B60D" w:rsidR="001E4A34" w:rsidRPr="000B0067" w:rsidRDefault="00094199" w:rsidP="00727343">
            <w:pPr>
              <w:numPr>
                <w:ilvl w:val="0"/>
                <w:numId w:val="28"/>
              </w:numPr>
              <w:spacing w:before="0" w:after="0" w:line="360" w:lineRule="auto"/>
              <w:ind w:left="521" w:hanging="521"/>
              <w:jc w:val="left"/>
              <w:rPr>
                <w:rStyle w:val="ListParagraphChar"/>
              </w:rPr>
            </w:pPr>
            <w:r w:rsidRPr="00094199">
              <w:rPr>
                <w:rStyle w:val="ListParagraphChar"/>
              </w:rPr>
              <w:t>Chọn ảnh từ thư viện ảnh</w:t>
            </w:r>
            <w:r w:rsidR="001E4A34" w:rsidRPr="000B0067">
              <w:rPr>
                <w:rStyle w:val="ListParagraphChar"/>
              </w:rPr>
              <w:t>.</w:t>
            </w:r>
          </w:p>
          <w:p w14:paraId="4A123297" w14:textId="73FE0793" w:rsidR="001E4A34" w:rsidRPr="000B0067" w:rsidRDefault="00094199" w:rsidP="00727343">
            <w:pPr>
              <w:numPr>
                <w:ilvl w:val="0"/>
                <w:numId w:val="28"/>
              </w:numPr>
              <w:spacing w:before="0" w:after="0" w:line="360" w:lineRule="auto"/>
              <w:ind w:left="521" w:hanging="521"/>
              <w:jc w:val="left"/>
              <w:rPr>
                <w:rStyle w:val="ListParagraphChar"/>
              </w:rPr>
            </w:pPr>
            <w:r w:rsidRPr="00094199">
              <w:rPr>
                <w:rStyle w:val="ListParagraphChar"/>
              </w:rPr>
              <w:t xml:space="preserve">Nhấn chọn nút </w:t>
            </w:r>
            <w:r w:rsidR="009E0D3B">
              <w:rPr>
                <w:rStyle w:val="ListParagraphChar"/>
                <w:lang w:val="vi-VN"/>
              </w:rPr>
              <w:t>F</w:t>
            </w:r>
            <w:r w:rsidRPr="00094199">
              <w:rPr>
                <w:rStyle w:val="ListParagraphChar"/>
              </w:rPr>
              <w:t>ilter</w:t>
            </w:r>
            <w:r w:rsidR="001E4A34" w:rsidRPr="000B0067">
              <w:rPr>
                <w:rStyle w:val="ListParagraphChar"/>
              </w:rPr>
              <w:t>.</w:t>
            </w:r>
          </w:p>
          <w:p w14:paraId="372B9808" w14:textId="3E5CF414" w:rsidR="001E4A34" w:rsidRPr="000B0067" w:rsidRDefault="00094199" w:rsidP="00727343">
            <w:pPr>
              <w:numPr>
                <w:ilvl w:val="0"/>
                <w:numId w:val="28"/>
              </w:numPr>
              <w:spacing w:before="0" w:after="0" w:line="360" w:lineRule="auto"/>
              <w:ind w:left="521" w:hanging="521"/>
              <w:jc w:val="left"/>
              <w:rPr>
                <w:rStyle w:val="ListParagraphChar"/>
              </w:rPr>
            </w:pPr>
            <w:r w:rsidRPr="00094199">
              <w:rPr>
                <w:rStyle w:val="ListParagraphChar"/>
              </w:rPr>
              <w:t>Chọn filter thích hợp</w:t>
            </w:r>
            <w:r w:rsidR="001E4A34" w:rsidRPr="000B0067">
              <w:rPr>
                <w:rStyle w:val="ListParagraphChar"/>
              </w:rPr>
              <w:t>.</w:t>
            </w:r>
          </w:p>
          <w:p w14:paraId="1E744832" w14:textId="6DDFFAE0" w:rsidR="001E4A34" w:rsidRPr="000B0067" w:rsidRDefault="00094199" w:rsidP="00727343">
            <w:pPr>
              <w:numPr>
                <w:ilvl w:val="0"/>
                <w:numId w:val="28"/>
              </w:numPr>
              <w:spacing w:before="0" w:after="0" w:line="360" w:lineRule="auto"/>
              <w:ind w:left="521" w:hanging="521"/>
              <w:jc w:val="left"/>
              <w:rPr>
                <w:rStyle w:val="ListParagraphChar"/>
              </w:rPr>
            </w:pPr>
            <w:r w:rsidRPr="00094199">
              <w:rPr>
                <w:rStyle w:val="ListParagraphChar"/>
              </w:rPr>
              <w:t>Tiếp tục bước chỉnh sửa hoặc nhấn lưu</w:t>
            </w:r>
            <w:r w:rsidR="001E4A34" w:rsidRPr="000B0067">
              <w:rPr>
                <w:rStyle w:val="ListParagraphChar"/>
              </w:rPr>
              <w:t>.</w:t>
            </w:r>
          </w:p>
          <w:p w14:paraId="6E025F1B" w14:textId="77777777" w:rsidR="001E4A34" w:rsidRDefault="001E4A34" w:rsidP="00727343">
            <w:pPr>
              <w:numPr>
                <w:ilvl w:val="0"/>
                <w:numId w:val="28"/>
              </w:numPr>
              <w:spacing w:before="0" w:after="0" w:line="360" w:lineRule="auto"/>
              <w:ind w:left="521" w:hanging="521"/>
              <w:jc w:val="left"/>
            </w:pPr>
            <w:r w:rsidRPr="000B0067">
              <w:rPr>
                <w:rStyle w:val="ListParagraphChar"/>
              </w:rPr>
              <w:t>Kết thúc Use case.</w:t>
            </w:r>
          </w:p>
        </w:tc>
      </w:tr>
      <w:bookmarkEnd w:id="53"/>
      <w:bookmarkEnd w:id="54"/>
      <w:bookmarkEnd w:id="55"/>
    </w:tbl>
    <w:p w14:paraId="44FDCE42" w14:textId="77777777" w:rsidR="00291BC3" w:rsidRPr="00291BC3" w:rsidRDefault="00291BC3" w:rsidP="00291BC3">
      <w:pPr>
        <w:rPr>
          <w:lang w:val="vi-VN"/>
        </w:rPr>
      </w:pPr>
    </w:p>
    <w:p w14:paraId="74499C31" w14:textId="5D8FCD2A" w:rsidR="005B1CAC" w:rsidRDefault="005B1CAC" w:rsidP="005B1CAC">
      <w:pPr>
        <w:pStyle w:val="Caption"/>
        <w:keepNext/>
      </w:pPr>
      <w:bookmarkStart w:id="58" w:name="_Toc105501099"/>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w:t>
      </w:r>
      <w:r>
        <w:fldChar w:fldCharType="end"/>
      </w:r>
      <w:r>
        <w:t xml:space="preserve"> - Chức năng chỉnh ảnh tuỳ chỉnh</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6127"/>
      </w:tblGrid>
      <w:tr w:rsidR="00094199" w14:paraId="1242F72E" w14:textId="77777777" w:rsidTr="00296062">
        <w:tc>
          <w:tcPr>
            <w:tcW w:w="2628" w:type="dxa"/>
            <w:shd w:val="clear" w:color="auto" w:fill="auto"/>
          </w:tcPr>
          <w:p w14:paraId="640EE088" w14:textId="77777777" w:rsidR="00094199" w:rsidRPr="00094199" w:rsidRDefault="00094199" w:rsidP="00296062">
            <w:pPr>
              <w:ind w:firstLine="22"/>
              <w:rPr>
                <w:b/>
                <w:bCs/>
                <w:lang w:val="vi-VN"/>
              </w:rPr>
            </w:pPr>
            <w:r w:rsidRPr="00D44A6C">
              <w:rPr>
                <w:b/>
                <w:bCs/>
              </w:rPr>
              <w:t>Use case</w:t>
            </w:r>
          </w:p>
        </w:tc>
        <w:tc>
          <w:tcPr>
            <w:tcW w:w="6127" w:type="dxa"/>
            <w:shd w:val="clear" w:color="auto" w:fill="auto"/>
          </w:tcPr>
          <w:p w14:paraId="29C8AA88" w14:textId="77777777" w:rsidR="00094199" w:rsidRPr="00D44A6C" w:rsidRDefault="00094199" w:rsidP="00296062">
            <w:pPr>
              <w:spacing w:line="360" w:lineRule="auto"/>
              <w:ind w:firstLine="0"/>
              <w:rPr>
                <w:b/>
                <w:bCs/>
              </w:rPr>
            </w:pPr>
            <w:r w:rsidRPr="00D44A6C">
              <w:rPr>
                <w:b/>
                <w:bCs/>
              </w:rPr>
              <w:t>Nội dung</w:t>
            </w:r>
          </w:p>
        </w:tc>
      </w:tr>
      <w:tr w:rsidR="00094199" w14:paraId="2B1D0568" w14:textId="77777777" w:rsidTr="00296062">
        <w:tc>
          <w:tcPr>
            <w:tcW w:w="2628" w:type="dxa"/>
            <w:shd w:val="clear" w:color="auto" w:fill="auto"/>
          </w:tcPr>
          <w:p w14:paraId="2E115609" w14:textId="77777777" w:rsidR="00094199" w:rsidRDefault="00094199" w:rsidP="00296062">
            <w:pPr>
              <w:ind w:firstLine="22"/>
            </w:pPr>
            <w:r>
              <w:t>Tên Use case</w:t>
            </w:r>
          </w:p>
        </w:tc>
        <w:tc>
          <w:tcPr>
            <w:tcW w:w="6127" w:type="dxa"/>
            <w:shd w:val="clear" w:color="auto" w:fill="auto"/>
          </w:tcPr>
          <w:p w14:paraId="6A1E6531" w14:textId="7DCBF2CB" w:rsidR="00094199" w:rsidRPr="00094199" w:rsidRDefault="00094199" w:rsidP="00296062">
            <w:pPr>
              <w:spacing w:line="360" w:lineRule="auto"/>
              <w:ind w:firstLine="0"/>
              <w:rPr>
                <w:lang w:val="vi-VN"/>
              </w:rPr>
            </w:pPr>
            <w:r w:rsidRPr="005B3790">
              <w:t xml:space="preserve">Chỉnh ảnh </w:t>
            </w:r>
            <w:r>
              <w:t>tuỳ</w:t>
            </w:r>
            <w:r>
              <w:rPr>
                <w:lang w:val="vi-VN"/>
              </w:rPr>
              <w:t xml:space="preserve"> chỉnh</w:t>
            </w:r>
          </w:p>
        </w:tc>
      </w:tr>
      <w:tr w:rsidR="00094199" w14:paraId="364B26E3" w14:textId="77777777" w:rsidTr="00C5171E">
        <w:trPr>
          <w:trHeight w:val="543"/>
        </w:trPr>
        <w:tc>
          <w:tcPr>
            <w:tcW w:w="2628" w:type="dxa"/>
            <w:shd w:val="clear" w:color="auto" w:fill="auto"/>
          </w:tcPr>
          <w:p w14:paraId="1365433F" w14:textId="77777777" w:rsidR="00094199" w:rsidRPr="00D44A6C" w:rsidRDefault="00094199" w:rsidP="00296062">
            <w:pPr>
              <w:ind w:firstLine="22"/>
              <w:rPr>
                <w:lang w:val="vi-VN"/>
              </w:rPr>
            </w:pPr>
            <w:r>
              <w:rPr>
                <w:lang w:val="vi-VN"/>
              </w:rPr>
              <w:t>Tác nhân</w:t>
            </w:r>
          </w:p>
        </w:tc>
        <w:tc>
          <w:tcPr>
            <w:tcW w:w="6127" w:type="dxa"/>
            <w:shd w:val="clear" w:color="auto" w:fill="auto"/>
          </w:tcPr>
          <w:p w14:paraId="2ED180E9" w14:textId="77777777" w:rsidR="00094199" w:rsidRPr="008A03B6" w:rsidRDefault="00094199" w:rsidP="00296062">
            <w:pPr>
              <w:ind w:firstLine="0"/>
              <w:rPr>
                <w:lang w:val="vi-VN"/>
              </w:rPr>
            </w:pPr>
            <w:r>
              <w:rPr>
                <w:lang w:val="vi-VN"/>
              </w:rPr>
              <w:t>Người dùng</w:t>
            </w:r>
          </w:p>
        </w:tc>
      </w:tr>
      <w:tr w:rsidR="00094199" w14:paraId="5E9AB214" w14:textId="77777777" w:rsidTr="00296062">
        <w:tc>
          <w:tcPr>
            <w:tcW w:w="2628" w:type="dxa"/>
            <w:shd w:val="clear" w:color="auto" w:fill="auto"/>
          </w:tcPr>
          <w:p w14:paraId="7C1FADCD" w14:textId="77777777" w:rsidR="00094199" w:rsidRPr="00D44A6C" w:rsidRDefault="00094199" w:rsidP="00296062">
            <w:pPr>
              <w:ind w:firstLine="22"/>
              <w:rPr>
                <w:lang w:val="vi-VN"/>
              </w:rPr>
            </w:pPr>
            <w:r>
              <w:rPr>
                <w:lang w:val="vi-VN"/>
              </w:rPr>
              <w:t>Mô tả</w:t>
            </w:r>
          </w:p>
        </w:tc>
        <w:tc>
          <w:tcPr>
            <w:tcW w:w="6127" w:type="dxa"/>
            <w:shd w:val="clear" w:color="auto" w:fill="auto"/>
          </w:tcPr>
          <w:p w14:paraId="665B7B6B" w14:textId="28D1AF31" w:rsidR="00094199" w:rsidRPr="00F13330" w:rsidRDefault="00F13330" w:rsidP="00296062">
            <w:pPr>
              <w:spacing w:line="360" w:lineRule="auto"/>
              <w:ind w:firstLine="0"/>
              <w:rPr>
                <w:lang w:val="vi-VN"/>
              </w:rPr>
            </w:pPr>
            <w:r w:rsidRPr="00F13330">
              <w:t>Chọn ảnh từ thư viện</w:t>
            </w:r>
            <w:r>
              <w:rPr>
                <w:lang w:val="vi-VN"/>
              </w:rPr>
              <w:t xml:space="preserve"> </w:t>
            </w:r>
            <w:r w:rsidRPr="00F13330">
              <w:t xml:space="preserve">(nhấn chọn icon </w:t>
            </w:r>
            <w:r>
              <w:t>ảnh</w:t>
            </w:r>
            <w:r w:rsidRPr="00F13330">
              <w:t xml:space="preserve"> trên màn hình</w:t>
            </w:r>
            <w:r>
              <w:rPr>
                <w:lang w:val="vi-VN"/>
              </w:rPr>
              <w:t>)</w:t>
            </w:r>
            <w:r w:rsidRPr="00F13330">
              <w:t xml:space="preserve"> và thực hiện chỉnh sửa ảnh theo ý muốn với các tuỳ chọn</w:t>
            </w:r>
            <w:r>
              <w:rPr>
                <w:lang w:val="vi-VN"/>
              </w:rPr>
              <w:t xml:space="preserve">: </w:t>
            </w:r>
            <w:r w:rsidRPr="00F13330">
              <w:rPr>
                <w:lang w:val="vi-VN"/>
              </w:rPr>
              <w:t>Brightness</w:t>
            </w:r>
            <w:r>
              <w:rPr>
                <w:lang w:val="vi-VN"/>
              </w:rPr>
              <w:t xml:space="preserve">, </w:t>
            </w:r>
            <w:r w:rsidRPr="00F13330">
              <w:rPr>
                <w:lang w:val="vi-VN"/>
              </w:rPr>
              <w:t>Vignette</w:t>
            </w:r>
            <w:r>
              <w:rPr>
                <w:lang w:val="vi-VN"/>
              </w:rPr>
              <w:t xml:space="preserve">, </w:t>
            </w:r>
            <w:r w:rsidRPr="00F13330">
              <w:rPr>
                <w:lang w:val="vi-VN"/>
              </w:rPr>
              <w:t>Sepia</w:t>
            </w:r>
            <w:r>
              <w:rPr>
                <w:lang w:val="vi-VN"/>
              </w:rPr>
              <w:t xml:space="preserve">, </w:t>
            </w:r>
            <w:r w:rsidRPr="00F13330">
              <w:rPr>
                <w:lang w:val="vi-VN"/>
              </w:rPr>
              <w:t>Crystallization</w:t>
            </w:r>
            <w:r>
              <w:rPr>
                <w:lang w:val="vi-VN"/>
              </w:rPr>
              <w:t>, Color</w:t>
            </w:r>
          </w:p>
        </w:tc>
      </w:tr>
      <w:tr w:rsidR="00094199" w14:paraId="22D19BD4" w14:textId="77777777" w:rsidTr="00296062">
        <w:tc>
          <w:tcPr>
            <w:tcW w:w="2628" w:type="dxa"/>
            <w:shd w:val="clear" w:color="auto" w:fill="auto"/>
          </w:tcPr>
          <w:p w14:paraId="6FAE8CEB" w14:textId="77777777" w:rsidR="00094199" w:rsidRPr="00D44A6C" w:rsidRDefault="00094199" w:rsidP="00296062">
            <w:pPr>
              <w:ind w:firstLine="22"/>
              <w:rPr>
                <w:lang w:val="vi-VN"/>
              </w:rPr>
            </w:pPr>
            <w:r>
              <w:rPr>
                <w:lang w:val="vi-VN"/>
              </w:rPr>
              <w:t>Dữ liệu vào</w:t>
            </w:r>
          </w:p>
        </w:tc>
        <w:tc>
          <w:tcPr>
            <w:tcW w:w="6127" w:type="dxa"/>
            <w:shd w:val="clear" w:color="auto" w:fill="auto"/>
          </w:tcPr>
          <w:p w14:paraId="1661038B" w14:textId="468314E3" w:rsidR="00094199" w:rsidRPr="008A03B6" w:rsidRDefault="00094199" w:rsidP="00296062">
            <w:pPr>
              <w:ind w:firstLine="0"/>
              <w:rPr>
                <w:lang w:val="vi-VN"/>
              </w:rPr>
            </w:pPr>
            <w:r>
              <w:rPr>
                <w:lang w:val="vi-VN"/>
              </w:rPr>
              <w:t>Hình ảnh</w:t>
            </w:r>
            <w:r w:rsidR="00F13330">
              <w:rPr>
                <w:lang w:val="vi-VN"/>
              </w:rPr>
              <w:t xml:space="preserve"> từ thư viện</w:t>
            </w:r>
          </w:p>
        </w:tc>
      </w:tr>
      <w:tr w:rsidR="00094199" w14:paraId="712DB5F2" w14:textId="77777777" w:rsidTr="00296062">
        <w:tc>
          <w:tcPr>
            <w:tcW w:w="2628" w:type="dxa"/>
            <w:shd w:val="clear" w:color="auto" w:fill="auto"/>
          </w:tcPr>
          <w:p w14:paraId="5E53CD8F" w14:textId="77777777" w:rsidR="00094199" w:rsidRPr="00D44A6C" w:rsidRDefault="00094199" w:rsidP="00296062">
            <w:pPr>
              <w:ind w:firstLine="22"/>
              <w:rPr>
                <w:lang w:val="vi-VN"/>
              </w:rPr>
            </w:pPr>
            <w:r>
              <w:rPr>
                <w:lang w:val="vi-VN"/>
              </w:rPr>
              <w:t>Kết quả</w:t>
            </w:r>
          </w:p>
        </w:tc>
        <w:tc>
          <w:tcPr>
            <w:tcW w:w="6127" w:type="dxa"/>
            <w:shd w:val="clear" w:color="auto" w:fill="auto"/>
          </w:tcPr>
          <w:p w14:paraId="5001D3F8" w14:textId="77777777" w:rsidR="00094199" w:rsidRPr="000B0067" w:rsidRDefault="00094199" w:rsidP="00296062">
            <w:pPr>
              <w:spacing w:line="360" w:lineRule="auto"/>
              <w:ind w:firstLine="0"/>
              <w:rPr>
                <w:lang w:val="vi-VN"/>
              </w:rPr>
            </w:pPr>
            <w:r w:rsidRPr="008A03B6">
              <w:t xml:space="preserve">Hình được </w:t>
            </w:r>
            <w:r>
              <w:t>chỉnh</w:t>
            </w:r>
            <w:r>
              <w:rPr>
                <w:lang w:val="vi-VN"/>
              </w:rPr>
              <w:t xml:space="preserve"> sửa và có được một ảnh mới</w:t>
            </w:r>
          </w:p>
        </w:tc>
      </w:tr>
      <w:tr w:rsidR="00094199" w14:paraId="573DC1D7" w14:textId="77777777" w:rsidTr="00296062">
        <w:tc>
          <w:tcPr>
            <w:tcW w:w="2628" w:type="dxa"/>
            <w:shd w:val="clear" w:color="auto" w:fill="auto"/>
          </w:tcPr>
          <w:p w14:paraId="01A9F17D" w14:textId="77777777" w:rsidR="00094199" w:rsidRPr="00D44A6C" w:rsidRDefault="00094199" w:rsidP="00296062">
            <w:pPr>
              <w:ind w:firstLine="22"/>
              <w:rPr>
                <w:lang w:val="vi-VN"/>
              </w:rPr>
            </w:pPr>
            <w:r>
              <w:rPr>
                <w:lang w:val="vi-VN"/>
              </w:rPr>
              <w:t>Quá trình xử lý</w:t>
            </w:r>
          </w:p>
        </w:tc>
        <w:tc>
          <w:tcPr>
            <w:tcW w:w="6127" w:type="dxa"/>
            <w:shd w:val="clear" w:color="auto" w:fill="auto"/>
          </w:tcPr>
          <w:p w14:paraId="6FA20387" w14:textId="39EA49B6" w:rsidR="00094199" w:rsidRPr="000B0067" w:rsidRDefault="00094199" w:rsidP="00721020">
            <w:pPr>
              <w:pStyle w:val="ListParagraph"/>
              <w:numPr>
                <w:ilvl w:val="0"/>
                <w:numId w:val="35"/>
              </w:numPr>
              <w:spacing w:before="0" w:after="0" w:line="360" w:lineRule="auto"/>
              <w:ind w:left="521" w:hanging="521"/>
              <w:jc w:val="left"/>
              <w:rPr>
                <w:rStyle w:val="ListParagraphChar"/>
              </w:rPr>
            </w:pPr>
            <w:r w:rsidRPr="00094199">
              <w:rPr>
                <w:rStyle w:val="ListParagraphChar"/>
              </w:rPr>
              <w:t>Chọn ảnh từ thư viện ảnh</w:t>
            </w:r>
            <w:r w:rsidRPr="000B0067">
              <w:rPr>
                <w:rStyle w:val="ListParagraphChar"/>
              </w:rPr>
              <w:t>.</w:t>
            </w:r>
          </w:p>
          <w:p w14:paraId="356E37F3" w14:textId="1DD04DBD" w:rsidR="00094199" w:rsidRPr="000B0067" w:rsidRDefault="00094199" w:rsidP="00721020">
            <w:pPr>
              <w:pStyle w:val="ListParagraph"/>
              <w:numPr>
                <w:ilvl w:val="0"/>
                <w:numId w:val="35"/>
              </w:numPr>
              <w:spacing w:before="0" w:after="0" w:line="360" w:lineRule="auto"/>
              <w:ind w:left="521" w:hanging="521"/>
              <w:jc w:val="left"/>
              <w:rPr>
                <w:rStyle w:val="ListParagraphChar"/>
              </w:rPr>
            </w:pPr>
            <w:r w:rsidRPr="00094199">
              <w:rPr>
                <w:rStyle w:val="ListParagraphChar"/>
              </w:rPr>
              <w:t xml:space="preserve">Nhấn chọn nút </w:t>
            </w:r>
            <w:r w:rsidR="009E0D3B" w:rsidRPr="00721020">
              <w:rPr>
                <w:rStyle w:val="ListParagraphChar"/>
                <w:lang w:val="vi-VN"/>
              </w:rPr>
              <w:t>Edit</w:t>
            </w:r>
            <w:r w:rsidRPr="000B0067">
              <w:rPr>
                <w:rStyle w:val="ListParagraphChar"/>
              </w:rPr>
              <w:t>.</w:t>
            </w:r>
          </w:p>
          <w:p w14:paraId="6065257D" w14:textId="6E9F9404" w:rsidR="00094199" w:rsidRPr="000B0067" w:rsidRDefault="009E0D3B" w:rsidP="00721020">
            <w:pPr>
              <w:numPr>
                <w:ilvl w:val="0"/>
                <w:numId w:val="35"/>
              </w:numPr>
              <w:spacing w:before="0" w:after="0" w:line="360" w:lineRule="auto"/>
              <w:ind w:left="521" w:hanging="521"/>
              <w:jc w:val="left"/>
              <w:rPr>
                <w:rStyle w:val="ListParagraphChar"/>
              </w:rPr>
            </w:pPr>
            <w:r w:rsidRPr="009E0D3B">
              <w:rPr>
                <w:rStyle w:val="ListParagraphChar"/>
              </w:rPr>
              <w:lastRenderedPageBreak/>
              <w:t xml:space="preserve">Kéo </w:t>
            </w:r>
            <w:bookmarkStart w:id="59" w:name="OLE_LINK19"/>
            <w:bookmarkStart w:id="60" w:name="OLE_LINK20"/>
            <w:r w:rsidRPr="009E0D3B">
              <w:rPr>
                <w:rStyle w:val="ListParagraphChar"/>
              </w:rPr>
              <w:t xml:space="preserve">thanh seekbar </w:t>
            </w:r>
            <w:bookmarkEnd w:id="59"/>
            <w:bookmarkEnd w:id="60"/>
            <w:r w:rsidRPr="009E0D3B">
              <w:rPr>
                <w:rStyle w:val="ListParagraphChar"/>
              </w:rPr>
              <w:t xml:space="preserve">đến vị trí </w:t>
            </w:r>
            <w:r w:rsidR="00C5171E">
              <w:rPr>
                <w:rStyle w:val="ListParagraphChar"/>
                <w:lang w:val="vi-VN"/>
              </w:rPr>
              <w:t xml:space="preserve">cần </w:t>
            </w:r>
            <w:r w:rsidRPr="009E0D3B">
              <w:rPr>
                <w:rStyle w:val="ListParagraphChar"/>
              </w:rPr>
              <w:t>chọn</w:t>
            </w:r>
            <w:r w:rsidR="00C5171E">
              <w:rPr>
                <w:rStyle w:val="ListParagraphChar"/>
                <w:lang w:val="vi-VN"/>
              </w:rPr>
              <w:t xml:space="preserve"> để có</w:t>
            </w:r>
            <w:r w:rsidRPr="009E0D3B">
              <w:rPr>
                <w:rStyle w:val="ListParagraphChar"/>
              </w:rPr>
              <w:t xml:space="preserve"> hiệu ứng thích hợp</w:t>
            </w:r>
            <w:r w:rsidR="00094199" w:rsidRPr="000B0067">
              <w:rPr>
                <w:rStyle w:val="ListParagraphChar"/>
              </w:rPr>
              <w:t>.</w:t>
            </w:r>
          </w:p>
          <w:p w14:paraId="235C1FCD" w14:textId="77777777" w:rsidR="00094199" w:rsidRPr="000B0067" w:rsidRDefault="00094199" w:rsidP="00721020">
            <w:pPr>
              <w:numPr>
                <w:ilvl w:val="0"/>
                <w:numId w:val="35"/>
              </w:numPr>
              <w:spacing w:before="0" w:after="0" w:line="360" w:lineRule="auto"/>
              <w:ind w:left="521" w:hanging="521"/>
              <w:jc w:val="left"/>
              <w:rPr>
                <w:rStyle w:val="ListParagraphChar"/>
              </w:rPr>
            </w:pPr>
            <w:r w:rsidRPr="00094199">
              <w:rPr>
                <w:rStyle w:val="ListParagraphChar"/>
              </w:rPr>
              <w:t>Tiếp tục bước chỉnh sửa hoặc nhấn lưu</w:t>
            </w:r>
            <w:r w:rsidRPr="000B0067">
              <w:rPr>
                <w:rStyle w:val="ListParagraphChar"/>
              </w:rPr>
              <w:t>.</w:t>
            </w:r>
          </w:p>
          <w:p w14:paraId="203CCAD3" w14:textId="77777777" w:rsidR="00094199" w:rsidRDefault="00094199" w:rsidP="00721020">
            <w:pPr>
              <w:numPr>
                <w:ilvl w:val="0"/>
                <w:numId w:val="35"/>
              </w:numPr>
              <w:spacing w:before="0" w:after="0" w:line="360" w:lineRule="auto"/>
              <w:ind w:left="521" w:hanging="521"/>
              <w:jc w:val="left"/>
            </w:pPr>
            <w:r w:rsidRPr="000B0067">
              <w:rPr>
                <w:rStyle w:val="ListParagraphChar"/>
              </w:rPr>
              <w:t>Kết thúc Use case.</w:t>
            </w:r>
          </w:p>
        </w:tc>
      </w:tr>
    </w:tbl>
    <w:p w14:paraId="32924011" w14:textId="43154920" w:rsidR="00291BC3" w:rsidRDefault="00291BC3" w:rsidP="00291BC3">
      <w:pPr>
        <w:rPr>
          <w:lang w:val="vi-VN"/>
        </w:rPr>
      </w:pPr>
    </w:p>
    <w:p w14:paraId="523A0DBD" w14:textId="0EA5F803" w:rsidR="005B1CAC" w:rsidRDefault="005B1CAC" w:rsidP="005B1CAC">
      <w:pPr>
        <w:pStyle w:val="Caption"/>
        <w:keepNext/>
      </w:pPr>
      <w:bookmarkStart w:id="61" w:name="_Toc105501100"/>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3</w:t>
      </w:r>
      <w:r>
        <w:fldChar w:fldCharType="end"/>
      </w:r>
      <w:r>
        <w:t xml:space="preserve"> - Chức năng vẽ vào ảnh</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6127"/>
      </w:tblGrid>
      <w:tr w:rsidR="0061602A" w14:paraId="1DD048BD" w14:textId="77777777" w:rsidTr="00296062">
        <w:tc>
          <w:tcPr>
            <w:tcW w:w="2628" w:type="dxa"/>
            <w:shd w:val="clear" w:color="auto" w:fill="auto"/>
          </w:tcPr>
          <w:p w14:paraId="68AC6862" w14:textId="77777777" w:rsidR="0061602A" w:rsidRPr="00094199" w:rsidRDefault="0061602A" w:rsidP="00296062">
            <w:pPr>
              <w:ind w:firstLine="22"/>
              <w:rPr>
                <w:b/>
                <w:bCs/>
                <w:lang w:val="vi-VN"/>
              </w:rPr>
            </w:pPr>
            <w:r w:rsidRPr="00D44A6C">
              <w:rPr>
                <w:b/>
                <w:bCs/>
              </w:rPr>
              <w:t>Use case</w:t>
            </w:r>
          </w:p>
        </w:tc>
        <w:tc>
          <w:tcPr>
            <w:tcW w:w="6127" w:type="dxa"/>
            <w:shd w:val="clear" w:color="auto" w:fill="auto"/>
          </w:tcPr>
          <w:p w14:paraId="392D66DF" w14:textId="77777777" w:rsidR="0061602A" w:rsidRPr="00D44A6C" w:rsidRDefault="0061602A" w:rsidP="00296062">
            <w:pPr>
              <w:spacing w:line="360" w:lineRule="auto"/>
              <w:ind w:firstLine="0"/>
              <w:rPr>
                <w:b/>
                <w:bCs/>
              </w:rPr>
            </w:pPr>
            <w:r w:rsidRPr="00D44A6C">
              <w:rPr>
                <w:b/>
                <w:bCs/>
              </w:rPr>
              <w:t>Nội dung</w:t>
            </w:r>
          </w:p>
        </w:tc>
      </w:tr>
      <w:tr w:rsidR="0061602A" w14:paraId="7068DE7B" w14:textId="77777777" w:rsidTr="00296062">
        <w:tc>
          <w:tcPr>
            <w:tcW w:w="2628" w:type="dxa"/>
            <w:shd w:val="clear" w:color="auto" w:fill="auto"/>
          </w:tcPr>
          <w:p w14:paraId="5A833853" w14:textId="77777777" w:rsidR="0061602A" w:rsidRDefault="0061602A" w:rsidP="00296062">
            <w:pPr>
              <w:ind w:firstLine="22"/>
            </w:pPr>
            <w:r>
              <w:t>Tên Use case</w:t>
            </w:r>
          </w:p>
        </w:tc>
        <w:tc>
          <w:tcPr>
            <w:tcW w:w="6127" w:type="dxa"/>
            <w:shd w:val="clear" w:color="auto" w:fill="auto"/>
          </w:tcPr>
          <w:p w14:paraId="7714B4CC" w14:textId="00ACD26A" w:rsidR="0061602A" w:rsidRPr="0061602A" w:rsidRDefault="0061602A" w:rsidP="00296062">
            <w:pPr>
              <w:spacing w:line="360" w:lineRule="auto"/>
              <w:ind w:firstLine="0"/>
              <w:rPr>
                <w:lang w:val="vi-VN"/>
              </w:rPr>
            </w:pPr>
            <w:r>
              <w:rPr>
                <w:lang w:val="vi-VN"/>
              </w:rPr>
              <w:t>Vẽ vào ảnh</w:t>
            </w:r>
          </w:p>
        </w:tc>
      </w:tr>
      <w:tr w:rsidR="0061602A" w14:paraId="22163473" w14:textId="77777777" w:rsidTr="00C5171E">
        <w:trPr>
          <w:trHeight w:val="670"/>
        </w:trPr>
        <w:tc>
          <w:tcPr>
            <w:tcW w:w="2628" w:type="dxa"/>
            <w:shd w:val="clear" w:color="auto" w:fill="auto"/>
          </w:tcPr>
          <w:p w14:paraId="022C15F0" w14:textId="77777777" w:rsidR="0061602A" w:rsidRPr="00D44A6C" w:rsidRDefault="0061602A" w:rsidP="00296062">
            <w:pPr>
              <w:ind w:firstLine="22"/>
              <w:rPr>
                <w:lang w:val="vi-VN"/>
              </w:rPr>
            </w:pPr>
            <w:r>
              <w:rPr>
                <w:lang w:val="vi-VN"/>
              </w:rPr>
              <w:t>Tác nhân</w:t>
            </w:r>
          </w:p>
        </w:tc>
        <w:tc>
          <w:tcPr>
            <w:tcW w:w="6127" w:type="dxa"/>
            <w:shd w:val="clear" w:color="auto" w:fill="auto"/>
          </w:tcPr>
          <w:p w14:paraId="70525866" w14:textId="77777777" w:rsidR="0061602A" w:rsidRPr="008A03B6" w:rsidRDefault="0061602A" w:rsidP="00296062">
            <w:pPr>
              <w:ind w:firstLine="0"/>
              <w:rPr>
                <w:lang w:val="vi-VN"/>
              </w:rPr>
            </w:pPr>
            <w:r>
              <w:rPr>
                <w:lang w:val="vi-VN"/>
              </w:rPr>
              <w:t>Người dùng</w:t>
            </w:r>
          </w:p>
        </w:tc>
      </w:tr>
      <w:tr w:rsidR="0061602A" w14:paraId="3DBBE58A" w14:textId="77777777" w:rsidTr="00296062">
        <w:tc>
          <w:tcPr>
            <w:tcW w:w="2628" w:type="dxa"/>
            <w:shd w:val="clear" w:color="auto" w:fill="auto"/>
          </w:tcPr>
          <w:p w14:paraId="48E6DFD7" w14:textId="77777777" w:rsidR="0061602A" w:rsidRPr="00D44A6C" w:rsidRDefault="0061602A" w:rsidP="00296062">
            <w:pPr>
              <w:ind w:firstLine="22"/>
              <w:rPr>
                <w:lang w:val="vi-VN"/>
              </w:rPr>
            </w:pPr>
            <w:r>
              <w:rPr>
                <w:lang w:val="vi-VN"/>
              </w:rPr>
              <w:t>Mô tả</w:t>
            </w:r>
          </w:p>
        </w:tc>
        <w:tc>
          <w:tcPr>
            <w:tcW w:w="6127" w:type="dxa"/>
            <w:shd w:val="clear" w:color="auto" w:fill="auto"/>
          </w:tcPr>
          <w:p w14:paraId="5C26208F" w14:textId="1E7D1933" w:rsidR="0061602A" w:rsidRPr="0061602A" w:rsidRDefault="0061602A" w:rsidP="00296062">
            <w:pPr>
              <w:spacing w:line="360" w:lineRule="auto"/>
              <w:ind w:firstLine="0"/>
              <w:rPr>
                <w:lang w:val="vi-VN"/>
              </w:rPr>
            </w:pPr>
            <w:r w:rsidRPr="005B3790">
              <w:t>Chọn ảnh từ thư viện</w:t>
            </w:r>
            <w:r>
              <w:rPr>
                <w:lang w:val="vi-VN"/>
              </w:rPr>
              <w:t xml:space="preserve"> </w:t>
            </w:r>
            <w:r w:rsidRPr="005B3790">
              <w:t xml:space="preserve">(nhấn chọn icon </w:t>
            </w:r>
            <w:r>
              <w:t>ảnh</w:t>
            </w:r>
            <w:r w:rsidRPr="005B3790">
              <w:t xml:space="preserve"> trên màn hình</w:t>
            </w:r>
            <w:r>
              <w:rPr>
                <w:lang w:val="vi-VN"/>
              </w:rPr>
              <w:t xml:space="preserve">) </w:t>
            </w:r>
            <w:r w:rsidRPr="005B3790">
              <w:t xml:space="preserve">và thực hiện </w:t>
            </w:r>
            <w:r>
              <w:t>tuỳ</w:t>
            </w:r>
            <w:r>
              <w:rPr>
                <w:lang w:val="vi-VN"/>
              </w:rPr>
              <w:t xml:space="preserve"> chỉnh</w:t>
            </w:r>
            <w:r w:rsidRPr="0061602A">
              <w:rPr>
                <w:lang w:val="vi-VN"/>
              </w:rPr>
              <w:t xml:space="preserve"> nét vẽ, màu và vẽ lên ảnh</w:t>
            </w:r>
          </w:p>
        </w:tc>
      </w:tr>
      <w:tr w:rsidR="0061602A" w14:paraId="787B2C89" w14:textId="77777777" w:rsidTr="00296062">
        <w:tc>
          <w:tcPr>
            <w:tcW w:w="2628" w:type="dxa"/>
            <w:shd w:val="clear" w:color="auto" w:fill="auto"/>
          </w:tcPr>
          <w:p w14:paraId="6C61C5EF" w14:textId="77777777" w:rsidR="0061602A" w:rsidRPr="00D44A6C" w:rsidRDefault="0061602A" w:rsidP="00296062">
            <w:pPr>
              <w:ind w:firstLine="22"/>
              <w:rPr>
                <w:lang w:val="vi-VN"/>
              </w:rPr>
            </w:pPr>
            <w:r>
              <w:rPr>
                <w:lang w:val="vi-VN"/>
              </w:rPr>
              <w:t>Dữ liệu vào</w:t>
            </w:r>
          </w:p>
        </w:tc>
        <w:tc>
          <w:tcPr>
            <w:tcW w:w="6127" w:type="dxa"/>
            <w:shd w:val="clear" w:color="auto" w:fill="auto"/>
          </w:tcPr>
          <w:p w14:paraId="7DF343C1" w14:textId="77777777" w:rsidR="0061602A" w:rsidRPr="008A03B6" w:rsidRDefault="0061602A" w:rsidP="00296062">
            <w:pPr>
              <w:ind w:firstLine="0"/>
              <w:rPr>
                <w:lang w:val="vi-VN"/>
              </w:rPr>
            </w:pPr>
            <w:r>
              <w:rPr>
                <w:lang w:val="vi-VN"/>
              </w:rPr>
              <w:t>Hình ảnh từ thư viện</w:t>
            </w:r>
          </w:p>
        </w:tc>
      </w:tr>
      <w:tr w:rsidR="0061602A" w14:paraId="4899E04D" w14:textId="77777777" w:rsidTr="00296062">
        <w:tc>
          <w:tcPr>
            <w:tcW w:w="2628" w:type="dxa"/>
            <w:shd w:val="clear" w:color="auto" w:fill="auto"/>
          </w:tcPr>
          <w:p w14:paraId="2868737D" w14:textId="77777777" w:rsidR="0061602A" w:rsidRPr="00D44A6C" w:rsidRDefault="0061602A" w:rsidP="00296062">
            <w:pPr>
              <w:ind w:firstLine="22"/>
              <w:rPr>
                <w:lang w:val="vi-VN"/>
              </w:rPr>
            </w:pPr>
            <w:r>
              <w:rPr>
                <w:lang w:val="vi-VN"/>
              </w:rPr>
              <w:t>Kết quả</w:t>
            </w:r>
          </w:p>
        </w:tc>
        <w:tc>
          <w:tcPr>
            <w:tcW w:w="6127" w:type="dxa"/>
            <w:shd w:val="clear" w:color="auto" w:fill="auto"/>
          </w:tcPr>
          <w:p w14:paraId="4A2355A8" w14:textId="77777777" w:rsidR="0061602A" w:rsidRPr="000B0067" w:rsidRDefault="0061602A" w:rsidP="00296062">
            <w:pPr>
              <w:spacing w:line="360" w:lineRule="auto"/>
              <w:ind w:firstLine="0"/>
              <w:rPr>
                <w:lang w:val="vi-VN"/>
              </w:rPr>
            </w:pPr>
            <w:r w:rsidRPr="008A03B6">
              <w:t xml:space="preserve">Hình được </w:t>
            </w:r>
            <w:r>
              <w:t>chỉnh</w:t>
            </w:r>
            <w:r>
              <w:rPr>
                <w:lang w:val="vi-VN"/>
              </w:rPr>
              <w:t xml:space="preserve"> sửa và có được một ảnh mới</w:t>
            </w:r>
          </w:p>
        </w:tc>
      </w:tr>
      <w:tr w:rsidR="0061602A" w14:paraId="566ECA77" w14:textId="77777777" w:rsidTr="00296062">
        <w:tc>
          <w:tcPr>
            <w:tcW w:w="2628" w:type="dxa"/>
            <w:shd w:val="clear" w:color="auto" w:fill="auto"/>
          </w:tcPr>
          <w:p w14:paraId="523ED4BF" w14:textId="77777777" w:rsidR="0061602A" w:rsidRPr="00D44A6C" w:rsidRDefault="0061602A" w:rsidP="00296062">
            <w:pPr>
              <w:ind w:firstLine="22"/>
              <w:rPr>
                <w:lang w:val="vi-VN"/>
              </w:rPr>
            </w:pPr>
            <w:r>
              <w:rPr>
                <w:lang w:val="vi-VN"/>
              </w:rPr>
              <w:t>Quá trình xử lý</w:t>
            </w:r>
          </w:p>
        </w:tc>
        <w:tc>
          <w:tcPr>
            <w:tcW w:w="6127" w:type="dxa"/>
            <w:shd w:val="clear" w:color="auto" w:fill="auto"/>
          </w:tcPr>
          <w:p w14:paraId="4F747702" w14:textId="4443D978" w:rsidR="0061602A" w:rsidRPr="000B0067" w:rsidRDefault="0061602A" w:rsidP="00C5171E">
            <w:pPr>
              <w:pStyle w:val="ListParagraph"/>
              <w:numPr>
                <w:ilvl w:val="0"/>
                <w:numId w:val="36"/>
              </w:numPr>
              <w:spacing w:before="0" w:after="0" w:line="360" w:lineRule="auto"/>
              <w:ind w:left="521" w:hanging="521"/>
              <w:jc w:val="left"/>
              <w:rPr>
                <w:rStyle w:val="ListParagraphChar"/>
              </w:rPr>
            </w:pPr>
            <w:r w:rsidRPr="00094199">
              <w:rPr>
                <w:rStyle w:val="ListParagraphChar"/>
              </w:rPr>
              <w:t>Chọn ảnh từ thư viện ảnh</w:t>
            </w:r>
            <w:r w:rsidRPr="000B0067">
              <w:rPr>
                <w:rStyle w:val="ListParagraphChar"/>
              </w:rPr>
              <w:t>.</w:t>
            </w:r>
          </w:p>
          <w:p w14:paraId="4206567A" w14:textId="7E8A9A2B" w:rsidR="0061602A" w:rsidRPr="000B0067" w:rsidRDefault="0061602A" w:rsidP="00C5171E">
            <w:pPr>
              <w:numPr>
                <w:ilvl w:val="0"/>
                <w:numId w:val="36"/>
              </w:numPr>
              <w:spacing w:before="0" w:after="0" w:line="360" w:lineRule="auto"/>
              <w:ind w:left="521" w:hanging="521"/>
              <w:jc w:val="left"/>
              <w:rPr>
                <w:rStyle w:val="ListParagraphChar"/>
              </w:rPr>
            </w:pPr>
            <w:r w:rsidRPr="0061602A">
              <w:rPr>
                <w:rStyle w:val="ListParagraphChar"/>
              </w:rPr>
              <w:t xml:space="preserve">Nhấn chọn nút </w:t>
            </w:r>
            <w:r>
              <w:rPr>
                <w:rStyle w:val="ListParagraphChar"/>
                <w:lang w:val="vi-VN"/>
              </w:rPr>
              <w:t>B</w:t>
            </w:r>
            <w:r w:rsidRPr="0061602A">
              <w:rPr>
                <w:rStyle w:val="ListParagraphChar"/>
              </w:rPr>
              <w:t>rush</w:t>
            </w:r>
            <w:r w:rsidRPr="000B0067">
              <w:rPr>
                <w:rStyle w:val="ListParagraphChar"/>
              </w:rPr>
              <w:t>.</w:t>
            </w:r>
          </w:p>
          <w:p w14:paraId="08305C7E" w14:textId="253B8AA5" w:rsidR="0061602A" w:rsidRPr="000B0067" w:rsidRDefault="00A92EF0" w:rsidP="00C5171E">
            <w:pPr>
              <w:numPr>
                <w:ilvl w:val="0"/>
                <w:numId w:val="36"/>
              </w:numPr>
              <w:spacing w:before="0" w:after="0" w:line="360" w:lineRule="auto"/>
              <w:ind w:left="521" w:hanging="521"/>
              <w:jc w:val="left"/>
              <w:rPr>
                <w:rStyle w:val="ListParagraphChar"/>
              </w:rPr>
            </w:pPr>
            <w:r w:rsidRPr="00A92EF0">
              <w:rPr>
                <w:rStyle w:val="ListParagraphChar"/>
              </w:rPr>
              <w:t>Kéo thanh seekbar để chọn độ rộng của nét vẽ, và chọn</w:t>
            </w:r>
            <w:r>
              <w:rPr>
                <w:rStyle w:val="ListParagraphChar"/>
                <w:lang w:val="vi-VN"/>
              </w:rPr>
              <w:t xml:space="preserve"> màu</w:t>
            </w:r>
            <w:r w:rsidR="0061602A" w:rsidRPr="000B0067">
              <w:rPr>
                <w:rStyle w:val="ListParagraphChar"/>
              </w:rPr>
              <w:t>.</w:t>
            </w:r>
          </w:p>
          <w:p w14:paraId="4258FCE7" w14:textId="77777777" w:rsidR="0061602A" w:rsidRPr="000B0067" w:rsidRDefault="0061602A" w:rsidP="00C5171E">
            <w:pPr>
              <w:numPr>
                <w:ilvl w:val="0"/>
                <w:numId w:val="36"/>
              </w:numPr>
              <w:spacing w:before="0" w:after="0" w:line="360" w:lineRule="auto"/>
              <w:ind w:left="521" w:hanging="521"/>
              <w:jc w:val="left"/>
              <w:rPr>
                <w:rStyle w:val="ListParagraphChar"/>
              </w:rPr>
            </w:pPr>
            <w:r w:rsidRPr="00094199">
              <w:rPr>
                <w:rStyle w:val="ListParagraphChar"/>
              </w:rPr>
              <w:t>Tiếp tục bước chỉnh sửa hoặc nhấn lưu</w:t>
            </w:r>
            <w:r w:rsidRPr="000B0067">
              <w:rPr>
                <w:rStyle w:val="ListParagraphChar"/>
              </w:rPr>
              <w:t>.</w:t>
            </w:r>
          </w:p>
          <w:p w14:paraId="6AEB0D6C" w14:textId="77777777" w:rsidR="0061602A" w:rsidRDefault="0061602A" w:rsidP="00C5171E">
            <w:pPr>
              <w:numPr>
                <w:ilvl w:val="0"/>
                <w:numId w:val="36"/>
              </w:numPr>
              <w:spacing w:before="0" w:after="0" w:line="360" w:lineRule="auto"/>
              <w:ind w:left="521" w:hanging="521"/>
              <w:jc w:val="left"/>
            </w:pPr>
            <w:r w:rsidRPr="000B0067">
              <w:rPr>
                <w:rStyle w:val="ListParagraphChar"/>
              </w:rPr>
              <w:t>Kết thúc Use case.</w:t>
            </w:r>
          </w:p>
        </w:tc>
      </w:tr>
    </w:tbl>
    <w:p w14:paraId="22C1A876" w14:textId="5A5E162C" w:rsidR="00291BC3" w:rsidRDefault="00A92EF0" w:rsidP="00A92EF0">
      <w:pPr>
        <w:pStyle w:val="Heading2"/>
        <w:rPr>
          <w:lang w:val="vi-VN"/>
        </w:rPr>
      </w:pPr>
      <w:bookmarkStart w:id="62" w:name="_Toc105501083"/>
      <w:r>
        <w:rPr>
          <w:lang w:val="vi-VN"/>
        </w:rPr>
        <w:t>Triển khai xây dựng</w:t>
      </w:r>
      <w:bookmarkEnd w:id="62"/>
    </w:p>
    <w:p w14:paraId="66856A47" w14:textId="41D22C6D" w:rsidR="00A92EF0" w:rsidRDefault="006E3517" w:rsidP="006E3517">
      <w:pPr>
        <w:pStyle w:val="Heading3"/>
        <w:rPr>
          <w:lang w:val="vi-VN"/>
        </w:rPr>
      </w:pPr>
      <w:bookmarkStart w:id="63" w:name="_Toc105501084"/>
      <w:r>
        <w:rPr>
          <w:lang w:val="vi-VN"/>
        </w:rPr>
        <w:t>Nhập thư viện</w:t>
      </w:r>
      <w:bookmarkEnd w:id="63"/>
    </w:p>
    <w:p w14:paraId="1B4A7172" w14:textId="4C9EA91A" w:rsidR="0011659A" w:rsidRPr="0011659A" w:rsidRDefault="0011659A" w:rsidP="00A84BA4">
      <w:pPr>
        <w:pStyle w:val="ListParagraph"/>
        <w:rPr>
          <w:lang w:val="vi-VN"/>
        </w:rPr>
      </w:pPr>
      <w:r w:rsidRPr="0011659A">
        <w:rPr>
          <w:lang w:val="vi-VN"/>
        </w:rPr>
        <w:t xml:space="preserve">Trước khi bạn bắt đầu, hãy </w:t>
      </w:r>
      <w:r>
        <w:rPr>
          <w:lang w:val="vi-VN"/>
        </w:rPr>
        <w:t>nhập một số thư viện</w:t>
      </w:r>
      <w:r w:rsidRPr="0011659A">
        <w:rPr>
          <w:lang w:val="vi-VN"/>
        </w:rPr>
        <w:t xml:space="preserve"> quan trọng nhất trong khung Core Image:</w:t>
      </w:r>
    </w:p>
    <w:p w14:paraId="11EEE75A" w14:textId="5F169AAD" w:rsidR="0011659A" w:rsidRPr="0011659A" w:rsidRDefault="0011659A" w:rsidP="005E46CD">
      <w:pPr>
        <w:pStyle w:val="List21"/>
        <w:rPr>
          <w:lang w:val="vi-VN"/>
        </w:rPr>
      </w:pPr>
      <w:r w:rsidRPr="0011659A">
        <w:rPr>
          <w:lang w:val="vi-VN"/>
        </w:rPr>
        <w:t>CIContext</w:t>
      </w:r>
      <w:r w:rsidR="005F2BC6">
        <w:rPr>
          <w:lang w:val="vi-VN"/>
        </w:rPr>
        <w:t>:</w:t>
      </w:r>
      <w:r w:rsidRPr="0011659A">
        <w:rPr>
          <w:lang w:val="vi-VN"/>
        </w:rPr>
        <w:t xml:space="preserve"> </w:t>
      </w:r>
      <w:r w:rsidRPr="00AA47A5">
        <w:rPr>
          <w:b/>
          <w:bCs/>
          <w:lang w:val="vi-VN"/>
        </w:rPr>
        <w:t>CIContext</w:t>
      </w:r>
      <w:r>
        <w:rPr>
          <w:lang w:val="vi-VN"/>
        </w:rPr>
        <w:t xml:space="preserve"> </w:t>
      </w:r>
      <w:r w:rsidRPr="0011659A">
        <w:rPr>
          <w:lang w:val="vi-VN"/>
        </w:rPr>
        <w:t>thực hiện tất cả các xử lý của một hình ảnh cốt lõi. Điều này giống như một ngữ cảnh Core Graphics hoặc OpenGL.</w:t>
      </w:r>
    </w:p>
    <w:p w14:paraId="152E1F5F" w14:textId="79933847" w:rsidR="0011659A" w:rsidRPr="0011659A" w:rsidRDefault="0011659A" w:rsidP="005E46CD">
      <w:pPr>
        <w:pStyle w:val="List21"/>
        <w:rPr>
          <w:lang w:val="vi-VN"/>
        </w:rPr>
      </w:pPr>
      <w:r w:rsidRPr="0011659A">
        <w:rPr>
          <w:lang w:val="vi-VN"/>
        </w:rPr>
        <w:t>CIImage</w:t>
      </w:r>
      <w:r w:rsidR="005F2BC6">
        <w:rPr>
          <w:lang w:val="vi-VN"/>
        </w:rPr>
        <w:t>:</w:t>
      </w:r>
      <w:r w:rsidRPr="0011659A">
        <w:rPr>
          <w:lang w:val="vi-VN"/>
        </w:rPr>
        <w:t xml:space="preserve"> Lớp này chứa dữ liệu hình ảnh. A </w:t>
      </w:r>
      <w:r w:rsidRPr="00AA47A5">
        <w:rPr>
          <w:b/>
          <w:bCs/>
          <w:lang w:val="vi-VN"/>
        </w:rPr>
        <w:t>UIImage</w:t>
      </w:r>
      <w:r w:rsidRPr="0011659A">
        <w:rPr>
          <w:lang w:val="vi-VN"/>
        </w:rPr>
        <w:t>, một tệp hình ảnh hoặc dữ liệu pixel có thể tạo ra nó.</w:t>
      </w:r>
    </w:p>
    <w:p w14:paraId="7CA2838B" w14:textId="5F945DD2" w:rsidR="006E3517" w:rsidRDefault="0011659A" w:rsidP="005E46CD">
      <w:pPr>
        <w:pStyle w:val="List21"/>
        <w:rPr>
          <w:lang w:val="vi-VN"/>
        </w:rPr>
      </w:pPr>
      <w:r w:rsidRPr="0011659A">
        <w:rPr>
          <w:lang w:val="vi-VN"/>
        </w:rPr>
        <w:lastRenderedPageBreak/>
        <w:t>CIFilter</w:t>
      </w:r>
      <w:r w:rsidR="005F2BC6">
        <w:rPr>
          <w:lang w:val="vi-VN"/>
        </w:rPr>
        <w:t>:</w:t>
      </w:r>
      <w:r w:rsidRPr="0011659A">
        <w:rPr>
          <w:lang w:val="vi-VN"/>
        </w:rPr>
        <w:t xml:space="preserve"> Lớp </w:t>
      </w:r>
      <w:r w:rsidRPr="00AA47A5">
        <w:rPr>
          <w:b/>
          <w:bCs/>
          <w:lang w:val="vi-VN"/>
        </w:rPr>
        <w:t>CIFilter</w:t>
      </w:r>
      <w:r w:rsidR="00AA47A5">
        <w:rPr>
          <w:lang w:val="vi-VN"/>
        </w:rPr>
        <w:t xml:space="preserve"> </w:t>
      </w:r>
      <w:r w:rsidRPr="0011659A">
        <w:rPr>
          <w:lang w:val="vi-VN"/>
        </w:rPr>
        <w:t>học có từ điển. Điều này xác định các thuộc tính của bộ lọc cụ thể mà nó đại diện. Ví dụ về bộ lọc bao gồm sự sống động, đảo màu, cắt xén và nhiều hơn nữa.</w:t>
      </w:r>
    </w:p>
    <w:p w14:paraId="2B2EF432" w14:textId="3D4E611D" w:rsidR="005E46CD" w:rsidRDefault="00F41832" w:rsidP="005E46CD">
      <w:pPr>
        <w:pStyle w:val="ListParagraph"/>
        <w:rPr>
          <w:lang w:val="vi-VN"/>
        </w:rPr>
      </w:pPr>
      <w:r>
        <w:rPr>
          <w:lang w:val="vi-VN"/>
        </w:rPr>
        <w:t>SwiftUI: tạo giao diện cho ứng dụng</w:t>
      </w:r>
    </w:p>
    <w:p w14:paraId="02F06C62" w14:textId="3D59A094" w:rsidR="00276B50" w:rsidRDefault="00276B50" w:rsidP="005E46CD">
      <w:pPr>
        <w:pStyle w:val="ListParagraph"/>
        <w:rPr>
          <w:lang w:val="vi-VN"/>
        </w:rPr>
      </w:pPr>
      <w:r w:rsidRPr="00276B50">
        <w:rPr>
          <w:lang w:val="vi-VN"/>
        </w:rPr>
        <w:t>PencilKit</w:t>
      </w:r>
      <w:r>
        <w:rPr>
          <w:lang w:val="vi-VN"/>
        </w:rPr>
        <w:t xml:space="preserve">: </w:t>
      </w:r>
      <w:r w:rsidR="00DE7A76" w:rsidRPr="00DE7A76">
        <w:rPr>
          <w:lang w:val="vi-VN"/>
        </w:rPr>
        <w:t>cung cấp nhiều chức năng vẽ</w:t>
      </w:r>
    </w:p>
    <w:p w14:paraId="3CF59A50" w14:textId="77F44E31" w:rsidR="007417E8" w:rsidRDefault="007417E8" w:rsidP="00D348A3">
      <w:pPr>
        <w:pStyle w:val="Heading3"/>
        <w:rPr>
          <w:lang w:val="vi-VN"/>
        </w:rPr>
      </w:pPr>
      <w:bookmarkStart w:id="64" w:name="_Toc105501085"/>
      <w:r>
        <w:rPr>
          <w:lang w:val="vi-VN"/>
        </w:rPr>
        <w:t>Cây thư mục Project</w:t>
      </w:r>
      <w:bookmarkEnd w:id="64"/>
    </w:p>
    <w:p w14:paraId="6B4CBDAE" w14:textId="77777777" w:rsidR="00A30D66" w:rsidRDefault="00A30D66" w:rsidP="00A30D66">
      <w:pPr>
        <w:keepNext/>
        <w:ind w:firstLine="0"/>
        <w:jc w:val="center"/>
      </w:pPr>
      <w:r>
        <w:rPr>
          <w:noProof/>
          <w:lang w:val="vi-VN"/>
        </w:rPr>
        <w:drawing>
          <wp:inline distT="0" distB="0" distL="0" distR="0" wp14:anchorId="4AE11A92" wp14:editId="1E5559A3">
            <wp:extent cx="3403600" cy="6489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32830" cy="6545433"/>
                    </a:xfrm>
                    <a:prstGeom prst="rect">
                      <a:avLst/>
                    </a:prstGeom>
                  </pic:spPr>
                </pic:pic>
              </a:graphicData>
            </a:graphic>
          </wp:inline>
        </w:drawing>
      </w:r>
    </w:p>
    <w:p w14:paraId="7268949A" w14:textId="6ECCCAC5" w:rsidR="007417E8" w:rsidRPr="007417E8" w:rsidRDefault="00A30D66" w:rsidP="00A30D66">
      <w:pPr>
        <w:pStyle w:val="Caption"/>
      </w:pPr>
      <w:bookmarkStart w:id="65" w:name="_Toc106467739"/>
      <w:r>
        <w:t xml:space="preserve">Hình </w:t>
      </w:r>
      <w:r w:rsidR="00DF6366">
        <w:fldChar w:fldCharType="begin"/>
      </w:r>
      <w:r w:rsidR="00DF6366">
        <w:instrText xml:space="preserve"> STYLEREF 1 \s </w:instrText>
      </w:r>
      <w:r w:rsidR="00DF6366">
        <w:fldChar w:fldCharType="separate"/>
      </w:r>
      <w:r w:rsidR="00DF6366">
        <w:rPr>
          <w:noProof/>
        </w:rPr>
        <w:t>3</w:t>
      </w:r>
      <w:r w:rsidR="00DF6366">
        <w:fldChar w:fldCharType="end"/>
      </w:r>
      <w:r w:rsidR="00DF6366">
        <w:t>.</w:t>
      </w:r>
      <w:r w:rsidR="00DF6366">
        <w:fldChar w:fldCharType="begin"/>
      </w:r>
      <w:r w:rsidR="00DF6366">
        <w:instrText xml:space="preserve"> SEQ Hình \* ARABIC \s 1 </w:instrText>
      </w:r>
      <w:r w:rsidR="00DF6366">
        <w:fldChar w:fldCharType="separate"/>
      </w:r>
      <w:r w:rsidR="00DF6366">
        <w:rPr>
          <w:noProof/>
        </w:rPr>
        <w:t>4</w:t>
      </w:r>
      <w:r w:rsidR="00DF6366">
        <w:fldChar w:fldCharType="end"/>
      </w:r>
      <w:r>
        <w:t xml:space="preserve"> - Cây thư mục Project</w:t>
      </w:r>
      <w:bookmarkEnd w:id="65"/>
    </w:p>
    <w:p w14:paraId="75D3454D" w14:textId="34FF3088" w:rsidR="00D348A3" w:rsidRDefault="00D348A3" w:rsidP="00D348A3">
      <w:pPr>
        <w:pStyle w:val="Heading3"/>
        <w:rPr>
          <w:lang w:val="vi-VN"/>
        </w:rPr>
      </w:pPr>
      <w:bookmarkStart w:id="66" w:name="_Toc105501086"/>
      <w:r>
        <w:rPr>
          <w:lang w:val="vi-VN"/>
        </w:rPr>
        <w:lastRenderedPageBreak/>
        <w:t>Code giao diện chính</w:t>
      </w:r>
      <w:bookmarkEnd w:id="66"/>
    </w:p>
    <w:p w14:paraId="6CB66AB8" w14:textId="77777777" w:rsidR="007417E8" w:rsidRDefault="007417E8" w:rsidP="007417E8">
      <w:pPr>
        <w:keepNext/>
        <w:ind w:firstLine="0"/>
        <w:jc w:val="center"/>
      </w:pPr>
      <w:r>
        <w:rPr>
          <w:noProof/>
          <w:lang w:val="vi-VN"/>
        </w:rPr>
        <w:drawing>
          <wp:inline distT="0" distB="0" distL="0" distR="0" wp14:anchorId="0DBB0B2E" wp14:editId="443DCD72">
            <wp:extent cx="5732145" cy="3391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2145" cy="3391535"/>
                    </a:xfrm>
                    <a:prstGeom prst="rect">
                      <a:avLst/>
                    </a:prstGeom>
                  </pic:spPr>
                </pic:pic>
              </a:graphicData>
            </a:graphic>
          </wp:inline>
        </w:drawing>
      </w:r>
    </w:p>
    <w:p w14:paraId="41EB29C3" w14:textId="0D15FE70" w:rsidR="00D348A3" w:rsidRPr="00D348A3" w:rsidRDefault="007417E8" w:rsidP="007417E8">
      <w:pPr>
        <w:pStyle w:val="Caption"/>
      </w:pPr>
      <w:bookmarkStart w:id="67" w:name="_Toc106467740"/>
      <w:r>
        <w:t xml:space="preserve">Hình </w:t>
      </w:r>
      <w:r w:rsidR="00DF6366">
        <w:fldChar w:fldCharType="begin"/>
      </w:r>
      <w:r w:rsidR="00DF6366">
        <w:instrText xml:space="preserve"> STYLEREF 1 \s </w:instrText>
      </w:r>
      <w:r w:rsidR="00DF6366">
        <w:fldChar w:fldCharType="separate"/>
      </w:r>
      <w:r w:rsidR="00DF6366">
        <w:rPr>
          <w:noProof/>
        </w:rPr>
        <w:t>3</w:t>
      </w:r>
      <w:r w:rsidR="00DF6366">
        <w:fldChar w:fldCharType="end"/>
      </w:r>
      <w:r w:rsidR="00DF6366">
        <w:t>.</w:t>
      </w:r>
      <w:r w:rsidR="00DF6366">
        <w:fldChar w:fldCharType="begin"/>
      </w:r>
      <w:r w:rsidR="00DF6366">
        <w:instrText xml:space="preserve"> SEQ Hình \* ARABIC \s 1 </w:instrText>
      </w:r>
      <w:r w:rsidR="00DF6366">
        <w:fldChar w:fldCharType="separate"/>
      </w:r>
      <w:r w:rsidR="00DF6366">
        <w:rPr>
          <w:noProof/>
        </w:rPr>
        <w:t>5</w:t>
      </w:r>
      <w:r w:rsidR="00DF6366">
        <w:fldChar w:fldCharType="end"/>
      </w:r>
      <w:r>
        <w:t xml:space="preserve"> - Code giao diện chính</w:t>
      </w:r>
      <w:bookmarkEnd w:id="67"/>
    </w:p>
    <w:p w14:paraId="565D31C8" w14:textId="4667F103" w:rsidR="00520727" w:rsidRDefault="00520727" w:rsidP="001F446C">
      <w:pPr>
        <w:pStyle w:val="Heading2"/>
        <w:rPr>
          <w:lang w:val="vi-VN"/>
        </w:rPr>
      </w:pPr>
      <w:bookmarkStart w:id="68" w:name="_Toc105501087"/>
      <w:r>
        <w:rPr>
          <w:lang w:val="vi-VN"/>
        </w:rPr>
        <w:t>Phân tích thuật toán</w:t>
      </w:r>
      <w:bookmarkEnd w:id="68"/>
    </w:p>
    <w:p w14:paraId="6AC2C21C" w14:textId="1C95CC12" w:rsidR="005F2BC6" w:rsidRDefault="004D440F" w:rsidP="004D440F">
      <w:pPr>
        <w:pStyle w:val="Heading3"/>
        <w:rPr>
          <w:lang w:val="vi-VN"/>
        </w:rPr>
      </w:pPr>
      <w:bookmarkStart w:id="69" w:name="_Toc105501088"/>
      <w:r>
        <w:rPr>
          <w:lang w:val="vi-VN"/>
        </w:rPr>
        <w:t>Áp dụng bộ lọc</w:t>
      </w:r>
      <w:bookmarkEnd w:id="69"/>
    </w:p>
    <w:p w14:paraId="39C2890F" w14:textId="5152F737" w:rsidR="001F446C" w:rsidRDefault="001F446C" w:rsidP="001F446C">
      <w:pPr>
        <w:pStyle w:val="ListParagraph"/>
        <w:rPr>
          <w:lang w:val="vi-VN"/>
        </w:rPr>
      </w:pPr>
      <w:r>
        <w:rPr>
          <w:lang w:val="vi-VN"/>
        </w:rPr>
        <w:t>Diễn giải thuật toán:</w:t>
      </w:r>
    </w:p>
    <w:p w14:paraId="76B3147A" w14:textId="77777777" w:rsidR="001F446C" w:rsidRPr="005F2BC6" w:rsidRDefault="001F446C" w:rsidP="001F446C">
      <w:pPr>
        <w:pStyle w:val="List21"/>
      </w:pPr>
      <w:r w:rsidRPr="005F2BC6">
        <w:rPr>
          <w:rStyle w:val="Emphasis"/>
          <w:i w:val="0"/>
          <w:iCs w:val="0"/>
        </w:rPr>
        <w:t>Tạo một đối tượng CIImage</w:t>
      </w:r>
      <w:r>
        <w:rPr>
          <w:lang w:val="vi-VN"/>
        </w:rPr>
        <w:t>:</w:t>
      </w:r>
      <w:r w:rsidRPr="005F2BC6">
        <w:t> </w:t>
      </w:r>
      <w:r w:rsidRPr="00096F9A">
        <w:rPr>
          <w:rStyle w:val="HTMLCode"/>
          <w:rFonts w:ascii="Times New Roman" w:hAnsi="Times New Roman" w:cs="Times New Roman"/>
          <w:b/>
          <w:bCs/>
          <w:sz w:val="26"/>
          <w:szCs w:val="26"/>
        </w:rPr>
        <w:t>CIImage</w:t>
      </w:r>
      <w:r>
        <w:rPr>
          <w:rStyle w:val="HTMLCode"/>
          <w:rFonts w:ascii="Times New Roman" w:hAnsi="Times New Roman" w:cs="Times New Roman"/>
          <w:sz w:val="26"/>
          <w:szCs w:val="26"/>
          <w:lang w:val="vi-VN"/>
        </w:rPr>
        <w:t xml:space="preserve"> </w:t>
      </w:r>
      <w:r w:rsidRPr="005F2BC6">
        <w:t>có một số phương thức khởi tạo. Trong hướng dẫn này, bạn sẽ sử dụng </w:t>
      </w:r>
      <w:proofErr w:type="gramStart"/>
      <w:r w:rsidRPr="00096F9A">
        <w:rPr>
          <w:rStyle w:val="HTMLCode"/>
          <w:rFonts w:ascii="Times New Roman" w:hAnsi="Times New Roman" w:cs="Times New Roman"/>
          <w:b/>
          <w:bCs/>
          <w:sz w:val="26"/>
          <w:szCs w:val="26"/>
        </w:rPr>
        <w:t>CIImage(</w:t>
      </w:r>
      <w:proofErr w:type="gramEnd"/>
      <w:r w:rsidRPr="00096F9A">
        <w:rPr>
          <w:rStyle w:val="HTMLCode"/>
          <w:rFonts w:ascii="Times New Roman" w:hAnsi="Times New Roman" w:cs="Times New Roman"/>
          <w:b/>
          <w:bCs/>
          <w:sz w:val="26"/>
          <w:szCs w:val="26"/>
        </w:rPr>
        <w:t>image:)</w:t>
      </w:r>
      <w:r>
        <w:rPr>
          <w:rStyle w:val="HTMLCode"/>
          <w:rFonts w:ascii="Times New Roman" w:hAnsi="Times New Roman" w:cs="Times New Roman"/>
          <w:sz w:val="26"/>
          <w:szCs w:val="26"/>
          <w:lang w:val="vi-VN"/>
        </w:rPr>
        <w:t xml:space="preserve"> </w:t>
      </w:r>
      <w:r w:rsidRPr="005F2BC6">
        <w:t>để tạo </w:t>
      </w:r>
      <w:r w:rsidRPr="00096F9A">
        <w:rPr>
          <w:rStyle w:val="HTMLCode"/>
          <w:rFonts w:ascii="Times New Roman" w:hAnsi="Times New Roman" w:cs="Times New Roman"/>
          <w:b/>
          <w:bCs/>
          <w:sz w:val="26"/>
          <w:szCs w:val="26"/>
        </w:rPr>
        <w:t>CIImage</w:t>
      </w:r>
      <w:r>
        <w:rPr>
          <w:rStyle w:val="HTMLCode"/>
          <w:rFonts w:ascii="Times New Roman" w:hAnsi="Times New Roman" w:cs="Times New Roman"/>
          <w:sz w:val="26"/>
          <w:szCs w:val="26"/>
          <w:lang w:val="vi-VN"/>
        </w:rPr>
        <w:t xml:space="preserve"> </w:t>
      </w:r>
      <w:r w:rsidRPr="005F2BC6">
        <w:t>từ </w:t>
      </w:r>
      <w:r w:rsidRPr="00096F9A">
        <w:rPr>
          <w:rStyle w:val="HTMLCode"/>
          <w:rFonts w:ascii="Times New Roman" w:hAnsi="Times New Roman" w:cs="Times New Roman"/>
          <w:b/>
          <w:bCs/>
          <w:sz w:val="26"/>
          <w:szCs w:val="26"/>
        </w:rPr>
        <w:t>UIImage</w:t>
      </w:r>
      <w:r w:rsidRPr="005F2BC6">
        <w:t>.</w:t>
      </w:r>
    </w:p>
    <w:p w14:paraId="4F257658" w14:textId="77777777" w:rsidR="001F446C" w:rsidRPr="005F2BC6" w:rsidRDefault="001F446C" w:rsidP="001F446C">
      <w:pPr>
        <w:pStyle w:val="List21"/>
      </w:pPr>
      <w:r w:rsidRPr="005F2BC6">
        <w:rPr>
          <w:rStyle w:val="Emphasis"/>
          <w:i w:val="0"/>
          <w:iCs w:val="0"/>
        </w:rPr>
        <w:t>Tạo CIContext</w:t>
      </w:r>
      <w:r>
        <w:rPr>
          <w:lang w:val="vi-VN"/>
        </w:rPr>
        <w:t>:</w:t>
      </w:r>
      <w:r w:rsidRPr="005F2BC6">
        <w:t> </w:t>
      </w:r>
      <w:r w:rsidRPr="00096F9A">
        <w:rPr>
          <w:rStyle w:val="HTMLCode"/>
          <w:rFonts w:ascii="Times New Roman" w:hAnsi="Times New Roman" w:cs="Times New Roman"/>
          <w:b/>
          <w:bCs/>
          <w:sz w:val="26"/>
          <w:szCs w:val="26"/>
        </w:rPr>
        <w:t>CIContext</w:t>
      </w:r>
      <w:r>
        <w:rPr>
          <w:rStyle w:val="HTMLCode"/>
          <w:rFonts w:ascii="Times New Roman" w:hAnsi="Times New Roman" w:cs="Times New Roman"/>
          <w:sz w:val="26"/>
          <w:szCs w:val="26"/>
          <w:lang w:val="vi-VN"/>
        </w:rPr>
        <w:t xml:space="preserve"> </w:t>
      </w:r>
      <w:r w:rsidRPr="005F2BC6">
        <w:t>có thể dựa trên CPU hoặc GPU. </w:t>
      </w:r>
      <w:r w:rsidRPr="00096F9A">
        <w:rPr>
          <w:rStyle w:val="HTMLCode"/>
          <w:rFonts w:ascii="Times New Roman" w:hAnsi="Times New Roman" w:cs="Times New Roman"/>
          <w:b/>
          <w:bCs/>
          <w:sz w:val="26"/>
          <w:szCs w:val="26"/>
        </w:rPr>
        <w:t>CIContext</w:t>
      </w:r>
      <w:r>
        <w:rPr>
          <w:rStyle w:val="HTMLCode"/>
          <w:rFonts w:ascii="Times New Roman" w:hAnsi="Times New Roman" w:cs="Times New Roman"/>
          <w:sz w:val="26"/>
          <w:szCs w:val="26"/>
          <w:lang w:val="vi-VN"/>
        </w:rPr>
        <w:t xml:space="preserve"> </w:t>
      </w:r>
      <w:r w:rsidRPr="005F2BC6">
        <w:t>rất tốn kém để khởi tạo, vì vậy bạn sử dụng lại nó thay vì tạo nó nhiều lần. Bạn sẽ luôn cần một cái khi xuất </w:t>
      </w:r>
      <w:r w:rsidRPr="00096F9A">
        <w:rPr>
          <w:rStyle w:val="HTMLCode"/>
          <w:rFonts w:ascii="Times New Roman" w:hAnsi="Times New Roman" w:cs="Times New Roman"/>
          <w:b/>
          <w:bCs/>
          <w:sz w:val="26"/>
          <w:szCs w:val="26"/>
        </w:rPr>
        <w:t>CIImage</w:t>
      </w:r>
      <w:r>
        <w:rPr>
          <w:rStyle w:val="HTMLCode"/>
          <w:rFonts w:ascii="Times New Roman" w:hAnsi="Times New Roman" w:cs="Times New Roman"/>
          <w:sz w:val="26"/>
          <w:szCs w:val="26"/>
          <w:lang w:val="vi-VN"/>
        </w:rPr>
        <w:t xml:space="preserve"> </w:t>
      </w:r>
      <w:r w:rsidRPr="005F2BC6">
        <w:t>đối tượng.</w:t>
      </w:r>
    </w:p>
    <w:p w14:paraId="6B39E8B4" w14:textId="77777777" w:rsidR="001F446C" w:rsidRPr="005F2BC6" w:rsidRDefault="001F446C" w:rsidP="001F446C">
      <w:pPr>
        <w:pStyle w:val="List21"/>
      </w:pPr>
      <w:r w:rsidRPr="005F2BC6">
        <w:rPr>
          <w:rStyle w:val="Emphasis"/>
          <w:i w:val="0"/>
          <w:iCs w:val="0"/>
        </w:rPr>
        <w:t>Tạo CIFilter</w:t>
      </w:r>
      <w:r>
        <w:rPr>
          <w:lang w:val="vi-VN"/>
        </w:rPr>
        <w:t>:</w:t>
      </w:r>
      <w:r w:rsidRPr="005F2BC6">
        <w:t> Khi bạn tạo bộ lọc, bạn định cấu hình một số thuộc tính trên nó phụ thuộc vào bộ lọc bạn đang sử dụng.</w:t>
      </w:r>
    </w:p>
    <w:p w14:paraId="76E2D284" w14:textId="13D16DFF" w:rsidR="001F446C" w:rsidRPr="001F446C" w:rsidRDefault="001F446C" w:rsidP="001F446C">
      <w:pPr>
        <w:pStyle w:val="List21"/>
      </w:pPr>
      <w:r w:rsidRPr="005F2BC6">
        <w:rPr>
          <w:rStyle w:val="Emphasis"/>
          <w:i w:val="0"/>
          <w:iCs w:val="0"/>
        </w:rPr>
        <w:t>Nhận đầu ra bộ lọc</w:t>
      </w:r>
      <w:r>
        <w:rPr>
          <w:lang w:val="vi-VN"/>
        </w:rPr>
        <w:t>:</w:t>
      </w:r>
      <w:r w:rsidRPr="005F2BC6">
        <w:t> Bộ lọc cung cấp cho bạn hình ảnh đầu ra dưới dạng </w:t>
      </w:r>
      <w:r w:rsidRPr="00096F9A">
        <w:rPr>
          <w:rStyle w:val="HTMLCode"/>
          <w:rFonts w:ascii="Times New Roman" w:hAnsi="Times New Roman" w:cs="Times New Roman"/>
          <w:b/>
          <w:bCs/>
          <w:sz w:val="26"/>
          <w:szCs w:val="26"/>
        </w:rPr>
        <w:t>CIImage</w:t>
      </w:r>
      <w:r w:rsidRPr="005F2BC6">
        <w:t>. Bạn có thể chuyển đổi này thành một </w:t>
      </w:r>
      <w:r w:rsidRPr="00096F9A">
        <w:rPr>
          <w:rStyle w:val="HTMLCode"/>
          <w:rFonts w:ascii="Times New Roman" w:hAnsi="Times New Roman" w:cs="Times New Roman"/>
          <w:b/>
          <w:bCs/>
          <w:sz w:val="26"/>
          <w:szCs w:val="26"/>
        </w:rPr>
        <w:t>UIImage</w:t>
      </w:r>
      <w:r>
        <w:rPr>
          <w:rStyle w:val="HTMLCode"/>
          <w:rFonts w:ascii="Times New Roman" w:hAnsi="Times New Roman" w:cs="Times New Roman"/>
          <w:sz w:val="26"/>
          <w:szCs w:val="26"/>
          <w:lang w:val="vi-VN"/>
        </w:rPr>
        <w:t xml:space="preserve"> </w:t>
      </w:r>
      <w:r w:rsidRPr="005F2BC6">
        <w:t>bằng cách sử dụng </w:t>
      </w:r>
      <w:r w:rsidRPr="00096F9A">
        <w:rPr>
          <w:rStyle w:val="HTMLCode"/>
          <w:rFonts w:ascii="Times New Roman" w:hAnsi="Times New Roman" w:cs="Times New Roman"/>
          <w:b/>
          <w:bCs/>
          <w:sz w:val="26"/>
          <w:szCs w:val="26"/>
        </w:rPr>
        <w:t>CIContext</w:t>
      </w:r>
    </w:p>
    <w:p w14:paraId="0D3A0CEC" w14:textId="77777777" w:rsidR="000B3580" w:rsidRDefault="000B3580" w:rsidP="000B3580">
      <w:pPr>
        <w:pStyle w:val="ListParagraph"/>
      </w:pPr>
      <w:r>
        <w:t xml:space="preserve">Tạo giao diện người dùng và sử dụng nó để tạo </w:t>
      </w:r>
      <w:r w:rsidRPr="000B3580">
        <w:rPr>
          <w:b/>
          <w:bCs/>
        </w:rPr>
        <w:t>CIImage</w:t>
      </w:r>
      <w:r>
        <w:t>.</w:t>
      </w:r>
    </w:p>
    <w:p w14:paraId="070E724F" w14:textId="26B28B5D" w:rsidR="000B3580" w:rsidRDefault="000B3580" w:rsidP="000B3580">
      <w:pPr>
        <w:pStyle w:val="ListParagraph"/>
      </w:pPr>
      <w:r>
        <w:t xml:space="preserve">Tạo </w:t>
      </w:r>
      <w:r w:rsidRPr="000B3580">
        <w:rPr>
          <w:b/>
          <w:bCs/>
          <w:lang w:val="vi-VN"/>
        </w:rPr>
        <w:t>CIF</w:t>
      </w:r>
      <w:r w:rsidRPr="000B3580">
        <w:rPr>
          <w:b/>
          <w:bCs/>
        </w:rPr>
        <w:t>ilter</w:t>
      </w:r>
      <w:r>
        <w:t xml:space="preserve"> loại </w:t>
      </w:r>
      <w:r w:rsidRPr="000B3580">
        <w:rPr>
          <w:b/>
          <w:bCs/>
        </w:rPr>
        <w:t>CISepiaTone</w:t>
      </w:r>
      <w:r>
        <w:t>. Đó là loại sepia-tone.</w:t>
      </w:r>
    </w:p>
    <w:p w14:paraId="5043F97F" w14:textId="77777777" w:rsidR="000B3580" w:rsidRDefault="000B3580" w:rsidP="000B3580">
      <w:pPr>
        <w:pStyle w:val="ListParagraph"/>
      </w:pPr>
      <w:r>
        <w:lastRenderedPageBreak/>
        <w:t xml:space="preserve">Bộ lọc </w:t>
      </w:r>
      <w:r w:rsidRPr="000B3580">
        <w:rPr>
          <w:b/>
          <w:bCs/>
        </w:rPr>
        <w:t>CISepiaTone</w:t>
      </w:r>
      <w:r>
        <w:t xml:space="preserve"> có hai giá trị. Đầu tiên, một hình ảnh đầu vào: </w:t>
      </w:r>
      <w:r w:rsidRPr="000B3580">
        <w:rPr>
          <w:b/>
          <w:bCs/>
        </w:rPr>
        <w:t>kCIInputImageKey</w:t>
      </w:r>
      <w:r>
        <w:t xml:space="preserve">, là một phiên bản </w:t>
      </w:r>
      <w:r w:rsidRPr="000B3580">
        <w:rPr>
          <w:b/>
          <w:bCs/>
        </w:rPr>
        <w:t>CIImage</w:t>
      </w:r>
      <w:r>
        <w:t xml:space="preserve">. Thứ hai, cường độ: </w:t>
      </w:r>
      <w:r w:rsidRPr="000B3580">
        <w:rPr>
          <w:b/>
          <w:bCs/>
        </w:rPr>
        <w:t>kCIInputIntensityKey</w:t>
      </w:r>
      <w:r>
        <w:t xml:space="preserve">, một giá trị nổi giữa 0 và 1. Hầu hết các bộ lọc sử dụng các giá trị mặc định của chúng nếu không có bất kỳ giá trị nào. Một ngoại lệ là </w:t>
      </w:r>
      <w:r w:rsidRPr="000B3580">
        <w:rPr>
          <w:b/>
          <w:bCs/>
        </w:rPr>
        <w:t>CIImage</w:t>
      </w:r>
      <w:r>
        <w:t>. Điều này phải cung cấp một giá trị vì không có mặc định.</w:t>
      </w:r>
    </w:p>
    <w:p w14:paraId="5AC74AD6" w14:textId="71BEBADF" w:rsidR="000B3580" w:rsidRDefault="000B3580" w:rsidP="000B3580">
      <w:pPr>
        <w:pStyle w:val="ListParagraph"/>
      </w:pPr>
      <w:r>
        <w:t xml:space="preserve">Lấy </w:t>
      </w:r>
      <w:r w:rsidRPr="000B3580">
        <w:rPr>
          <w:b/>
          <w:bCs/>
        </w:rPr>
        <w:t>CIImage</w:t>
      </w:r>
      <w:r>
        <w:t xml:space="preserve"> trở lại từ bộ lọc, sử dụng thuộc tính </w:t>
      </w:r>
      <w:r w:rsidRPr="008E4E46">
        <w:rPr>
          <w:b/>
          <w:bCs/>
        </w:rPr>
        <w:t>outputImage</w:t>
      </w:r>
      <w:r>
        <w:t>.</w:t>
      </w:r>
    </w:p>
    <w:p w14:paraId="2A8EDB72" w14:textId="77777777" w:rsidR="000B3580" w:rsidRDefault="000B3580" w:rsidP="000B3580">
      <w:pPr>
        <w:pStyle w:val="ListParagraph"/>
      </w:pPr>
      <w:r>
        <w:t xml:space="preserve">Chuyển </w:t>
      </w:r>
      <w:r w:rsidRPr="000B3580">
        <w:rPr>
          <w:b/>
          <w:bCs/>
        </w:rPr>
        <w:t>CIImage</w:t>
      </w:r>
      <w:r>
        <w:t xml:space="preserve"> trở lại giao diện người dùng và hiển thị nó trong chế độ xem hình ảnh.</w:t>
      </w:r>
    </w:p>
    <w:p w14:paraId="64F1226B" w14:textId="1DFFCE86" w:rsidR="004D440F" w:rsidRPr="008E4E46" w:rsidRDefault="000B3580" w:rsidP="000B3580">
      <w:pPr>
        <w:pStyle w:val="ListParagraph"/>
        <w:rPr>
          <w:lang w:val="vi-VN"/>
        </w:rPr>
      </w:pPr>
      <w:r>
        <w:t xml:space="preserve">Tiếp theo, hãy gọi phương thức mới được thêm vào bằng cách thêm các phương thức sau vào </w:t>
      </w:r>
      <w:proofErr w:type="gramStart"/>
      <w:r w:rsidR="008E4E46" w:rsidRPr="008E4E46">
        <w:rPr>
          <w:b/>
          <w:bCs/>
          <w:lang w:val="vi-VN"/>
        </w:rPr>
        <w:t>view</w:t>
      </w:r>
      <w:r w:rsidRPr="008E4E46">
        <w:rPr>
          <w:b/>
          <w:bCs/>
        </w:rPr>
        <w:t>DidLoad(</w:t>
      </w:r>
      <w:proofErr w:type="gramEnd"/>
      <w:r w:rsidRPr="008E4E46">
        <w:rPr>
          <w:b/>
          <w:bCs/>
        </w:rPr>
        <w:t>)</w:t>
      </w:r>
      <w:r w:rsidRPr="008E4E46">
        <w:t>:</w:t>
      </w:r>
    </w:p>
    <w:tbl>
      <w:tblPr>
        <w:tblW w:w="0" w:type="auto"/>
        <w:tblInd w:w="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40"/>
      </w:tblGrid>
      <w:tr w:rsidR="00D60916" w14:paraId="10CB7A79" w14:textId="77777777" w:rsidTr="00D60916">
        <w:trPr>
          <w:trHeight w:val="560"/>
        </w:trPr>
        <w:tc>
          <w:tcPr>
            <w:tcW w:w="4040" w:type="dxa"/>
          </w:tcPr>
          <w:p w14:paraId="46359615" w14:textId="6B169314" w:rsidR="00D60916" w:rsidRDefault="00D60916" w:rsidP="00941421">
            <w:pPr>
              <w:ind w:firstLine="0"/>
              <w:rPr>
                <w:rStyle w:val="ListParagraphChar"/>
                <w:b/>
                <w:bCs/>
                <w:lang w:val="vi-VN"/>
              </w:rPr>
            </w:pPr>
            <w:proofErr w:type="gramStart"/>
            <w:r w:rsidRPr="008E4E46">
              <w:rPr>
                <w:rStyle w:val="ListParagraphChar"/>
              </w:rPr>
              <w:t>applySepiaFilter(</w:t>
            </w:r>
            <w:proofErr w:type="gramEnd"/>
            <w:r w:rsidRPr="008E4E46">
              <w:rPr>
                <w:rStyle w:val="ListParagraphChar"/>
              </w:rPr>
              <w:t>intensity: 0.5)</w:t>
            </w:r>
            <w:r>
              <w:rPr>
                <w:rStyle w:val="ListParagraphChar"/>
                <w:lang w:val="vi-VN"/>
              </w:rPr>
              <w:t xml:space="preserve"> </w:t>
            </w:r>
          </w:p>
        </w:tc>
      </w:tr>
    </w:tbl>
    <w:p w14:paraId="0210B619" w14:textId="77777777" w:rsidR="008E4E46" w:rsidRPr="008E4E46" w:rsidRDefault="008E4E46" w:rsidP="008E4E46">
      <w:pPr>
        <w:pStyle w:val="ListParagraph"/>
      </w:pPr>
      <w:r w:rsidRPr="008E4E46">
        <w:t>Điều này kích hoạt lọc hình ảnh với giá trị cường độ là 0,5. Ở phần sau của hướng dẫn, bạn sẽ sử dụng thanh trượt để thử các giá trị cường độ khác nhau.</w:t>
      </w:r>
    </w:p>
    <w:p w14:paraId="56267B94" w14:textId="0515235E" w:rsidR="008E4E46" w:rsidRPr="008E4E46" w:rsidRDefault="008E4E46" w:rsidP="008E4E46">
      <w:pPr>
        <w:pStyle w:val="ListParagraph"/>
      </w:pPr>
      <w:r w:rsidRPr="008E4E46">
        <w:t>Xây dựng và chạy dự án. </w:t>
      </w:r>
      <w:r>
        <w:rPr>
          <w:lang w:val="vi-VN"/>
        </w:rPr>
        <w:t>Ta</w:t>
      </w:r>
      <w:r w:rsidRPr="008E4E46">
        <w:t xml:space="preserve"> sẽ thấy hình ảnh của mình được lọc bởi bộ lọc tông màu nâu đỏ:</w:t>
      </w:r>
    </w:p>
    <w:p w14:paraId="224B672F" w14:textId="77777777" w:rsidR="002212A1" w:rsidRDefault="002212A1" w:rsidP="002212A1">
      <w:pPr>
        <w:keepNext/>
        <w:ind w:firstLine="0"/>
        <w:jc w:val="center"/>
      </w:pPr>
      <w:r>
        <w:rPr>
          <w:noProof/>
          <w:lang w:val="vi-VN"/>
        </w:rPr>
        <w:drawing>
          <wp:inline distT="0" distB="0" distL="0" distR="0" wp14:anchorId="7153DE01" wp14:editId="32816BC6">
            <wp:extent cx="2349500" cy="4594368"/>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2407553" cy="4707890"/>
                    </a:xfrm>
                    <a:prstGeom prst="rect">
                      <a:avLst/>
                    </a:prstGeom>
                  </pic:spPr>
                </pic:pic>
              </a:graphicData>
            </a:graphic>
          </wp:inline>
        </w:drawing>
      </w:r>
    </w:p>
    <w:p w14:paraId="79A2AB31" w14:textId="6F21B0E5" w:rsidR="008E4E46" w:rsidRPr="002212A1" w:rsidRDefault="002212A1" w:rsidP="002212A1">
      <w:pPr>
        <w:pStyle w:val="Caption"/>
      </w:pPr>
      <w:bookmarkStart w:id="70" w:name="_Toc106467741"/>
      <w:r>
        <w:t xml:space="preserve">Hình </w:t>
      </w:r>
      <w:r w:rsidR="00DF6366">
        <w:fldChar w:fldCharType="begin"/>
      </w:r>
      <w:r w:rsidR="00DF6366">
        <w:instrText xml:space="preserve"> STYLEREF 1 \s </w:instrText>
      </w:r>
      <w:r w:rsidR="00DF6366">
        <w:fldChar w:fldCharType="separate"/>
      </w:r>
      <w:r w:rsidR="00DF6366">
        <w:rPr>
          <w:noProof/>
        </w:rPr>
        <w:t>3</w:t>
      </w:r>
      <w:r w:rsidR="00DF6366">
        <w:fldChar w:fldCharType="end"/>
      </w:r>
      <w:r w:rsidR="00DF6366">
        <w:t>.</w:t>
      </w:r>
      <w:r w:rsidR="00DF6366">
        <w:fldChar w:fldCharType="begin"/>
      </w:r>
      <w:r w:rsidR="00DF6366">
        <w:instrText xml:space="preserve"> SEQ Hình \* ARABIC \s 1 </w:instrText>
      </w:r>
      <w:r w:rsidR="00DF6366">
        <w:fldChar w:fldCharType="separate"/>
      </w:r>
      <w:r w:rsidR="00DF6366">
        <w:rPr>
          <w:noProof/>
        </w:rPr>
        <w:t>6</w:t>
      </w:r>
      <w:r w:rsidR="00DF6366">
        <w:fldChar w:fldCharType="end"/>
      </w:r>
      <w:r>
        <w:t xml:space="preserve"> - Kết quả sau khi áp dụng </w:t>
      </w:r>
      <w:r w:rsidRPr="00B54261">
        <w:t xml:space="preserve">CIImage </w:t>
      </w:r>
      <w:r>
        <w:t>và</w:t>
      </w:r>
      <w:r w:rsidRPr="00B54261">
        <w:t xml:space="preserve"> CIFilter</w:t>
      </w:r>
      <w:bookmarkEnd w:id="70"/>
    </w:p>
    <w:p w14:paraId="35F91324" w14:textId="30A9D6EE" w:rsidR="009571E4" w:rsidRDefault="009571E4" w:rsidP="009571E4">
      <w:pPr>
        <w:pStyle w:val="Heading3"/>
        <w:rPr>
          <w:lang w:val="vi-VN"/>
        </w:rPr>
      </w:pPr>
      <w:bookmarkStart w:id="71" w:name="_Toc105501089"/>
      <w:r>
        <w:rPr>
          <w:lang w:val="vi-VN"/>
        </w:rPr>
        <w:lastRenderedPageBreak/>
        <w:t>Thay đổi giá trị bộ lọc</w:t>
      </w:r>
      <w:bookmarkEnd w:id="71"/>
    </w:p>
    <w:p w14:paraId="0794EB49" w14:textId="60EE3B84" w:rsidR="009571E4" w:rsidRPr="009571E4" w:rsidRDefault="009571E4" w:rsidP="009571E4">
      <w:pPr>
        <w:pStyle w:val="ListParagraph"/>
        <w:rPr>
          <w:lang w:val="vi-VN"/>
        </w:rPr>
      </w:pPr>
      <w:r w:rsidRPr="009571E4">
        <w:rPr>
          <w:lang w:val="vi-VN"/>
        </w:rPr>
        <w:t xml:space="preserve">Đã có một </w:t>
      </w:r>
      <w:r w:rsidRPr="009571E4">
        <w:rPr>
          <w:b/>
          <w:bCs/>
          <w:lang w:val="vi-VN"/>
        </w:rPr>
        <w:t>IBAction</w:t>
      </w:r>
      <w:r w:rsidRPr="009571E4">
        <w:rPr>
          <w:lang w:val="vi-VN"/>
        </w:rPr>
        <w:t xml:space="preserve"> kết nối với hành động Thay đổi Giá trị của thanh trượt. Nó được gọi là </w:t>
      </w:r>
      <w:r w:rsidRPr="009571E4">
        <w:rPr>
          <w:b/>
          <w:bCs/>
          <w:lang w:val="vi-VN"/>
        </w:rPr>
        <w:t>sliderValueChanged(_:)</w:t>
      </w:r>
      <w:r w:rsidRPr="009571E4">
        <w:rPr>
          <w:lang w:val="vi-VN"/>
        </w:rPr>
        <w:t xml:space="preserve">. Trong phương pháp này, bạn sẽ làm lại bộ lọc hình ảnh bất cứ khi nào giá trị thanh trượt thay đổi. Nhưng bạn không muốn làm lại toàn bộ quá trình. Điều đó sẽ khá không hiệu quả và sẽ mất quá nhiều thời gian. </w:t>
      </w:r>
      <w:r w:rsidR="009461A4">
        <w:rPr>
          <w:lang w:val="vi-VN"/>
        </w:rPr>
        <w:t>G</w:t>
      </w:r>
      <w:r w:rsidRPr="009571E4">
        <w:rPr>
          <w:lang w:val="vi-VN"/>
        </w:rPr>
        <w:t>iữ một số đối tượng bạn tạo trong áp dụng</w:t>
      </w:r>
      <w:r w:rsidR="009461A4">
        <w:rPr>
          <w:lang w:val="vi-VN"/>
        </w:rPr>
        <w:t xml:space="preserve"> hàm</w:t>
      </w:r>
      <w:r>
        <w:rPr>
          <w:lang w:val="vi-VN"/>
        </w:rPr>
        <w:t xml:space="preserve"> </w:t>
      </w:r>
      <w:r w:rsidR="009461A4" w:rsidRPr="009461A4">
        <w:rPr>
          <w:b/>
          <w:bCs/>
          <w:lang w:val="vi-VN"/>
        </w:rPr>
        <w:t>applySepiaFilter(intensity:)</w:t>
      </w:r>
      <w:r w:rsidR="009461A4">
        <w:rPr>
          <w:lang w:val="vi-VN"/>
        </w:rPr>
        <w:t>.</w:t>
      </w:r>
    </w:p>
    <w:p w14:paraId="7EA73B7A" w14:textId="0ED9ED26" w:rsidR="009571E4" w:rsidRDefault="009571E4" w:rsidP="009571E4">
      <w:pPr>
        <w:pStyle w:val="ListParagraph"/>
        <w:rPr>
          <w:lang w:val="vi-VN"/>
        </w:rPr>
      </w:pPr>
      <w:r w:rsidRPr="009571E4">
        <w:rPr>
          <w:lang w:val="vi-VN"/>
        </w:rPr>
        <w:t xml:space="preserve">Thêm các thuộc tính sau ngay bên dưới tờ khai </w:t>
      </w:r>
      <w:r w:rsidR="009461A4" w:rsidRPr="009461A4">
        <w:rPr>
          <w:b/>
          <w:bCs/>
          <w:lang w:val="vi-VN"/>
        </w:rPr>
        <w:t>context</w:t>
      </w:r>
      <w:r w:rsidRPr="009571E4">
        <w:rPr>
          <w:lang w:val="vi-VN"/>
        </w:rPr>
        <w:t>:</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71"/>
      </w:tblGrid>
      <w:tr w:rsidR="00D60916" w14:paraId="589A1633" w14:textId="77777777" w:rsidTr="00985653">
        <w:trPr>
          <w:trHeight w:val="703"/>
        </w:trPr>
        <w:tc>
          <w:tcPr>
            <w:tcW w:w="5471" w:type="dxa"/>
          </w:tcPr>
          <w:p w14:paraId="316DB3DE" w14:textId="44AF2275" w:rsidR="00D60916" w:rsidRDefault="00D60916" w:rsidP="00941421">
            <w:pPr>
              <w:ind w:firstLine="0"/>
              <w:rPr>
                <w:rStyle w:val="ListParagraphChar"/>
                <w:b/>
                <w:bCs/>
                <w:lang w:val="vi-VN"/>
              </w:rPr>
            </w:pPr>
            <w:r w:rsidRPr="00CC3A38">
              <w:rPr>
                <w:rStyle w:val="ListParagraphChar"/>
              </w:rPr>
              <w:t xml:space="preserve">let filter = </w:t>
            </w:r>
            <w:proofErr w:type="gramStart"/>
            <w:r w:rsidRPr="00CC3A38">
              <w:rPr>
                <w:rStyle w:val="ListParagraphChar"/>
              </w:rPr>
              <w:t>CIFilter(</w:t>
            </w:r>
            <w:proofErr w:type="gramEnd"/>
            <w:r w:rsidRPr="00CC3A38">
              <w:rPr>
                <w:rStyle w:val="ListParagraphChar"/>
              </w:rPr>
              <w:t>name: "CISepiaTone")!</w:t>
            </w:r>
            <w:r>
              <w:rPr>
                <w:rStyle w:val="ListParagraphChar"/>
                <w:lang w:val="vi-VN"/>
              </w:rPr>
              <w:t xml:space="preserve"> </w:t>
            </w:r>
          </w:p>
        </w:tc>
      </w:tr>
    </w:tbl>
    <w:p w14:paraId="52BD286E" w14:textId="6EE68167" w:rsidR="009461A4" w:rsidRDefault="00CC3A38" w:rsidP="00CC3A38">
      <w:pPr>
        <w:pStyle w:val="ListParagraph"/>
        <w:rPr>
          <w:lang w:val="vi-VN"/>
        </w:rPr>
      </w:pPr>
      <w:r w:rsidRPr="00CC3A38">
        <w:rPr>
          <w:lang w:val="vi-VN"/>
        </w:rPr>
        <w:t xml:space="preserve">Tiếp theo, thêm những điều sau đây vào </w:t>
      </w:r>
      <w:r w:rsidRPr="00CC3A38">
        <w:rPr>
          <w:b/>
          <w:bCs/>
          <w:lang w:val="vi-VN"/>
        </w:rPr>
        <w:t>viewDidLoad()</w:t>
      </w:r>
      <w:r w:rsidRPr="00CC3A38">
        <w:rPr>
          <w:lang w:val="vi-VN"/>
        </w:rPr>
        <w:t xml:space="preserve"> trước khi gọi</w:t>
      </w:r>
      <w:r>
        <w:rPr>
          <w:lang w:val="vi-VN"/>
        </w:rPr>
        <w:t xml:space="preserve"> </w:t>
      </w:r>
      <w:r w:rsidRPr="00CC3A38">
        <w:rPr>
          <w:b/>
          <w:bCs/>
          <w:lang w:val="vi-VN"/>
        </w:rPr>
        <w:t>applySepiaFilter(intensity:)</w:t>
      </w:r>
      <w:r>
        <w:rPr>
          <w:b/>
          <w:bCs/>
          <w:lang w:val="vi-VN"/>
        </w:rPr>
        <w:t xml:space="preserve"> </w:t>
      </w:r>
      <w:r>
        <w:rPr>
          <w:lang w:val="vi-VN"/>
        </w:rPr>
        <w:t>:</w:t>
      </w:r>
    </w:p>
    <w:tbl>
      <w:tblPr>
        <w:tblW w:w="0" w:type="auto"/>
        <w:tblInd w:w="6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40"/>
      </w:tblGrid>
      <w:tr w:rsidR="00D60916" w14:paraId="7DFED7A7" w14:textId="77777777" w:rsidTr="00985653">
        <w:trPr>
          <w:trHeight w:val="1730"/>
        </w:trPr>
        <w:tc>
          <w:tcPr>
            <w:tcW w:w="6940" w:type="dxa"/>
          </w:tcPr>
          <w:p w14:paraId="34A41C40" w14:textId="100EC4DA" w:rsidR="00D60916" w:rsidRPr="00CC3A38" w:rsidRDefault="00D60916" w:rsidP="00941421">
            <w:pPr>
              <w:tabs>
                <w:tab w:val="left" w:pos="993"/>
              </w:tabs>
              <w:ind w:firstLine="0"/>
              <w:rPr>
                <w:rStyle w:val="ListParagraphChar"/>
                <w:position w:val="0"/>
                <w:lang w:val="vi-VN"/>
              </w:rPr>
            </w:pPr>
            <w:r w:rsidRPr="00CC3A38">
              <w:rPr>
                <w:rStyle w:val="ListParagraphChar"/>
              </w:rPr>
              <w:t xml:space="preserve">guard let uiImage = </w:t>
            </w:r>
            <w:proofErr w:type="gramStart"/>
            <w:r w:rsidRPr="00CC3A38">
              <w:rPr>
                <w:rStyle w:val="ListParagraphChar"/>
              </w:rPr>
              <w:t>UIImage(</w:t>
            </w:r>
            <w:proofErr w:type="gramEnd"/>
            <w:r w:rsidRPr="00CC3A38">
              <w:rPr>
                <w:rStyle w:val="ListParagraphChar"/>
              </w:rPr>
              <w:t>named: "image") else { return }</w:t>
            </w:r>
          </w:p>
          <w:p w14:paraId="186D04AD" w14:textId="77777777" w:rsidR="00D60916" w:rsidRDefault="00D60916" w:rsidP="00D60916">
            <w:pPr>
              <w:tabs>
                <w:tab w:val="left" w:pos="993"/>
              </w:tabs>
              <w:rPr>
                <w:rStyle w:val="ListParagraphChar"/>
              </w:rPr>
            </w:pPr>
            <w:r w:rsidRPr="00CC3A38">
              <w:rPr>
                <w:rStyle w:val="ListParagraphChar"/>
              </w:rPr>
              <w:t xml:space="preserve">let ciImage = </w:t>
            </w:r>
            <w:proofErr w:type="gramStart"/>
            <w:r w:rsidRPr="00CC3A38">
              <w:rPr>
                <w:rStyle w:val="ListParagraphChar"/>
              </w:rPr>
              <w:t>CIImage(</w:t>
            </w:r>
            <w:proofErr w:type="gramEnd"/>
            <w:r w:rsidRPr="00CC3A38">
              <w:rPr>
                <w:rStyle w:val="ListParagraphChar"/>
              </w:rPr>
              <w:t>image: uiImage)</w:t>
            </w:r>
          </w:p>
          <w:p w14:paraId="1CF855C3" w14:textId="2F97AA73" w:rsidR="00985653" w:rsidRDefault="00985653" w:rsidP="00D60916">
            <w:pPr>
              <w:tabs>
                <w:tab w:val="left" w:pos="993"/>
              </w:tabs>
              <w:rPr>
                <w:b/>
                <w:bCs/>
                <w:lang w:val="vi-VN"/>
              </w:rPr>
            </w:pPr>
            <w:proofErr w:type="gramStart"/>
            <w:r w:rsidRPr="00CC3A38">
              <w:rPr>
                <w:rStyle w:val="ListParagraphChar"/>
              </w:rPr>
              <w:t>filter.setValue</w:t>
            </w:r>
            <w:proofErr w:type="gramEnd"/>
            <w:r w:rsidRPr="00CC3A38">
              <w:rPr>
                <w:rStyle w:val="ListParagraphChar"/>
              </w:rPr>
              <w:t>(ciImage</w:t>
            </w:r>
            <w:r>
              <w:t>, forKey: kCIInputImageKey)</w:t>
            </w:r>
          </w:p>
        </w:tc>
      </w:tr>
    </w:tbl>
    <w:p w14:paraId="28AA62EE" w14:textId="0FEFC6D5" w:rsidR="008F7C21" w:rsidRPr="00C279E8" w:rsidRDefault="008F7C21" w:rsidP="008F7C21">
      <w:pPr>
        <w:pStyle w:val="ListParagraph"/>
      </w:pPr>
      <w:r>
        <w:rPr>
          <w:lang w:val="vi-VN"/>
        </w:rPr>
        <w:t>D</w:t>
      </w:r>
      <w:r w:rsidRPr="008F7C21">
        <w:t xml:space="preserve">i chuyển nó đến </w:t>
      </w:r>
      <w:r w:rsidRPr="008F7C21">
        <w:rPr>
          <w:b/>
          <w:bCs/>
        </w:rPr>
        <w:t>viewDidLoad()</w:t>
      </w:r>
      <w:r w:rsidRPr="008F7C21">
        <w:t xml:space="preserve"> để ngăn cuộc gọi trên mọi thay đổi giá trị thanh trượt</w:t>
      </w:r>
      <w:r w:rsidR="00C279E8">
        <w:rPr>
          <w:lang w:val="vi-VN"/>
        </w:rPr>
        <w:t xml:space="preserve">, sau đó thay thế áp dụng </w:t>
      </w:r>
      <w:r w:rsidR="00C279E8" w:rsidRPr="00C279E8">
        <w:rPr>
          <w:b/>
          <w:bCs/>
          <w:lang w:val="vi-VN"/>
        </w:rPr>
        <w:t>applySepiaFilter(intensity:)</w:t>
      </w:r>
      <w:r w:rsidR="00C279E8">
        <w:rPr>
          <w:b/>
          <w:bCs/>
          <w:lang w:val="vi-VN"/>
        </w:rPr>
        <w:t xml:space="preserve"> </w:t>
      </w:r>
      <w:r w:rsidR="00C279E8">
        <w:rPr>
          <w:lang w:val="vi-VN"/>
        </w:rPr>
        <w:t>như sau:</w:t>
      </w:r>
    </w:p>
    <w:tbl>
      <w:tblPr>
        <w:tblW w:w="0" w:type="auto"/>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40"/>
      </w:tblGrid>
      <w:tr w:rsidR="00D60916" w14:paraId="4978C8D7" w14:textId="77777777" w:rsidTr="00D60916">
        <w:trPr>
          <w:trHeight w:val="3200"/>
        </w:trPr>
        <w:tc>
          <w:tcPr>
            <w:tcW w:w="7140" w:type="dxa"/>
          </w:tcPr>
          <w:p w14:paraId="39BDC2C9" w14:textId="345F73C5" w:rsidR="00D60916" w:rsidRPr="00C279E8" w:rsidRDefault="00D60916" w:rsidP="00985653">
            <w:pPr>
              <w:ind w:firstLine="111"/>
              <w:jc w:val="left"/>
              <w:rPr>
                <w:rStyle w:val="ListParagraphChar"/>
              </w:rPr>
            </w:pPr>
            <w:r w:rsidRPr="00C279E8">
              <w:rPr>
                <w:rStyle w:val="ListParagraphChar"/>
              </w:rPr>
              <w:t xml:space="preserve">func </w:t>
            </w:r>
            <w:proofErr w:type="gramStart"/>
            <w:r w:rsidRPr="00C279E8">
              <w:rPr>
                <w:rStyle w:val="ListParagraphChar"/>
              </w:rPr>
              <w:t>applySepiaFilter(</w:t>
            </w:r>
            <w:proofErr w:type="gramEnd"/>
            <w:r w:rsidRPr="00C279E8">
              <w:rPr>
                <w:rStyle w:val="ListParagraphChar"/>
              </w:rPr>
              <w:t>intensity: Float) {</w:t>
            </w:r>
          </w:p>
          <w:p w14:paraId="3FE67B53" w14:textId="77777777" w:rsidR="00D60916" w:rsidRPr="00C279E8" w:rsidRDefault="00D60916" w:rsidP="00985653">
            <w:pPr>
              <w:ind w:firstLine="111"/>
              <w:jc w:val="left"/>
              <w:rPr>
                <w:rStyle w:val="ListParagraphChar"/>
              </w:rPr>
            </w:pPr>
            <w:r w:rsidRPr="00C279E8">
              <w:rPr>
                <w:rStyle w:val="ListParagraphChar"/>
              </w:rPr>
              <w:t xml:space="preserve">  </w:t>
            </w:r>
            <w:proofErr w:type="gramStart"/>
            <w:r w:rsidRPr="00C279E8">
              <w:rPr>
                <w:rStyle w:val="ListParagraphChar"/>
              </w:rPr>
              <w:t>filter.setValue</w:t>
            </w:r>
            <w:proofErr w:type="gramEnd"/>
            <w:r w:rsidRPr="00C279E8">
              <w:rPr>
                <w:rStyle w:val="ListParagraphChar"/>
              </w:rPr>
              <w:t>(intensity, forKey: kCIInputIntensityKey)</w:t>
            </w:r>
          </w:p>
          <w:p w14:paraId="081604FC" w14:textId="77777777" w:rsidR="00D60916" w:rsidRPr="00C279E8" w:rsidRDefault="00D60916" w:rsidP="00985653">
            <w:pPr>
              <w:ind w:firstLine="111"/>
              <w:jc w:val="left"/>
              <w:rPr>
                <w:rStyle w:val="ListParagraphChar"/>
              </w:rPr>
            </w:pPr>
            <w:r w:rsidRPr="00C279E8">
              <w:rPr>
                <w:rStyle w:val="ListParagraphChar"/>
              </w:rPr>
              <w:t xml:space="preserve">  guard let outputImage = </w:t>
            </w:r>
            <w:proofErr w:type="gramStart"/>
            <w:r w:rsidRPr="00C279E8">
              <w:rPr>
                <w:rStyle w:val="ListParagraphChar"/>
              </w:rPr>
              <w:t>filter.outputImage</w:t>
            </w:r>
            <w:proofErr w:type="gramEnd"/>
            <w:r w:rsidRPr="00C279E8">
              <w:rPr>
                <w:rStyle w:val="ListParagraphChar"/>
              </w:rPr>
              <w:t xml:space="preserve"> else { return }</w:t>
            </w:r>
          </w:p>
          <w:p w14:paraId="4FC9E541" w14:textId="77777777" w:rsidR="00D60916" w:rsidRPr="00C279E8" w:rsidRDefault="00D60916" w:rsidP="00985653">
            <w:pPr>
              <w:ind w:left="211" w:firstLine="111"/>
              <w:jc w:val="left"/>
              <w:rPr>
                <w:rStyle w:val="ListParagraphChar"/>
              </w:rPr>
            </w:pPr>
            <w:r w:rsidRPr="00C279E8">
              <w:rPr>
                <w:rStyle w:val="ListParagraphChar"/>
              </w:rPr>
              <w:t xml:space="preserve">  guard let cgImage = </w:t>
            </w:r>
            <w:proofErr w:type="gramStart"/>
            <w:r w:rsidRPr="00C279E8">
              <w:rPr>
                <w:rStyle w:val="ListParagraphChar"/>
              </w:rPr>
              <w:t>context.createCGImage</w:t>
            </w:r>
            <w:proofErr w:type="gramEnd"/>
            <w:r w:rsidRPr="00C279E8">
              <w:rPr>
                <w:rStyle w:val="ListParagraphChar"/>
              </w:rPr>
              <w:t>(outputImage, from:</w:t>
            </w:r>
            <w:r>
              <w:rPr>
                <w:rStyle w:val="ListParagraphChar"/>
                <w:lang w:val="vi-VN"/>
              </w:rPr>
              <w:t xml:space="preserve"> </w:t>
            </w:r>
            <w:r w:rsidRPr="00C279E8">
              <w:rPr>
                <w:rStyle w:val="ListParagraphChar"/>
              </w:rPr>
              <w:t>outputImage.extent) else { return }</w:t>
            </w:r>
          </w:p>
          <w:p w14:paraId="0F6CC0D0" w14:textId="77777777" w:rsidR="00D60916" w:rsidRDefault="00D60916" w:rsidP="00985653">
            <w:pPr>
              <w:ind w:firstLine="111"/>
              <w:jc w:val="left"/>
              <w:rPr>
                <w:color w:val="000000" w:themeColor="text1"/>
                <w:lang w:val="vi-VN"/>
              </w:rPr>
            </w:pPr>
            <w:r w:rsidRPr="00C279E8">
              <w:rPr>
                <w:rStyle w:val="ListParagraphChar"/>
              </w:rPr>
              <w:t xml:space="preserve">  imageView.image = UIImage(cgImage</w:t>
            </w:r>
            <w:r>
              <w:rPr>
                <w:color w:val="000000" w:themeColor="text1"/>
                <w:lang w:val="vi-VN"/>
              </w:rPr>
              <w:t>)</w:t>
            </w:r>
          </w:p>
          <w:p w14:paraId="57CF5EE8" w14:textId="0EC0A980" w:rsidR="00D60916" w:rsidRDefault="00D60916" w:rsidP="00985653">
            <w:pPr>
              <w:ind w:firstLine="111"/>
              <w:jc w:val="left"/>
              <w:rPr>
                <w:lang w:val="vi-VN"/>
              </w:rPr>
            </w:pPr>
            <w:r>
              <w:rPr>
                <w:color w:val="000000" w:themeColor="text1"/>
                <w:lang w:val="vi-VN"/>
              </w:rPr>
              <w:t>}</w:t>
            </w:r>
          </w:p>
        </w:tc>
      </w:tr>
    </w:tbl>
    <w:p w14:paraId="3821CE0F" w14:textId="10CCDADB" w:rsidR="005A3E58" w:rsidRPr="005A3E58" w:rsidRDefault="005A3E58" w:rsidP="005A3E58">
      <w:pPr>
        <w:pStyle w:val="ListParagraph"/>
        <w:rPr>
          <w:lang w:val="en-VN"/>
        </w:rPr>
      </w:pPr>
      <w:r>
        <w:rPr>
          <w:lang w:val="vi-VN"/>
        </w:rPr>
        <w:t xml:space="preserve">Cuối cùng thêm hàm </w:t>
      </w:r>
      <w:r w:rsidRPr="005A3E58">
        <w:rPr>
          <w:b/>
          <w:bCs/>
          <w:lang w:val="en-VN"/>
        </w:rPr>
        <w:t>sliderValueChanged(_:)</w:t>
      </w:r>
      <w:r>
        <w:rPr>
          <w:b/>
          <w:bCs/>
          <w:lang w:val="vi-VN"/>
        </w:rPr>
        <w:t xml:space="preserve"> </w:t>
      </w:r>
      <w:r>
        <w:rPr>
          <w:lang w:val="vi-VN"/>
        </w:rPr>
        <w:t>:</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11"/>
      </w:tblGrid>
      <w:tr w:rsidR="00D60916" w14:paraId="4BD23460" w14:textId="77777777" w:rsidTr="00985653">
        <w:trPr>
          <w:trHeight w:val="634"/>
        </w:trPr>
        <w:tc>
          <w:tcPr>
            <w:tcW w:w="5111" w:type="dxa"/>
          </w:tcPr>
          <w:p w14:paraId="1D0E61FF" w14:textId="186DAB0F" w:rsidR="00D60916" w:rsidRDefault="00D60916" w:rsidP="00985653">
            <w:pPr>
              <w:pStyle w:val="ListParagraph"/>
              <w:numPr>
                <w:ilvl w:val="0"/>
                <w:numId w:val="0"/>
              </w:numPr>
              <w:ind w:left="160"/>
              <w:rPr>
                <w:lang w:val="vi-VN"/>
              </w:rPr>
            </w:pPr>
            <w:r w:rsidRPr="005A3E58">
              <w:rPr>
                <w:lang w:val="vi-VN"/>
              </w:rPr>
              <w:t>applySepiaFilter(intensity: slider.value)</w:t>
            </w:r>
            <w:r>
              <w:rPr>
                <w:lang w:val="vi-VN"/>
              </w:rPr>
              <w:t xml:space="preserve"> </w:t>
            </w:r>
          </w:p>
        </w:tc>
      </w:tr>
    </w:tbl>
    <w:p w14:paraId="3F15FACD" w14:textId="11D2651D" w:rsidR="005A3E58" w:rsidRDefault="009270A1" w:rsidP="009270A1">
      <w:pPr>
        <w:pStyle w:val="ListParagraph"/>
        <w:rPr>
          <w:lang w:val="vi-VN"/>
        </w:rPr>
      </w:pPr>
      <w:r w:rsidRPr="009270A1">
        <w:rPr>
          <w:lang w:val="vi-VN"/>
        </w:rPr>
        <w:t xml:space="preserve">Khi giá trị thanh trượt thay đổi, </w:t>
      </w:r>
      <w:r w:rsidRPr="009270A1">
        <w:rPr>
          <w:b/>
          <w:bCs/>
          <w:lang w:val="vi-VN"/>
        </w:rPr>
        <w:t>applySepiaFilter(intensity:)</w:t>
      </w:r>
      <w:r>
        <w:rPr>
          <w:lang w:val="vi-VN"/>
        </w:rPr>
        <w:t xml:space="preserve"> </w:t>
      </w:r>
      <w:r w:rsidRPr="009270A1">
        <w:rPr>
          <w:lang w:val="vi-VN"/>
        </w:rPr>
        <w:t>sẽ chạy với giá trị cường độ mới.</w:t>
      </w:r>
      <w:r>
        <w:rPr>
          <w:lang w:val="vi-VN"/>
        </w:rPr>
        <w:t xml:space="preserve"> </w:t>
      </w:r>
      <w:r w:rsidRPr="009270A1">
        <w:rPr>
          <w:lang w:val="vi-VN"/>
        </w:rPr>
        <w:t>Thanh trượt của bạn được đặt thành các giá trị mặc định: tối thiểu 0, tối đa 1, mặc định 0,5.</w:t>
      </w:r>
    </w:p>
    <w:p w14:paraId="4F7DC7CD" w14:textId="595D6CA8" w:rsidR="00E9750C" w:rsidRDefault="00E9750C" w:rsidP="00E9750C">
      <w:pPr>
        <w:pStyle w:val="Heading3"/>
        <w:rPr>
          <w:lang w:val="vi-VN"/>
        </w:rPr>
      </w:pPr>
      <w:bookmarkStart w:id="72" w:name="_Toc105501090"/>
      <w:r>
        <w:rPr>
          <w:lang w:val="vi-VN"/>
        </w:rPr>
        <w:lastRenderedPageBreak/>
        <w:t>Vẽ vào ảnh</w:t>
      </w:r>
      <w:bookmarkEnd w:id="72"/>
    </w:p>
    <w:p w14:paraId="77DE033D" w14:textId="026399E1" w:rsidR="00E9750C" w:rsidRPr="00E9750C" w:rsidRDefault="001F446C" w:rsidP="001F446C">
      <w:pPr>
        <w:pStyle w:val="ListParagraph"/>
        <w:rPr>
          <w:lang w:val="vi-VN"/>
        </w:rPr>
      </w:pPr>
      <w:r>
        <w:rPr>
          <w:lang w:val="vi-VN"/>
        </w:rPr>
        <w:t>Diễn giải thuật toán:</w:t>
      </w:r>
    </w:p>
    <w:p w14:paraId="1B2F2FE7" w14:textId="77777777" w:rsidR="00E9750C" w:rsidRPr="00E9750C" w:rsidRDefault="00E9750C" w:rsidP="00E9750C">
      <w:pPr>
        <w:pStyle w:val="List21"/>
        <w:rPr>
          <w:lang w:val="vi-VN"/>
        </w:rPr>
      </w:pPr>
      <w:r w:rsidRPr="00E9750C">
        <w:rPr>
          <w:lang w:val="vi-VN"/>
        </w:rPr>
        <w:t>PKInkingTool: Công cụ để vẽ đường. Bạn đã thấy điều này trong hành động</w:t>
      </w:r>
    </w:p>
    <w:p w14:paraId="7C4D6464" w14:textId="77777777" w:rsidR="00E9750C" w:rsidRPr="00E9750C" w:rsidRDefault="00E9750C" w:rsidP="00E9750C">
      <w:pPr>
        <w:pStyle w:val="List21"/>
        <w:rPr>
          <w:lang w:val="vi-VN"/>
        </w:rPr>
      </w:pPr>
      <w:r w:rsidRPr="00E9750C">
        <w:rPr>
          <w:lang w:val="vi-VN"/>
        </w:rPr>
        <w:t>PKEraserTool: Bàn chải để xóa các phần của bản vẽ của bạn</w:t>
      </w:r>
    </w:p>
    <w:p w14:paraId="4011485D" w14:textId="77777777" w:rsidR="00E9750C" w:rsidRPr="00E9750C" w:rsidRDefault="00E9750C" w:rsidP="00E9750C">
      <w:pPr>
        <w:pStyle w:val="List21"/>
        <w:rPr>
          <w:lang w:val="vi-VN"/>
        </w:rPr>
      </w:pPr>
      <w:r w:rsidRPr="00E9750C">
        <w:rPr>
          <w:lang w:val="vi-VN"/>
        </w:rPr>
        <w:t>PKLassoTool: Công cụ để chọn các phần của bản vẽ của bạn để bạn có thể đặt lại vị trí của nó</w:t>
      </w:r>
    </w:p>
    <w:p w14:paraId="7211F152" w14:textId="4EE5972D" w:rsidR="00E9750C" w:rsidRPr="00E9750C" w:rsidRDefault="00E9750C" w:rsidP="00E9750C">
      <w:pPr>
        <w:pStyle w:val="List21"/>
        <w:rPr>
          <w:sz w:val="24"/>
          <w:szCs w:val="24"/>
          <w:lang w:val="en-VN"/>
        </w:rPr>
      </w:pPr>
      <w:r w:rsidRPr="00E9750C">
        <w:rPr>
          <w:lang w:val="en-VN"/>
        </w:rPr>
        <w:t>Ruler</w:t>
      </w:r>
      <w:r w:rsidRPr="00E9750C">
        <w:rPr>
          <w:lang w:val="vi-VN"/>
        </w:rPr>
        <w:t>: Giúp bạn vẽ các đường thẳng</w:t>
      </w:r>
    </w:p>
    <w:p w14:paraId="3563D951" w14:textId="2CCE8B40" w:rsidR="00E9750C" w:rsidRPr="003B07BC" w:rsidRDefault="003B07BC" w:rsidP="003B07BC">
      <w:pPr>
        <w:pStyle w:val="List21"/>
        <w:rPr>
          <w:sz w:val="24"/>
          <w:szCs w:val="24"/>
          <w:lang w:val="en-VN"/>
        </w:rPr>
      </w:pPr>
      <w:r w:rsidRPr="003B07BC">
        <w:rPr>
          <w:lang w:val="en-VN"/>
        </w:rPr>
        <w:t>Color picker</w:t>
      </w:r>
      <w:r w:rsidR="00E9750C" w:rsidRPr="003B07BC">
        <w:rPr>
          <w:lang w:val="vi-VN"/>
        </w:rPr>
        <w:t>: Sử dụng nó để chọn màu cho công cụ mực của bạn</w:t>
      </w:r>
    </w:p>
    <w:p w14:paraId="701E5EBE" w14:textId="129B7EEE" w:rsidR="00E9750C" w:rsidRDefault="003B07BC" w:rsidP="00E9750C">
      <w:pPr>
        <w:pStyle w:val="List21"/>
        <w:rPr>
          <w:lang w:val="vi-VN"/>
        </w:rPr>
      </w:pPr>
      <w:r>
        <w:rPr>
          <w:lang w:val="vi-VN"/>
        </w:rPr>
        <w:t>Undo/Redo</w:t>
      </w:r>
      <w:r w:rsidR="00E9750C" w:rsidRPr="00E9750C">
        <w:rPr>
          <w:lang w:val="vi-VN"/>
        </w:rPr>
        <w:t>: Các điều khiển bạn sử dụng để hoàn tác và làm lại các thay đổi trên bản vẽ</w:t>
      </w:r>
    </w:p>
    <w:p w14:paraId="322C3329" w14:textId="77777777" w:rsidR="003B07BC" w:rsidRDefault="003B07BC" w:rsidP="003B07BC">
      <w:pPr>
        <w:pStyle w:val="List21"/>
        <w:keepNext/>
        <w:numPr>
          <w:ilvl w:val="0"/>
          <w:numId w:val="0"/>
        </w:numPr>
        <w:jc w:val="center"/>
      </w:pPr>
      <w:r w:rsidRPr="003B07BC">
        <w:rPr>
          <w:lang w:val="en-VN"/>
        </w:rPr>
        <w:fldChar w:fldCharType="begin"/>
      </w:r>
      <w:r w:rsidRPr="003B07BC">
        <w:rPr>
          <w:lang w:val="en-VN"/>
        </w:rPr>
        <w:instrText xml:space="preserve"> INCLUDEPICTURE "https://koenig-media.raywenderlich.com/uploads/2020/08/masterthis-toolpicker-tools-1-483x500.png" \* MERGEFORMATINET </w:instrText>
      </w:r>
      <w:r w:rsidRPr="003B07BC">
        <w:rPr>
          <w:lang w:val="en-VN"/>
        </w:rPr>
        <w:fldChar w:fldCharType="separate"/>
      </w:r>
      <w:r w:rsidRPr="003B07BC">
        <w:rPr>
          <w:noProof/>
          <w:lang w:val="en-VN"/>
        </w:rPr>
        <w:drawing>
          <wp:inline distT="0" distB="0" distL="0" distR="0" wp14:anchorId="117BCAF7" wp14:editId="51A4BA65">
            <wp:extent cx="4919401" cy="5092700"/>
            <wp:effectExtent l="0" t="0" r="0" b="0"/>
            <wp:docPr id="17" name="Picture 17" descr="The various tools and options in the tool pi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various tools and options in the tool pick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3551" cy="5096996"/>
                    </a:xfrm>
                    <a:prstGeom prst="rect">
                      <a:avLst/>
                    </a:prstGeom>
                    <a:noFill/>
                    <a:ln>
                      <a:noFill/>
                    </a:ln>
                  </pic:spPr>
                </pic:pic>
              </a:graphicData>
            </a:graphic>
          </wp:inline>
        </w:drawing>
      </w:r>
      <w:r w:rsidRPr="003B07BC">
        <w:rPr>
          <w:lang w:val="en-VN"/>
        </w:rPr>
        <w:fldChar w:fldCharType="end"/>
      </w:r>
    </w:p>
    <w:p w14:paraId="5526147C" w14:textId="680A8E2A" w:rsidR="003B07BC" w:rsidRPr="003B07BC" w:rsidRDefault="003B07BC" w:rsidP="003B07BC">
      <w:pPr>
        <w:pStyle w:val="Caption"/>
        <w:rPr>
          <w:lang w:val="en-VN"/>
        </w:rPr>
      </w:pPr>
      <w:bookmarkStart w:id="73" w:name="_Toc106467742"/>
      <w:r>
        <w:t xml:space="preserve">Hình </w:t>
      </w:r>
      <w:r w:rsidR="00DF6366">
        <w:fldChar w:fldCharType="begin"/>
      </w:r>
      <w:r w:rsidR="00DF6366">
        <w:instrText xml:space="preserve"> STYLEREF 1 \s </w:instrText>
      </w:r>
      <w:r w:rsidR="00DF6366">
        <w:fldChar w:fldCharType="separate"/>
      </w:r>
      <w:r w:rsidR="00DF6366">
        <w:rPr>
          <w:noProof/>
        </w:rPr>
        <w:t>3</w:t>
      </w:r>
      <w:r w:rsidR="00DF6366">
        <w:fldChar w:fldCharType="end"/>
      </w:r>
      <w:r w:rsidR="00DF6366">
        <w:t>.</w:t>
      </w:r>
      <w:r w:rsidR="00DF6366">
        <w:fldChar w:fldCharType="begin"/>
      </w:r>
      <w:r w:rsidR="00DF6366">
        <w:instrText xml:space="preserve"> SEQ Hình \* ARABIC \s 1 </w:instrText>
      </w:r>
      <w:r w:rsidR="00DF6366">
        <w:fldChar w:fldCharType="separate"/>
      </w:r>
      <w:r w:rsidR="00DF6366">
        <w:rPr>
          <w:noProof/>
        </w:rPr>
        <w:t>7</w:t>
      </w:r>
      <w:r w:rsidR="00DF6366">
        <w:fldChar w:fldCharType="end"/>
      </w:r>
      <w:r>
        <w:t xml:space="preserve"> - Các chức năng cung cấp bởi </w:t>
      </w:r>
      <w:r w:rsidRPr="0060302C">
        <w:t>PKToolPicker</w:t>
      </w:r>
      <w:bookmarkEnd w:id="73"/>
    </w:p>
    <w:p w14:paraId="726132EB" w14:textId="27570DA7" w:rsidR="003B07BC" w:rsidRDefault="001F446C" w:rsidP="001F446C">
      <w:pPr>
        <w:pStyle w:val="ListParagraph"/>
        <w:rPr>
          <w:lang w:val="vi-VN"/>
        </w:rPr>
      </w:pPr>
      <w:r>
        <w:rPr>
          <w:lang w:val="vi-VN"/>
        </w:rPr>
        <w:t xml:space="preserve">Đầu tiên: </w:t>
      </w:r>
      <w:r w:rsidRPr="001F446C">
        <w:rPr>
          <w:lang w:val="vi-VN"/>
        </w:rPr>
        <w:t xml:space="preserve">Tạo một nút </w:t>
      </w:r>
      <w:r w:rsidRPr="001F446C">
        <w:rPr>
          <w:b/>
          <w:bCs/>
          <w:lang w:val="vi-VN"/>
        </w:rPr>
        <w:t>UIBarbutton</w:t>
      </w:r>
      <w:r w:rsidRPr="001F446C">
        <w:rPr>
          <w:lang w:val="vi-VN"/>
        </w:rPr>
        <w:t xml:space="preserve"> để xóa, hoàn tác, làm lại và Chế độ xem hình ảnh trong điều hướng trong ViewController của dự án. Thêm hành động và lối thoát cho nút rõ ràng và hình ảnh từ bảng phân cảnh.</w:t>
      </w:r>
    </w:p>
    <w:p w14:paraId="09B83FF5" w14:textId="50AE5CC6" w:rsidR="00941421" w:rsidRPr="00985653" w:rsidRDefault="00C51406" w:rsidP="00985653">
      <w:pPr>
        <w:pStyle w:val="ListParagraph"/>
        <w:rPr>
          <w:sz w:val="24"/>
          <w:szCs w:val="24"/>
          <w:lang w:val="en-VN"/>
        </w:rPr>
      </w:pPr>
      <w:r w:rsidRPr="00C51406">
        <w:rPr>
          <w:lang w:val="en-VN"/>
        </w:rPr>
        <w:lastRenderedPageBreak/>
        <w:t>T</w:t>
      </w:r>
      <w:r w:rsidRPr="00C51406">
        <w:rPr>
          <w:rFonts w:ascii="Cambria" w:hAnsi="Cambria" w:cs="Cambria"/>
          <w:lang w:val="en-VN"/>
        </w:rPr>
        <w:t>ạ</w:t>
      </w:r>
      <w:r w:rsidRPr="00C51406">
        <w:rPr>
          <w:lang w:val="en-VN"/>
        </w:rPr>
        <w:t>o m</w:t>
      </w:r>
      <w:r w:rsidRPr="00C51406">
        <w:rPr>
          <w:rFonts w:ascii="Cambria" w:hAnsi="Cambria" w:cs="Cambria"/>
          <w:lang w:val="en-VN"/>
        </w:rPr>
        <w:t>ộ</w:t>
      </w:r>
      <w:r w:rsidRPr="00C51406">
        <w:rPr>
          <w:lang w:val="en-VN"/>
        </w:rPr>
        <w:t>t ch</w:t>
      </w:r>
      <w:r w:rsidRPr="00C51406">
        <w:rPr>
          <w:rFonts w:ascii="Cambria" w:hAnsi="Cambria" w:cs="Cambria"/>
          <w:lang w:val="en-VN"/>
        </w:rPr>
        <w:t>ứ</w:t>
      </w:r>
      <w:r w:rsidRPr="00C51406">
        <w:rPr>
          <w:lang w:val="en-VN"/>
        </w:rPr>
        <w:t>c năng đ</w:t>
      </w:r>
      <w:r w:rsidRPr="00C51406">
        <w:rPr>
          <w:rFonts w:ascii="Cambria" w:hAnsi="Cambria" w:cs="Cambria"/>
          <w:lang w:val="en-VN"/>
        </w:rPr>
        <w:t>ể</w:t>
      </w:r>
      <w:r w:rsidRPr="00C51406">
        <w:rPr>
          <w:lang w:val="en-VN"/>
        </w:rPr>
        <w:t xml:space="preserve"> thêm ch</w:t>
      </w:r>
      <w:r w:rsidRPr="00C51406">
        <w:rPr>
          <w:rFonts w:ascii="Cambria" w:hAnsi="Cambria" w:cs="Cambria"/>
          <w:lang w:val="en-VN"/>
        </w:rPr>
        <w:t>ế</w:t>
      </w:r>
      <w:r w:rsidRPr="00C51406">
        <w:rPr>
          <w:lang w:val="en-VN"/>
        </w:rPr>
        <w:t xml:space="preserve"> đ</w:t>
      </w:r>
      <w:r w:rsidRPr="00C51406">
        <w:rPr>
          <w:rFonts w:ascii="Cambria" w:hAnsi="Cambria" w:cs="Cambria"/>
          <w:lang w:val="en-VN"/>
        </w:rPr>
        <w:t>ộ</w:t>
      </w:r>
      <w:r w:rsidRPr="00C51406">
        <w:rPr>
          <w:lang w:val="en-VN"/>
        </w:rPr>
        <w:t xml:space="preserve"> xem đ</w:t>
      </w:r>
      <w:r w:rsidRPr="00C51406">
        <w:rPr>
          <w:rFonts w:ascii="Cambria" w:hAnsi="Cambria" w:cs="Cambria"/>
          <w:lang w:val="en-VN"/>
        </w:rPr>
        <w:t>ượ</w:t>
      </w:r>
      <w:r w:rsidRPr="00C51406">
        <w:rPr>
          <w:lang w:val="en-VN"/>
        </w:rPr>
        <w:t>c thi</w:t>
      </w:r>
      <w:r w:rsidRPr="00C51406">
        <w:rPr>
          <w:rFonts w:ascii="Cambria" w:hAnsi="Cambria" w:cs="Cambria"/>
          <w:lang w:val="en-VN"/>
        </w:rPr>
        <w:t>ế</w:t>
      </w:r>
      <w:r w:rsidRPr="00C51406">
        <w:rPr>
          <w:lang w:val="en-VN"/>
        </w:rPr>
        <w:t>t l</w:t>
      </w:r>
      <w:r w:rsidRPr="00C51406">
        <w:rPr>
          <w:rFonts w:ascii="Cambria" w:hAnsi="Cambria" w:cs="Cambria"/>
          <w:lang w:val="en-VN"/>
        </w:rPr>
        <w:t>ậ</w:t>
      </w:r>
      <w:r w:rsidRPr="00C51406">
        <w:rPr>
          <w:lang w:val="en-VN"/>
        </w:rPr>
        <w:t>p cho ch</w:t>
      </w:r>
      <w:r w:rsidRPr="00C51406">
        <w:rPr>
          <w:rFonts w:ascii="Cambria" w:hAnsi="Cambria" w:cs="Cambria"/>
          <w:lang w:val="en-VN"/>
        </w:rPr>
        <w:t>ế</w:t>
      </w:r>
      <w:r w:rsidRPr="00C51406">
        <w:rPr>
          <w:lang w:val="en-VN"/>
        </w:rPr>
        <w:t xml:space="preserve"> đ</w:t>
      </w:r>
      <w:r w:rsidRPr="00C51406">
        <w:rPr>
          <w:rFonts w:ascii="Cambria" w:hAnsi="Cambria" w:cs="Cambria"/>
          <w:lang w:val="en-VN"/>
        </w:rPr>
        <w:t>ộ</w:t>
      </w:r>
      <w:r w:rsidRPr="00C51406">
        <w:rPr>
          <w:lang w:val="en-VN"/>
        </w:rPr>
        <w:t xml:space="preserve"> xem canvas trong </w:t>
      </w:r>
      <w:r w:rsidR="00B42F6B" w:rsidRPr="00B42F6B">
        <w:rPr>
          <w:lang w:val="en-VN"/>
        </w:rPr>
        <w:t>View Controller</w:t>
      </w:r>
    </w:p>
    <w:tbl>
      <w:tblPr>
        <w:tblW w:w="7044" w:type="dxa"/>
        <w:tblInd w:w="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44"/>
      </w:tblGrid>
      <w:tr w:rsidR="00941421" w14:paraId="5562F63C" w14:textId="77777777" w:rsidTr="006F3167">
        <w:trPr>
          <w:trHeight w:val="9317"/>
        </w:trPr>
        <w:tc>
          <w:tcPr>
            <w:tcW w:w="7044" w:type="dxa"/>
          </w:tcPr>
          <w:p w14:paraId="508D3C14" w14:textId="535D5717" w:rsidR="00941421" w:rsidRDefault="00941421" w:rsidP="00985653">
            <w:pPr>
              <w:ind w:left="380" w:hanging="198"/>
              <w:jc w:val="left"/>
              <w:rPr>
                <w:rStyle w:val="ListParagraphChar"/>
              </w:rPr>
            </w:pPr>
            <w:r w:rsidRPr="00C51406">
              <w:rPr>
                <w:rStyle w:val="ListParagraphChar"/>
              </w:rPr>
              <w:t xml:space="preserve">override func </w:t>
            </w:r>
            <w:proofErr w:type="gramStart"/>
            <w:r w:rsidRPr="00C51406">
              <w:rPr>
                <w:rStyle w:val="ListParagraphChar"/>
              </w:rPr>
              <w:t>viewDidLoad(</w:t>
            </w:r>
            <w:proofErr w:type="gramEnd"/>
            <w:r w:rsidRPr="00C51406">
              <w:rPr>
                <w:rStyle w:val="ListParagraphChar"/>
              </w:rPr>
              <w:t>) {</w:t>
            </w:r>
          </w:p>
          <w:p w14:paraId="3EE2FC66" w14:textId="77777777" w:rsidR="00330761" w:rsidRPr="00C51406" w:rsidRDefault="00330761" w:rsidP="00985653">
            <w:pPr>
              <w:ind w:left="380" w:hanging="198"/>
              <w:jc w:val="left"/>
              <w:rPr>
                <w:rStyle w:val="ListParagraphChar"/>
              </w:rPr>
            </w:pPr>
          </w:p>
          <w:p w14:paraId="5546B4C4" w14:textId="77777777" w:rsidR="00941421" w:rsidRPr="00C51406" w:rsidRDefault="00941421" w:rsidP="00985653">
            <w:pPr>
              <w:ind w:left="380" w:hanging="198"/>
              <w:jc w:val="left"/>
              <w:rPr>
                <w:rStyle w:val="ListParagraphChar"/>
              </w:rPr>
            </w:pPr>
            <w:r w:rsidRPr="00C51406">
              <w:rPr>
                <w:rStyle w:val="ListParagraphChar"/>
              </w:rPr>
              <w:t>    </w:t>
            </w:r>
            <w:proofErr w:type="gramStart"/>
            <w:r w:rsidRPr="00C51406">
              <w:rPr>
                <w:rStyle w:val="ListParagraphChar"/>
              </w:rPr>
              <w:t>super.viewDidLoad</w:t>
            </w:r>
            <w:proofErr w:type="gramEnd"/>
            <w:r w:rsidRPr="00C51406">
              <w:rPr>
                <w:rStyle w:val="ListParagraphChar"/>
              </w:rPr>
              <w:t>()</w:t>
            </w:r>
          </w:p>
          <w:p w14:paraId="14919374" w14:textId="77777777" w:rsidR="00941421" w:rsidRPr="00C51406" w:rsidRDefault="00941421" w:rsidP="00985653">
            <w:pPr>
              <w:ind w:left="380" w:hanging="198"/>
              <w:jc w:val="left"/>
              <w:rPr>
                <w:rStyle w:val="ListParagraphChar"/>
              </w:rPr>
            </w:pPr>
            <w:r w:rsidRPr="00C51406">
              <w:rPr>
                <w:rStyle w:val="ListParagraphChar"/>
              </w:rPr>
              <w:t>    canvasView.delegate = self</w:t>
            </w:r>
          </w:p>
          <w:p w14:paraId="2FD29139" w14:textId="24F9B63D" w:rsidR="00941421" w:rsidRDefault="00941421" w:rsidP="00985653">
            <w:pPr>
              <w:ind w:left="380" w:hanging="198"/>
              <w:jc w:val="left"/>
              <w:rPr>
                <w:rStyle w:val="ListParagraphChar"/>
              </w:rPr>
            </w:pPr>
            <w:r w:rsidRPr="00C51406">
              <w:rPr>
                <w:rStyle w:val="ListParagraphChar"/>
              </w:rPr>
              <w:t>    canvasView.becomeFirstResponder()</w:t>
            </w:r>
          </w:p>
          <w:p w14:paraId="1AD10C31" w14:textId="77777777" w:rsidR="00330761" w:rsidRPr="00C51406" w:rsidRDefault="00330761" w:rsidP="00985653">
            <w:pPr>
              <w:ind w:left="380" w:hanging="198"/>
              <w:jc w:val="left"/>
              <w:rPr>
                <w:rStyle w:val="ListParagraphChar"/>
              </w:rPr>
            </w:pPr>
          </w:p>
          <w:p w14:paraId="3C1A0782" w14:textId="77777777" w:rsidR="00941421" w:rsidRPr="00C51406" w:rsidRDefault="00941421" w:rsidP="00985653">
            <w:pPr>
              <w:ind w:left="380" w:hanging="198"/>
              <w:jc w:val="left"/>
              <w:rPr>
                <w:rStyle w:val="ListParagraphChar"/>
              </w:rPr>
            </w:pPr>
            <w:r w:rsidRPr="00C51406">
              <w:rPr>
                <w:rStyle w:val="ListParagraphChar"/>
              </w:rPr>
              <w:t>}</w:t>
            </w:r>
          </w:p>
          <w:p w14:paraId="4D9ECADC" w14:textId="77777777" w:rsidR="00941421" w:rsidRPr="00C51406" w:rsidRDefault="00941421" w:rsidP="00985653">
            <w:pPr>
              <w:ind w:left="380" w:hanging="198"/>
              <w:jc w:val="left"/>
              <w:rPr>
                <w:rStyle w:val="ListParagraphChar"/>
              </w:rPr>
            </w:pPr>
            <w:r w:rsidRPr="00C51406">
              <w:rPr>
                <w:rStyle w:val="ListParagraphChar"/>
              </w:rPr>
              <w:t> </w:t>
            </w:r>
          </w:p>
          <w:p w14:paraId="5FD94272" w14:textId="163CACD2" w:rsidR="00941421" w:rsidRDefault="00941421" w:rsidP="00985653">
            <w:pPr>
              <w:ind w:left="380" w:hanging="198"/>
              <w:jc w:val="left"/>
              <w:rPr>
                <w:rStyle w:val="ListParagraphChar"/>
              </w:rPr>
            </w:pPr>
            <w:r w:rsidRPr="00C51406">
              <w:rPr>
                <w:rStyle w:val="ListParagraphChar"/>
              </w:rPr>
              <w:t xml:space="preserve">override func </w:t>
            </w:r>
            <w:proofErr w:type="gramStart"/>
            <w:r w:rsidRPr="00C51406">
              <w:rPr>
                <w:rStyle w:val="ListParagraphChar"/>
              </w:rPr>
              <w:t>viewDidAppear(</w:t>
            </w:r>
            <w:proofErr w:type="gramEnd"/>
            <w:r w:rsidRPr="00C51406">
              <w:rPr>
                <w:rStyle w:val="ListParagraphChar"/>
              </w:rPr>
              <w:t>_ animated: Bool) {</w:t>
            </w:r>
          </w:p>
          <w:p w14:paraId="30BEA7D7" w14:textId="77777777" w:rsidR="00330761" w:rsidRPr="00C51406" w:rsidRDefault="00330761" w:rsidP="00985653">
            <w:pPr>
              <w:ind w:left="380" w:hanging="198"/>
              <w:jc w:val="left"/>
              <w:rPr>
                <w:rStyle w:val="ListParagraphChar"/>
              </w:rPr>
            </w:pPr>
          </w:p>
          <w:p w14:paraId="2CD6F82A" w14:textId="77777777" w:rsidR="00941421" w:rsidRPr="00C51406" w:rsidRDefault="00941421" w:rsidP="00985653">
            <w:pPr>
              <w:ind w:left="380" w:hanging="198"/>
              <w:jc w:val="left"/>
              <w:rPr>
                <w:rStyle w:val="ListParagraphChar"/>
              </w:rPr>
            </w:pPr>
            <w:r w:rsidRPr="00C51406">
              <w:rPr>
                <w:rStyle w:val="ListParagraphChar"/>
              </w:rPr>
              <w:t>    </w:t>
            </w:r>
            <w:proofErr w:type="gramStart"/>
            <w:r w:rsidRPr="00C51406">
              <w:rPr>
                <w:rStyle w:val="ListParagraphChar"/>
              </w:rPr>
              <w:t>super.viewDidAppear</w:t>
            </w:r>
            <w:proofErr w:type="gramEnd"/>
            <w:r w:rsidRPr="00C51406">
              <w:rPr>
                <w:rStyle w:val="ListParagraphChar"/>
              </w:rPr>
              <w:t>(true)</w:t>
            </w:r>
          </w:p>
          <w:p w14:paraId="4DFB3A8C" w14:textId="1D39BBC0" w:rsidR="00941421" w:rsidRDefault="00941421" w:rsidP="00985653">
            <w:pPr>
              <w:ind w:left="380" w:hanging="198"/>
              <w:jc w:val="left"/>
              <w:rPr>
                <w:rStyle w:val="ListParagraphChar"/>
              </w:rPr>
            </w:pPr>
            <w:r w:rsidRPr="00C51406">
              <w:rPr>
                <w:rStyle w:val="ListParagraphChar"/>
              </w:rPr>
              <w:t>    </w:t>
            </w:r>
            <w:proofErr w:type="gramStart"/>
            <w:r w:rsidRPr="00C51406">
              <w:rPr>
                <w:rStyle w:val="ListParagraphChar"/>
              </w:rPr>
              <w:t>setUpCanvasView(</w:t>
            </w:r>
            <w:proofErr w:type="gramEnd"/>
            <w:r w:rsidRPr="00C51406">
              <w:rPr>
                <w:rStyle w:val="ListParagraphChar"/>
              </w:rPr>
              <w:t>)</w:t>
            </w:r>
          </w:p>
          <w:p w14:paraId="4AE463A8" w14:textId="77777777" w:rsidR="00330761" w:rsidRPr="00C51406" w:rsidRDefault="00330761" w:rsidP="00985653">
            <w:pPr>
              <w:ind w:left="380" w:hanging="198"/>
              <w:jc w:val="left"/>
              <w:rPr>
                <w:rStyle w:val="ListParagraphChar"/>
              </w:rPr>
            </w:pPr>
          </w:p>
          <w:p w14:paraId="3A01FE27" w14:textId="77777777" w:rsidR="00941421" w:rsidRPr="00C51406" w:rsidRDefault="00941421" w:rsidP="00985653">
            <w:pPr>
              <w:ind w:left="380" w:hanging="198"/>
              <w:jc w:val="left"/>
              <w:rPr>
                <w:rStyle w:val="ListParagraphChar"/>
              </w:rPr>
            </w:pPr>
            <w:r w:rsidRPr="00C51406">
              <w:rPr>
                <w:rStyle w:val="ListParagraphChar"/>
              </w:rPr>
              <w:t>}</w:t>
            </w:r>
          </w:p>
          <w:p w14:paraId="797FEA38" w14:textId="77777777" w:rsidR="00941421" w:rsidRPr="00C51406" w:rsidRDefault="00941421" w:rsidP="00985653">
            <w:pPr>
              <w:ind w:left="380" w:hanging="198"/>
              <w:jc w:val="left"/>
              <w:rPr>
                <w:rStyle w:val="ListParagraphChar"/>
              </w:rPr>
            </w:pPr>
            <w:r w:rsidRPr="00C51406">
              <w:rPr>
                <w:rStyle w:val="ListParagraphChar"/>
              </w:rPr>
              <w:t> </w:t>
            </w:r>
          </w:p>
          <w:p w14:paraId="3B494E32" w14:textId="60CD78F5" w:rsidR="00941421" w:rsidRDefault="00941421" w:rsidP="00985653">
            <w:pPr>
              <w:ind w:left="380" w:hanging="198"/>
              <w:jc w:val="left"/>
              <w:rPr>
                <w:rStyle w:val="ListParagraphChar"/>
              </w:rPr>
            </w:pPr>
            <w:r w:rsidRPr="00C51406">
              <w:rPr>
                <w:rStyle w:val="ListParagraphChar"/>
              </w:rPr>
              <w:t xml:space="preserve">func </w:t>
            </w:r>
            <w:proofErr w:type="gramStart"/>
            <w:r w:rsidRPr="00C51406">
              <w:rPr>
                <w:rStyle w:val="ListParagraphChar"/>
              </w:rPr>
              <w:t>setUpCanvasView(</w:t>
            </w:r>
            <w:proofErr w:type="gramEnd"/>
            <w:r w:rsidRPr="00C51406">
              <w:rPr>
                <w:rStyle w:val="ListParagraphChar"/>
              </w:rPr>
              <w:t>) {</w:t>
            </w:r>
          </w:p>
          <w:p w14:paraId="45A641F2" w14:textId="77777777" w:rsidR="00330761" w:rsidRPr="00C51406" w:rsidRDefault="00330761" w:rsidP="00985653">
            <w:pPr>
              <w:ind w:left="380" w:hanging="198"/>
              <w:jc w:val="left"/>
              <w:rPr>
                <w:rStyle w:val="ListParagraphChar"/>
              </w:rPr>
            </w:pPr>
          </w:p>
          <w:p w14:paraId="0649A4B7" w14:textId="6D2480C7" w:rsidR="00941421" w:rsidRDefault="00941421" w:rsidP="00985653">
            <w:pPr>
              <w:ind w:left="380" w:hanging="198"/>
              <w:jc w:val="left"/>
              <w:rPr>
                <w:rStyle w:val="ListParagraphChar"/>
              </w:rPr>
            </w:pPr>
            <w:r w:rsidRPr="00C51406">
              <w:rPr>
                <w:rStyle w:val="ListParagraphChar"/>
              </w:rPr>
              <w:t xml:space="preserve">        if let window = </w:t>
            </w:r>
            <w:proofErr w:type="gramStart"/>
            <w:r w:rsidRPr="00C51406">
              <w:rPr>
                <w:rStyle w:val="ListParagraphChar"/>
              </w:rPr>
              <w:t>view.window</w:t>
            </w:r>
            <w:proofErr w:type="gramEnd"/>
            <w:r w:rsidRPr="00C51406">
              <w:rPr>
                <w:rStyle w:val="ListParagraphChar"/>
              </w:rPr>
              <w:t>, let toolPicker = PKToolPicker.shared(for: window) {</w:t>
            </w:r>
          </w:p>
          <w:p w14:paraId="2C6D37A4" w14:textId="77777777" w:rsidR="00330761" w:rsidRPr="00C51406" w:rsidRDefault="00330761" w:rsidP="00985653">
            <w:pPr>
              <w:ind w:left="380" w:hanging="198"/>
              <w:jc w:val="left"/>
              <w:rPr>
                <w:rStyle w:val="ListParagraphChar"/>
              </w:rPr>
            </w:pPr>
          </w:p>
          <w:p w14:paraId="5240BE12" w14:textId="77777777" w:rsidR="00941421" w:rsidRPr="00C51406" w:rsidRDefault="00941421" w:rsidP="00985653">
            <w:pPr>
              <w:ind w:left="380" w:hanging="198"/>
              <w:jc w:val="left"/>
              <w:rPr>
                <w:rStyle w:val="ListParagraphChar"/>
              </w:rPr>
            </w:pPr>
            <w:r w:rsidRPr="00C51406">
              <w:rPr>
                <w:rStyle w:val="ListParagraphChar"/>
              </w:rPr>
              <w:t>            toolPicker.setVisible(true, forFirstResponder: canvasView)</w:t>
            </w:r>
          </w:p>
          <w:p w14:paraId="18C89E38" w14:textId="74FC504A" w:rsidR="00941421" w:rsidRDefault="00941421" w:rsidP="00985653">
            <w:pPr>
              <w:ind w:left="380" w:hanging="198"/>
              <w:jc w:val="left"/>
              <w:rPr>
                <w:rStyle w:val="ListParagraphChar"/>
              </w:rPr>
            </w:pPr>
            <w:r w:rsidRPr="00C51406">
              <w:rPr>
                <w:rStyle w:val="ListParagraphChar"/>
              </w:rPr>
              <w:t>            toolPicker.addObserver(canvasView)</w:t>
            </w:r>
          </w:p>
          <w:p w14:paraId="0EA10C30" w14:textId="77777777" w:rsidR="00330761" w:rsidRPr="00C51406" w:rsidRDefault="00330761" w:rsidP="00985653">
            <w:pPr>
              <w:ind w:left="380" w:hanging="198"/>
              <w:jc w:val="left"/>
              <w:rPr>
                <w:rStyle w:val="ListParagraphChar"/>
              </w:rPr>
            </w:pPr>
          </w:p>
          <w:p w14:paraId="636A907A" w14:textId="77777777" w:rsidR="00941421" w:rsidRPr="00C51406" w:rsidRDefault="00941421" w:rsidP="00985653">
            <w:pPr>
              <w:ind w:left="380" w:hanging="198"/>
              <w:jc w:val="left"/>
              <w:rPr>
                <w:rStyle w:val="ListParagraphChar"/>
              </w:rPr>
            </w:pPr>
            <w:r w:rsidRPr="00C51406">
              <w:rPr>
                <w:rStyle w:val="ListParagraphChar"/>
              </w:rPr>
              <w:t>        }</w:t>
            </w:r>
          </w:p>
          <w:p w14:paraId="27A3E3B2" w14:textId="3F805F88" w:rsidR="00941421" w:rsidRDefault="00941421" w:rsidP="00985653">
            <w:pPr>
              <w:ind w:left="380" w:hanging="198"/>
              <w:jc w:val="left"/>
              <w:rPr>
                <w:rStyle w:val="ListParagraphChar"/>
                <w:b/>
                <w:bCs/>
                <w:lang w:val="vi-VN"/>
              </w:rPr>
            </w:pPr>
            <w:r w:rsidRPr="00C51406">
              <w:rPr>
                <w:rStyle w:val="ListParagraphChar"/>
              </w:rPr>
              <w:t>    }</w:t>
            </w:r>
            <w:r>
              <w:rPr>
                <w:rStyle w:val="ListParagraphChar"/>
                <w:lang w:val="vi-VN"/>
              </w:rPr>
              <w:t xml:space="preserve"> </w:t>
            </w:r>
          </w:p>
        </w:tc>
      </w:tr>
    </w:tbl>
    <w:p w14:paraId="1F0FC4E5" w14:textId="454D73AD" w:rsidR="006F3167" w:rsidRPr="006F3167" w:rsidRDefault="006F3167" w:rsidP="006F3167">
      <w:pPr>
        <w:pStyle w:val="ListParagraph"/>
        <w:rPr>
          <w:lang w:val="vi-VN"/>
        </w:rPr>
      </w:pPr>
      <w:r w:rsidRPr="006F3167">
        <w:rPr>
          <w:lang w:val="vi-VN"/>
        </w:rPr>
        <w:t xml:space="preserve">Bây giờ hãy thêm chức năng đại biểu cho chế độ xem canvas trong </w:t>
      </w:r>
      <w:r>
        <w:rPr>
          <w:lang w:val="vi-VN"/>
        </w:rPr>
        <w:t>View Controller</w:t>
      </w:r>
    </w:p>
    <w:tbl>
      <w:tblPr>
        <w:tblW w:w="0" w:type="auto"/>
        <w:tblInd w:w="3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0"/>
      </w:tblGrid>
      <w:tr w:rsidR="006F3167" w14:paraId="458D8DF7" w14:textId="77777777" w:rsidTr="006F3167">
        <w:trPr>
          <w:trHeight w:val="7180"/>
        </w:trPr>
        <w:tc>
          <w:tcPr>
            <w:tcW w:w="8380" w:type="dxa"/>
          </w:tcPr>
          <w:p w14:paraId="628C118C" w14:textId="77777777" w:rsidR="006F3167" w:rsidRPr="006F3167" w:rsidRDefault="006F3167" w:rsidP="006F3167">
            <w:pPr>
              <w:ind w:firstLine="147"/>
              <w:jc w:val="left"/>
              <w:rPr>
                <w:rStyle w:val="ListParagraphChar"/>
              </w:rPr>
            </w:pPr>
            <w:r w:rsidRPr="006F3167">
              <w:rPr>
                <w:rStyle w:val="ListParagraphChar"/>
              </w:rPr>
              <w:lastRenderedPageBreak/>
              <w:t>extension ViewController: PKCanvasViewDelegate {</w:t>
            </w:r>
          </w:p>
          <w:p w14:paraId="328A1960" w14:textId="77777777" w:rsidR="006F3167" w:rsidRPr="006F3167" w:rsidRDefault="006F3167" w:rsidP="006F3167">
            <w:pPr>
              <w:ind w:firstLine="147"/>
              <w:jc w:val="left"/>
              <w:rPr>
                <w:rStyle w:val="ListParagraphChar"/>
              </w:rPr>
            </w:pPr>
            <w:r w:rsidRPr="006F3167">
              <w:rPr>
                <w:rStyle w:val="ListParagraphChar"/>
              </w:rPr>
              <w:t>    </w:t>
            </w:r>
          </w:p>
          <w:p w14:paraId="76FC58D4" w14:textId="77777777" w:rsidR="006F3167" w:rsidRPr="006F3167" w:rsidRDefault="006F3167" w:rsidP="006F3167">
            <w:pPr>
              <w:ind w:firstLine="147"/>
              <w:jc w:val="left"/>
              <w:rPr>
                <w:rStyle w:val="ListParagraphChar"/>
              </w:rPr>
            </w:pPr>
            <w:r w:rsidRPr="006F3167">
              <w:rPr>
                <w:rStyle w:val="ListParagraphChar"/>
              </w:rPr>
              <w:t xml:space="preserve">    func </w:t>
            </w:r>
            <w:proofErr w:type="gramStart"/>
            <w:r w:rsidRPr="006F3167">
              <w:rPr>
                <w:rStyle w:val="ListParagraphChar"/>
              </w:rPr>
              <w:t>canvasViewDrawingDidChange(</w:t>
            </w:r>
            <w:proofErr w:type="gramEnd"/>
            <w:r w:rsidRPr="006F3167">
              <w:rPr>
                <w:rStyle w:val="ListParagraphChar"/>
              </w:rPr>
              <w:t>_ canvasView: PKCanvasView) {</w:t>
            </w:r>
          </w:p>
          <w:p w14:paraId="49E8BEDE" w14:textId="77777777" w:rsidR="006F3167" w:rsidRPr="006F3167" w:rsidRDefault="006F3167" w:rsidP="006F3167">
            <w:pPr>
              <w:ind w:firstLine="147"/>
              <w:jc w:val="left"/>
              <w:rPr>
                <w:rStyle w:val="ListParagraphChar"/>
              </w:rPr>
            </w:pPr>
            <w:r w:rsidRPr="006F3167">
              <w:rPr>
                <w:rStyle w:val="ListParagraphChar"/>
              </w:rPr>
              <w:t>        print("drawing")</w:t>
            </w:r>
          </w:p>
          <w:p w14:paraId="00EF1C40" w14:textId="77777777" w:rsidR="006F3167" w:rsidRPr="006F3167" w:rsidRDefault="006F3167" w:rsidP="006F3167">
            <w:pPr>
              <w:ind w:firstLine="147"/>
              <w:jc w:val="left"/>
              <w:rPr>
                <w:rStyle w:val="ListParagraphChar"/>
              </w:rPr>
            </w:pPr>
            <w:r w:rsidRPr="006F3167">
              <w:rPr>
                <w:rStyle w:val="ListParagraphChar"/>
              </w:rPr>
              <w:t>    }</w:t>
            </w:r>
          </w:p>
          <w:p w14:paraId="701B6F4E" w14:textId="77777777" w:rsidR="006F3167" w:rsidRPr="006F3167" w:rsidRDefault="006F3167" w:rsidP="006F3167">
            <w:pPr>
              <w:ind w:firstLine="147"/>
              <w:jc w:val="left"/>
              <w:rPr>
                <w:rStyle w:val="ListParagraphChar"/>
              </w:rPr>
            </w:pPr>
            <w:r w:rsidRPr="006F3167">
              <w:rPr>
                <w:rStyle w:val="ListParagraphChar"/>
              </w:rPr>
              <w:t>    </w:t>
            </w:r>
          </w:p>
          <w:p w14:paraId="6789FC0B" w14:textId="77777777" w:rsidR="006F3167" w:rsidRPr="006F3167" w:rsidRDefault="006F3167" w:rsidP="006F3167">
            <w:pPr>
              <w:ind w:firstLine="147"/>
              <w:jc w:val="left"/>
              <w:rPr>
                <w:rStyle w:val="ListParagraphChar"/>
              </w:rPr>
            </w:pPr>
            <w:r w:rsidRPr="006F3167">
              <w:rPr>
                <w:rStyle w:val="ListParagraphChar"/>
              </w:rPr>
              <w:t xml:space="preserve">    func </w:t>
            </w:r>
            <w:proofErr w:type="gramStart"/>
            <w:r w:rsidRPr="006F3167">
              <w:rPr>
                <w:rStyle w:val="ListParagraphChar"/>
              </w:rPr>
              <w:t>canvasViewDidEndUsingTool(</w:t>
            </w:r>
            <w:proofErr w:type="gramEnd"/>
            <w:r w:rsidRPr="006F3167">
              <w:rPr>
                <w:rStyle w:val="ListParagraphChar"/>
              </w:rPr>
              <w:t>_ canvasView: PKCanvasView) {</w:t>
            </w:r>
          </w:p>
          <w:p w14:paraId="33972F5A" w14:textId="77777777" w:rsidR="006F3167" w:rsidRPr="006F3167" w:rsidRDefault="006F3167" w:rsidP="006F3167">
            <w:pPr>
              <w:ind w:firstLine="147"/>
              <w:jc w:val="left"/>
              <w:rPr>
                <w:rStyle w:val="ListParagraphChar"/>
              </w:rPr>
            </w:pPr>
            <w:r w:rsidRPr="006F3167">
              <w:rPr>
                <w:rStyle w:val="ListParagraphChar"/>
              </w:rPr>
              <w:t>        </w:t>
            </w:r>
            <w:proofErr w:type="gramStart"/>
            <w:r w:rsidRPr="006F3167">
              <w:rPr>
                <w:rStyle w:val="ListParagraphChar"/>
              </w:rPr>
              <w:t>print(</w:t>
            </w:r>
            <w:proofErr w:type="gramEnd"/>
            <w:r w:rsidRPr="006F3167">
              <w:rPr>
                <w:rStyle w:val="ListParagraphChar"/>
              </w:rPr>
              <w:t>"End using the PK tools")</w:t>
            </w:r>
          </w:p>
          <w:p w14:paraId="4A00651D" w14:textId="77777777" w:rsidR="006F3167" w:rsidRPr="006F3167" w:rsidRDefault="006F3167" w:rsidP="006F3167">
            <w:pPr>
              <w:ind w:firstLine="147"/>
              <w:jc w:val="left"/>
              <w:rPr>
                <w:rStyle w:val="ListParagraphChar"/>
              </w:rPr>
            </w:pPr>
            <w:r w:rsidRPr="006F3167">
              <w:rPr>
                <w:rStyle w:val="ListParagraphChar"/>
              </w:rPr>
              <w:t>    }</w:t>
            </w:r>
          </w:p>
          <w:p w14:paraId="0C33E613" w14:textId="77777777" w:rsidR="006F3167" w:rsidRPr="006F3167" w:rsidRDefault="006F3167" w:rsidP="006F3167">
            <w:pPr>
              <w:ind w:firstLine="147"/>
              <w:jc w:val="left"/>
              <w:rPr>
                <w:rStyle w:val="ListParagraphChar"/>
              </w:rPr>
            </w:pPr>
            <w:r w:rsidRPr="006F3167">
              <w:rPr>
                <w:rStyle w:val="ListParagraphChar"/>
              </w:rPr>
              <w:t>    </w:t>
            </w:r>
          </w:p>
          <w:p w14:paraId="3E0E26E4" w14:textId="77777777" w:rsidR="006F3167" w:rsidRPr="006F3167" w:rsidRDefault="006F3167" w:rsidP="006F3167">
            <w:pPr>
              <w:ind w:firstLine="147"/>
              <w:jc w:val="left"/>
              <w:rPr>
                <w:rStyle w:val="ListParagraphChar"/>
              </w:rPr>
            </w:pPr>
            <w:r w:rsidRPr="006F3167">
              <w:rPr>
                <w:rStyle w:val="ListParagraphChar"/>
              </w:rPr>
              <w:t xml:space="preserve">    func </w:t>
            </w:r>
            <w:proofErr w:type="gramStart"/>
            <w:r w:rsidRPr="006F3167">
              <w:rPr>
                <w:rStyle w:val="ListParagraphChar"/>
              </w:rPr>
              <w:t>canvasViewDidFinishRendering(</w:t>
            </w:r>
            <w:proofErr w:type="gramEnd"/>
            <w:r w:rsidRPr="006F3167">
              <w:rPr>
                <w:rStyle w:val="ListParagraphChar"/>
              </w:rPr>
              <w:t>_ canvasView: PKCanvasView) {</w:t>
            </w:r>
          </w:p>
          <w:p w14:paraId="3FF6D750" w14:textId="77777777" w:rsidR="006F3167" w:rsidRPr="006F3167" w:rsidRDefault="006F3167" w:rsidP="006F3167">
            <w:pPr>
              <w:ind w:firstLine="147"/>
              <w:jc w:val="left"/>
              <w:rPr>
                <w:rStyle w:val="ListParagraphChar"/>
              </w:rPr>
            </w:pPr>
            <w:r w:rsidRPr="006F3167">
              <w:rPr>
                <w:rStyle w:val="ListParagraphChar"/>
              </w:rPr>
              <w:t>        </w:t>
            </w:r>
            <w:proofErr w:type="gramStart"/>
            <w:r w:rsidRPr="006F3167">
              <w:rPr>
                <w:rStyle w:val="ListParagraphChar"/>
              </w:rPr>
              <w:t>print(</w:t>
            </w:r>
            <w:proofErr w:type="gramEnd"/>
            <w:r w:rsidRPr="006F3167">
              <w:rPr>
                <w:rStyle w:val="ListParagraphChar"/>
              </w:rPr>
              <w:t>"Completed the UI Event")</w:t>
            </w:r>
          </w:p>
          <w:p w14:paraId="7BAEF3C5" w14:textId="77777777" w:rsidR="006F3167" w:rsidRPr="006F3167" w:rsidRDefault="006F3167" w:rsidP="006F3167">
            <w:pPr>
              <w:ind w:firstLine="147"/>
              <w:jc w:val="left"/>
              <w:rPr>
                <w:rStyle w:val="ListParagraphChar"/>
              </w:rPr>
            </w:pPr>
            <w:r w:rsidRPr="006F3167">
              <w:rPr>
                <w:rStyle w:val="ListParagraphChar"/>
              </w:rPr>
              <w:t>    }</w:t>
            </w:r>
          </w:p>
          <w:p w14:paraId="01CAD95C" w14:textId="77777777" w:rsidR="006F3167" w:rsidRPr="006F3167" w:rsidRDefault="006F3167" w:rsidP="006F3167">
            <w:pPr>
              <w:ind w:firstLine="147"/>
              <w:jc w:val="left"/>
              <w:rPr>
                <w:rStyle w:val="ListParagraphChar"/>
              </w:rPr>
            </w:pPr>
            <w:r w:rsidRPr="006F3167">
              <w:rPr>
                <w:rStyle w:val="ListParagraphChar"/>
              </w:rPr>
              <w:t>    </w:t>
            </w:r>
          </w:p>
          <w:p w14:paraId="3DAD89D5" w14:textId="7570220D" w:rsidR="006F3167" w:rsidRDefault="006F3167" w:rsidP="006F3167">
            <w:pPr>
              <w:ind w:firstLine="147"/>
              <w:jc w:val="left"/>
              <w:rPr>
                <w:rStyle w:val="ListParagraphChar"/>
              </w:rPr>
            </w:pPr>
            <w:r w:rsidRPr="006F3167">
              <w:rPr>
                <w:rStyle w:val="ListParagraphChar"/>
              </w:rPr>
              <w:t>}</w:t>
            </w:r>
          </w:p>
        </w:tc>
      </w:tr>
    </w:tbl>
    <w:p w14:paraId="7F53788A" w14:textId="35CA4DCE" w:rsidR="00330761" w:rsidRPr="00330761" w:rsidRDefault="00330761" w:rsidP="00330761">
      <w:pPr>
        <w:pStyle w:val="ListParagraph"/>
      </w:pPr>
      <w:r w:rsidRPr="00330761">
        <w:t>Bây giờ</w:t>
      </w:r>
      <w:r w:rsidR="00C555F5">
        <w:rPr>
          <w:lang w:val="vi-VN"/>
        </w:rPr>
        <w:t xml:space="preserve"> </w:t>
      </w:r>
      <w:r w:rsidRPr="00330761">
        <w:t xml:space="preserve">thêm </w:t>
      </w:r>
      <w:r w:rsidR="00B42F6B" w:rsidRPr="00B42F6B">
        <w:t>View Controller</w:t>
      </w:r>
      <w:r w:rsidR="00B42F6B">
        <w:rPr>
          <w:lang w:val="vi-VN"/>
        </w:rPr>
        <w:t xml:space="preserve"> </w:t>
      </w:r>
      <w:r w:rsidRPr="00330761">
        <w:t>để xem hình ảnh của bạn được tạo sau khi vẽ trong chế độ xem canvas</w:t>
      </w:r>
    </w:p>
    <w:tbl>
      <w:tblPr>
        <w:tblW w:w="0" w:type="auto"/>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60"/>
      </w:tblGrid>
      <w:tr w:rsidR="00330761" w14:paraId="6A349B2F" w14:textId="77777777" w:rsidTr="00330761">
        <w:trPr>
          <w:trHeight w:val="5720"/>
        </w:trPr>
        <w:tc>
          <w:tcPr>
            <w:tcW w:w="7160" w:type="dxa"/>
          </w:tcPr>
          <w:p w14:paraId="7F3256FA" w14:textId="77777777" w:rsidR="00330761" w:rsidRPr="00330761" w:rsidRDefault="00330761" w:rsidP="00330761">
            <w:pPr>
              <w:ind w:firstLine="167"/>
              <w:rPr>
                <w:rStyle w:val="PageNumber"/>
                <w:lang w:val="en-VN"/>
              </w:rPr>
            </w:pPr>
            <w:r w:rsidRPr="00330761">
              <w:rPr>
                <w:rStyle w:val="PageNumber"/>
                <w:lang w:val="en-VN"/>
              </w:rPr>
              <w:t>class SecondViewController: UIViewController {</w:t>
            </w:r>
          </w:p>
          <w:p w14:paraId="493FAD28" w14:textId="77777777" w:rsidR="00330761" w:rsidRPr="00330761" w:rsidRDefault="00330761" w:rsidP="00330761">
            <w:pPr>
              <w:ind w:firstLine="167"/>
              <w:rPr>
                <w:rStyle w:val="PageNumber"/>
                <w:lang w:val="en-VN"/>
              </w:rPr>
            </w:pPr>
            <w:r w:rsidRPr="00330761">
              <w:rPr>
                <w:rStyle w:val="PageNumber"/>
                <w:lang w:val="en-VN"/>
              </w:rPr>
              <w:t>    @IBOutlet weak var trashBtn: UIButton!</w:t>
            </w:r>
          </w:p>
          <w:p w14:paraId="2AE2A695" w14:textId="77777777" w:rsidR="00330761" w:rsidRPr="00330761" w:rsidRDefault="00330761" w:rsidP="00330761">
            <w:pPr>
              <w:ind w:firstLine="167"/>
              <w:rPr>
                <w:rStyle w:val="PageNumber"/>
                <w:lang w:val="en-VN"/>
              </w:rPr>
            </w:pPr>
            <w:r w:rsidRPr="00330761">
              <w:rPr>
                <w:rStyle w:val="PageNumber"/>
                <w:lang w:val="en-VN"/>
              </w:rPr>
              <w:t>    @IBOutlet weak var imgView: UIImageView!</w:t>
            </w:r>
          </w:p>
          <w:p w14:paraId="541D6DCE" w14:textId="77777777" w:rsidR="00330761" w:rsidRPr="00330761" w:rsidRDefault="00330761" w:rsidP="00330761">
            <w:pPr>
              <w:ind w:firstLine="167"/>
              <w:rPr>
                <w:rStyle w:val="PageNumber"/>
                <w:lang w:val="en-VN"/>
              </w:rPr>
            </w:pPr>
            <w:r w:rsidRPr="00330761">
              <w:rPr>
                <w:rStyle w:val="PageNumber"/>
                <w:lang w:val="en-VN"/>
              </w:rPr>
              <w:t>    var image = UIImage()</w:t>
            </w:r>
          </w:p>
          <w:p w14:paraId="080A6336" w14:textId="77777777" w:rsidR="00330761" w:rsidRPr="00330761" w:rsidRDefault="00330761" w:rsidP="00330761">
            <w:pPr>
              <w:ind w:firstLine="167"/>
              <w:rPr>
                <w:rStyle w:val="PageNumber"/>
                <w:lang w:val="en-VN"/>
              </w:rPr>
            </w:pPr>
            <w:r w:rsidRPr="00330761">
              <w:rPr>
                <w:rStyle w:val="PageNumber"/>
                <w:lang w:val="en-VN"/>
              </w:rPr>
              <w:t>    override func viewDidLoad() {</w:t>
            </w:r>
          </w:p>
          <w:p w14:paraId="118CCD43" w14:textId="77777777" w:rsidR="00330761" w:rsidRPr="00330761" w:rsidRDefault="00330761" w:rsidP="00330761">
            <w:pPr>
              <w:ind w:firstLine="167"/>
              <w:rPr>
                <w:rStyle w:val="PageNumber"/>
                <w:lang w:val="en-VN"/>
              </w:rPr>
            </w:pPr>
            <w:r w:rsidRPr="00330761">
              <w:rPr>
                <w:rStyle w:val="PageNumber"/>
                <w:lang w:val="en-VN"/>
              </w:rPr>
              <w:t>        super.viewDidLoad()</w:t>
            </w:r>
          </w:p>
          <w:p w14:paraId="61AB311F" w14:textId="77777777" w:rsidR="00330761" w:rsidRPr="00330761" w:rsidRDefault="00330761" w:rsidP="00330761">
            <w:pPr>
              <w:ind w:firstLine="167"/>
              <w:rPr>
                <w:rStyle w:val="PageNumber"/>
                <w:lang w:val="en-VN"/>
              </w:rPr>
            </w:pPr>
            <w:r w:rsidRPr="00330761">
              <w:rPr>
                <w:rStyle w:val="PageNumber"/>
                <w:lang w:val="en-VN"/>
              </w:rPr>
              <w:t>        imgView.image = image</w:t>
            </w:r>
          </w:p>
          <w:p w14:paraId="7F884B6C" w14:textId="77777777" w:rsidR="00330761" w:rsidRPr="00330761" w:rsidRDefault="00330761" w:rsidP="00330761">
            <w:pPr>
              <w:ind w:firstLine="167"/>
              <w:rPr>
                <w:rStyle w:val="PageNumber"/>
                <w:lang w:val="en-VN"/>
              </w:rPr>
            </w:pPr>
            <w:r w:rsidRPr="00330761">
              <w:rPr>
                <w:rStyle w:val="PageNumber"/>
                <w:lang w:val="en-VN"/>
              </w:rPr>
              <w:t>    }</w:t>
            </w:r>
          </w:p>
          <w:p w14:paraId="2AC27448" w14:textId="77777777" w:rsidR="00330761" w:rsidRPr="00330761" w:rsidRDefault="00330761" w:rsidP="00330761">
            <w:pPr>
              <w:ind w:firstLine="167"/>
              <w:rPr>
                <w:rStyle w:val="PageNumber"/>
                <w:lang w:val="en-VN"/>
              </w:rPr>
            </w:pPr>
            <w:r w:rsidRPr="00330761">
              <w:rPr>
                <w:rStyle w:val="PageNumber"/>
                <w:lang w:val="en-VN"/>
              </w:rPr>
              <w:t>    @IBAction func trashBtnTapped(_ sender: UIButton) {</w:t>
            </w:r>
          </w:p>
          <w:p w14:paraId="00F3C65A" w14:textId="77777777" w:rsidR="00330761" w:rsidRPr="00330761" w:rsidRDefault="00330761" w:rsidP="00330761">
            <w:pPr>
              <w:ind w:firstLine="167"/>
              <w:rPr>
                <w:rStyle w:val="PageNumber"/>
                <w:lang w:val="en-VN"/>
              </w:rPr>
            </w:pPr>
            <w:r w:rsidRPr="00330761">
              <w:rPr>
                <w:rStyle w:val="PageNumber"/>
                <w:lang w:val="en-VN"/>
              </w:rPr>
              <w:t>        self.dismiss(animated: true, completion: nil)</w:t>
            </w:r>
          </w:p>
          <w:p w14:paraId="230D1628" w14:textId="77777777" w:rsidR="00330761" w:rsidRPr="00330761" w:rsidRDefault="00330761" w:rsidP="00330761">
            <w:pPr>
              <w:ind w:firstLine="167"/>
              <w:rPr>
                <w:rStyle w:val="PageNumber"/>
                <w:lang w:val="en-VN"/>
              </w:rPr>
            </w:pPr>
            <w:r w:rsidRPr="00330761">
              <w:rPr>
                <w:rStyle w:val="PageNumber"/>
                <w:lang w:val="en-VN"/>
              </w:rPr>
              <w:t>    }</w:t>
            </w:r>
          </w:p>
          <w:p w14:paraId="4AD50BDB" w14:textId="51CD829F" w:rsidR="00330761" w:rsidRDefault="00330761" w:rsidP="00330761">
            <w:pPr>
              <w:ind w:firstLine="167"/>
              <w:rPr>
                <w:rStyle w:val="PageNumber"/>
                <w:lang w:val="en-VN"/>
              </w:rPr>
            </w:pPr>
            <w:r w:rsidRPr="00330761">
              <w:rPr>
                <w:rStyle w:val="PageNumber"/>
                <w:lang w:val="en-VN"/>
              </w:rPr>
              <w:t>}</w:t>
            </w:r>
          </w:p>
        </w:tc>
      </w:tr>
    </w:tbl>
    <w:p w14:paraId="57150DDA" w14:textId="67906095" w:rsidR="00C555F5" w:rsidRPr="00C555F5" w:rsidRDefault="00C555F5" w:rsidP="00C555F5">
      <w:pPr>
        <w:pStyle w:val="ListParagraph"/>
      </w:pPr>
      <w:r w:rsidRPr="00C555F5">
        <w:lastRenderedPageBreak/>
        <w:t xml:space="preserve">Bây giờ thêm điều hướng trên nút Hình ảnh trong </w:t>
      </w:r>
      <w:r w:rsidR="00B42F6B" w:rsidRPr="00B42F6B">
        <w:t>View Controller</w:t>
      </w:r>
      <w:r w:rsidR="00B42F6B">
        <w:rPr>
          <w:lang w:val="vi-VN"/>
        </w:rPr>
        <w:t xml:space="preserve"> </w:t>
      </w:r>
      <w:r w:rsidRPr="00C555F5">
        <w:t>trong dự á</w:t>
      </w:r>
      <w:r>
        <w:rPr>
          <w:lang w:val="vi-VN"/>
        </w:rPr>
        <w:t>n</w:t>
      </w:r>
      <w:r w:rsidRPr="00C555F5">
        <w:t>.</w:t>
      </w:r>
    </w:p>
    <w:tbl>
      <w:tblPr>
        <w:tblW w:w="8505"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05"/>
      </w:tblGrid>
      <w:tr w:rsidR="00C555F5" w14:paraId="0C37E69A" w14:textId="77777777" w:rsidTr="00C555F5">
        <w:trPr>
          <w:trHeight w:val="4524"/>
        </w:trPr>
        <w:tc>
          <w:tcPr>
            <w:tcW w:w="8505" w:type="dxa"/>
          </w:tcPr>
          <w:p w14:paraId="18AA3315" w14:textId="77D0A30C" w:rsidR="00C555F5" w:rsidRPr="00C555F5" w:rsidRDefault="00C555F5" w:rsidP="00C555F5">
            <w:pPr>
              <w:ind w:left="160" w:firstLine="42"/>
              <w:rPr>
                <w:rStyle w:val="ListParagraphChar"/>
                <w:lang w:val="en-VN"/>
              </w:rPr>
            </w:pPr>
            <w:r w:rsidRPr="00C555F5">
              <w:rPr>
                <w:rStyle w:val="ListParagraphChar"/>
                <w:lang w:val="en-VN"/>
              </w:rPr>
              <w:t>@IBAction func imageBtnTapped(_ sender: UIBarButtonItem) {</w:t>
            </w:r>
          </w:p>
          <w:p w14:paraId="54767C34" w14:textId="77777777" w:rsidR="00C555F5" w:rsidRPr="00C555F5" w:rsidRDefault="00C555F5" w:rsidP="00C555F5">
            <w:pPr>
              <w:ind w:left="160" w:firstLine="42"/>
              <w:rPr>
                <w:rStyle w:val="ListParagraphChar"/>
                <w:lang w:val="en-VN"/>
              </w:rPr>
            </w:pPr>
            <w:r w:rsidRPr="00C555F5">
              <w:rPr>
                <w:rStyle w:val="ListParagraphChar"/>
                <w:lang w:val="en-VN"/>
              </w:rPr>
              <w:t>        let image = canvasView.asImage()</w:t>
            </w:r>
          </w:p>
          <w:p w14:paraId="6087ACFB" w14:textId="77777777" w:rsidR="00C555F5" w:rsidRPr="00C555F5" w:rsidRDefault="00C555F5" w:rsidP="00C555F5">
            <w:pPr>
              <w:ind w:left="160" w:firstLine="42"/>
              <w:rPr>
                <w:rStyle w:val="ListParagraphChar"/>
                <w:lang w:val="en-VN"/>
              </w:rPr>
            </w:pPr>
            <w:r w:rsidRPr="00C555F5">
              <w:rPr>
                <w:rStyle w:val="ListParagraphChar"/>
                <w:lang w:val="en-VN"/>
              </w:rPr>
              <w:t>        if let secodVC = self.storyboard?.instantiateViewController(identifier: "SecondViewController") as? SecondViewController {</w:t>
            </w:r>
          </w:p>
          <w:p w14:paraId="50040E12" w14:textId="77777777" w:rsidR="00C555F5" w:rsidRPr="00C555F5" w:rsidRDefault="00C555F5" w:rsidP="00C555F5">
            <w:pPr>
              <w:ind w:left="160" w:firstLine="42"/>
              <w:rPr>
                <w:rStyle w:val="ListParagraphChar"/>
                <w:lang w:val="en-VN"/>
              </w:rPr>
            </w:pPr>
            <w:r w:rsidRPr="00C555F5">
              <w:rPr>
                <w:rStyle w:val="ListParagraphChar"/>
                <w:lang w:val="en-VN"/>
              </w:rPr>
              <w:t>        secodVC.image = image</w:t>
            </w:r>
          </w:p>
          <w:p w14:paraId="469CB02A" w14:textId="77777777" w:rsidR="00C555F5" w:rsidRPr="00C555F5" w:rsidRDefault="00C555F5" w:rsidP="00C555F5">
            <w:pPr>
              <w:ind w:left="160" w:firstLine="42"/>
              <w:rPr>
                <w:rStyle w:val="ListParagraphChar"/>
                <w:lang w:val="en-VN"/>
              </w:rPr>
            </w:pPr>
            <w:r w:rsidRPr="00C555F5">
              <w:rPr>
                <w:rStyle w:val="ListParagraphChar"/>
                <w:lang w:val="en-VN"/>
              </w:rPr>
              <w:t>        self.navigationController?.present(secodVC, animated: true, completion: nil)</w:t>
            </w:r>
          </w:p>
          <w:p w14:paraId="38ACC3EB" w14:textId="4044B98C" w:rsidR="00C555F5" w:rsidRPr="00C555F5" w:rsidRDefault="00C555F5" w:rsidP="00C555F5">
            <w:pPr>
              <w:ind w:left="160" w:firstLine="42"/>
              <w:rPr>
                <w:rStyle w:val="ListParagraphChar"/>
                <w:lang w:val="en-VN"/>
              </w:rPr>
            </w:pPr>
            <w:r w:rsidRPr="00C555F5">
              <w:rPr>
                <w:rStyle w:val="ListParagraphChar"/>
                <w:lang w:val="en-VN"/>
              </w:rPr>
              <w:t>    }</w:t>
            </w:r>
          </w:p>
          <w:p w14:paraId="56E4D4CD" w14:textId="77777777" w:rsidR="00C555F5" w:rsidRPr="00C555F5" w:rsidRDefault="00C555F5" w:rsidP="00C555F5">
            <w:pPr>
              <w:ind w:left="160" w:firstLine="42"/>
              <w:rPr>
                <w:rStyle w:val="ListParagraphChar"/>
                <w:lang w:val="en-VN"/>
              </w:rPr>
            </w:pPr>
            <w:r w:rsidRPr="00C555F5">
              <w:rPr>
                <w:rStyle w:val="ListParagraphChar"/>
                <w:lang w:val="en-VN"/>
              </w:rPr>
              <w:t>}</w:t>
            </w:r>
          </w:p>
          <w:p w14:paraId="1CF2085F" w14:textId="77777777" w:rsidR="00C555F5" w:rsidRDefault="00C555F5" w:rsidP="00C555F5">
            <w:pPr>
              <w:ind w:left="160"/>
              <w:rPr>
                <w:rStyle w:val="ListParagraphChar"/>
                <w:lang w:val="en-VN"/>
              </w:rPr>
            </w:pPr>
          </w:p>
        </w:tc>
      </w:tr>
    </w:tbl>
    <w:p w14:paraId="04605951" w14:textId="774BE765" w:rsidR="002664B1" w:rsidRDefault="002664B1" w:rsidP="002664B1">
      <w:pPr>
        <w:pStyle w:val="Heading2"/>
        <w:rPr>
          <w:lang w:val="vi-VN"/>
        </w:rPr>
      </w:pPr>
      <w:bookmarkStart w:id="74" w:name="_Toc105501091"/>
      <w:r>
        <w:rPr>
          <w:lang w:val="vi-VN"/>
        </w:rPr>
        <w:t>Kết quả cài đặt</w:t>
      </w:r>
      <w:bookmarkEnd w:id="74"/>
    </w:p>
    <w:p w14:paraId="321BB2BF" w14:textId="4072584B" w:rsidR="002664B1" w:rsidRDefault="002664B1" w:rsidP="002664B1">
      <w:pPr>
        <w:pStyle w:val="Heading3"/>
        <w:rPr>
          <w:lang w:val="vi-VN"/>
        </w:rPr>
      </w:pPr>
      <w:bookmarkStart w:id="75" w:name="_Toc105501092"/>
      <w:bookmarkStart w:id="76" w:name="OLE_LINK24"/>
      <w:bookmarkStart w:id="77" w:name="OLE_LINK25"/>
      <w:r>
        <w:rPr>
          <w:lang w:val="vi-VN"/>
        </w:rPr>
        <w:t>Giao diện chính ứng dụng</w:t>
      </w:r>
      <w:bookmarkEnd w:id="75"/>
    </w:p>
    <w:bookmarkEnd w:id="76"/>
    <w:bookmarkEnd w:id="77"/>
    <w:p w14:paraId="15AF6DCA" w14:textId="77777777" w:rsidR="00D769D4" w:rsidRDefault="00C91AD2" w:rsidP="00D769D4">
      <w:pPr>
        <w:keepNext/>
        <w:ind w:firstLine="0"/>
        <w:jc w:val="center"/>
      </w:pPr>
      <w:r w:rsidRPr="00C91AD2">
        <w:rPr>
          <w:noProof/>
          <w:lang w:val="vi-VN"/>
        </w:rPr>
        <w:drawing>
          <wp:inline distT="0" distB="0" distL="0" distR="0" wp14:anchorId="775864CE" wp14:editId="66AEAB88">
            <wp:extent cx="2513340" cy="44704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05140" cy="4633682"/>
                    </a:xfrm>
                    <a:prstGeom prst="rect">
                      <a:avLst/>
                    </a:prstGeom>
                  </pic:spPr>
                </pic:pic>
              </a:graphicData>
            </a:graphic>
          </wp:inline>
        </w:drawing>
      </w:r>
    </w:p>
    <w:p w14:paraId="7DB21EE4" w14:textId="5C7F4F86" w:rsidR="002664B1" w:rsidRDefault="00D769D4" w:rsidP="00D769D4">
      <w:pPr>
        <w:pStyle w:val="Caption"/>
      </w:pPr>
      <w:bookmarkStart w:id="78" w:name="_Toc106467743"/>
      <w:r>
        <w:t xml:space="preserve">Hình </w:t>
      </w:r>
      <w:r w:rsidR="00DF6366">
        <w:fldChar w:fldCharType="begin"/>
      </w:r>
      <w:r w:rsidR="00DF6366">
        <w:instrText xml:space="preserve"> STYLEREF 1 \s </w:instrText>
      </w:r>
      <w:r w:rsidR="00DF6366">
        <w:fldChar w:fldCharType="separate"/>
      </w:r>
      <w:r w:rsidR="00DF6366">
        <w:rPr>
          <w:noProof/>
        </w:rPr>
        <w:t>3</w:t>
      </w:r>
      <w:r w:rsidR="00DF6366">
        <w:fldChar w:fldCharType="end"/>
      </w:r>
      <w:r w:rsidR="00DF6366">
        <w:t>.</w:t>
      </w:r>
      <w:r w:rsidR="00DF6366">
        <w:fldChar w:fldCharType="begin"/>
      </w:r>
      <w:r w:rsidR="00DF6366">
        <w:instrText xml:space="preserve"> SEQ Hình \* ARABIC \s 1 </w:instrText>
      </w:r>
      <w:r w:rsidR="00DF6366">
        <w:fldChar w:fldCharType="separate"/>
      </w:r>
      <w:r w:rsidR="00DF6366">
        <w:rPr>
          <w:noProof/>
        </w:rPr>
        <w:t>8</w:t>
      </w:r>
      <w:r w:rsidR="00DF6366">
        <w:fldChar w:fldCharType="end"/>
      </w:r>
      <w:r>
        <w:t xml:space="preserve"> - G</w:t>
      </w:r>
      <w:r w:rsidRPr="0015488E">
        <w:t>iao diện chính ứng dụng</w:t>
      </w:r>
      <w:bookmarkEnd w:id="78"/>
    </w:p>
    <w:p w14:paraId="0F38EA28" w14:textId="0FC0F708" w:rsidR="002664B1" w:rsidRDefault="002664B1" w:rsidP="002664B1">
      <w:pPr>
        <w:pStyle w:val="Heading3"/>
        <w:rPr>
          <w:lang w:val="vi-VN"/>
        </w:rPr>
      </w:pPr>
      <w:bookmarkStart w:id="79" w:name="_Toc105501093"/>
      <w:bookmarkStart w:id="80" w:name="OLE_LINK22"/>
      <w:bookmarkStart w:id="81" w:name="OLE_LINK23"/>
      <w:r>
        <w:rPr>
          <w:lang w:val="vi-VN"/>
        </w:rPr>
        <w:lastRenderedPageBreak/>
        <w:t>Giao diện chọn ảnh từ thư viện</w:t>
      </w:r>
      <w:bookmarkEnd w:id="79"/>
    </w:p>
    <w:p w14:paraId="7931FE39" w14:textId="77777777" w:rsidR="00D769D4" w:rsidRDefault="005B1641" w:rsidP="00D769D4">
      <w:pPr>
        <w:keepNext/>
        <w:ind w:firstLine="0"/>
        <w:jc w:val="center"/>
      </w:pPr>
      <w:r w:rsidRPr="005B1641">
        <w:rPr>
          <w:noProof/>
          <w:lang w:val="vi-VN"/>
        </w:rPr>
        <w:drawing>
          <wp:inline distT="0" distB="0" distL="0" distR="0" wp14:anchorId="78BDD509" wp14:editId="1DB98957">
            <wp:extent cx="1970689" cy="350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41489" cy="3631130"/>
                    </a:xfrm>
                    <a:prstGeom prst="rect">
                      <a:avLst/>
                    </a:prstGeom>
                  </pic:spPr>
                </pic:pic>
              </a:graphicData>
            </a:graphic>
          </wp:inline>
        </w:drawing>
      </w:r>
    </w:p>
    <w:p w14:paraId="78D1946B" w14:textId="64F77FD3" w:rsidR="002664B1" w:rsidRDefault="00D769D4" w:rsidP="00D769D4">
      <w:pPr>
        <w:pStyle w:val="Caption"/>
      </w:pPr>
      <w:bookmarkStart w:id="82" w:name="_Toc106467744"/>
      <w:r>
        <w:t xml:space="preserve">Hình </w:t>
      </w:r>
      <w:r w:rsidR="00DF6366">
        <w:fldChar w:fldCharType="begin"/>
      </w:r>
      <w:r w:rsidR="00DF6366">
        <w:instrText xml:space="preserve"> STYLEREF 1 \s </w:instrText>
      </w:r>
      <w:r w:rsidR="00DF6366">
        <w:fldChar w:fldCharType="separate"/>
      </w:r>
      <w:r w:rsidR="00DF6366">
        <w:rPr>
          <w:noProof/>
        </w:rPr>
        <w:t>3</w:t>
      </w:r>
      <w:r w:rsidR="00DF6366">
        <w:fldChar w:fldCharType="end"/>
      </w:r>
      <w:r w:rsidR="00DF6366">
        <w:t>.</w:t>
      </w:r>
      <w:r w:rsidR="00DF6366">
        <w:fldChar w:fldCharType="begin"/>
      </w:r>
      <w:r w:rsidR="00DF6366">
        <w:instrText xml:space="preserve"> SEQ Hình \* ARABIC \s 1 </w:instrText>
      </w:r>
      <w:r w:rsidR="00DF6366">
        <w:fldChar w:fldCharType="separate"/>
      </w:r>
      <w:r w:rsidR="00DF6366">
        <w:rPr>
          <w:noProof/>
        </w:rPr>
        <w:t>9</w:t>
      </w:r>
      <w:r w:rsidR="00DF6366">
        <w:fldChar w:fldCharType="end"/>
      </w:r>
      <w:r>
        <w:t xml:space="preserve"> - Giao diện chọn ảnh từ thư viện</w:t>
      </w:r>
      <w:bookmarkEnd w:id="82"/>
    </w:p>
    <w:p w14:paraId="7E88D033" w14:textId="2E5004B1" w:rsidR="002664B1" w:rsidRDefault="002664B1" w:rsidP="002664B1">
      <w:pPr>
        <w:pStyle w:val="Heading3"/>
        <w:rPr>
          <w:lang w:val="vi-VN"/>
        </w:rPr>
      </w:pPr>
      <w:bookmarkStart w:id="83" w:name="_Toc105501094"/>
      <w:r>
        <w:rPr>
          <w:lang w:val="vi-VN"/>
        </w:rPr>
        <w:t>Giao diện chỉnh sửa ảnh</w:t>
      </w:r>
      <w:bookmarkEnd w:id="83"/>
    </w:p>
    <w:p w14:paraId="2A79A922" w14:textId="77777777" w:rsidR="004F7069" w:rsidRDefault="004F7069" w:rsidP="004F7069">
      <w:pPr>
        <w:keepNext/>
        <w:ind w:firstLine="0"/>
        <w:jc w:val="center"/>
      </w:pPr>
      <w:r>
        <w:rPr>
          <w:noProof/>
          <w:lang w:val="vi-VN"/>
        </w:rPr>
        <w:drawing>
          <wp:inline distT="0" distB="0" distL="0" distR="0" wp14:anchorId="715600DE" wp14:editId="706BAE05">
            <wp:extent cx="4257184" cy="4038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4348544" cy="4125269"/>
                    </a:xfrm>
                    <a:prstGeom prst="rect">
                      <a:avLst/>
                    </a:prstGeom>
                  </pic:spPr>
                </pic:pic>
              </a:graphicData>
            </a:graphic>
          </wp:inline>
        </w:drawing>
      </w:r>
    </w:p>
    <w:p w14:paraId="4ED0C5FA" w14:textId="4DBF61D2" w:rsidR="002664B1" w:rsidRDefault="004F7069" w:rsidP="004F7069">
      <w:pPr>
        <w:pStyle w:val="Caption"/>
      </w:pPr>
      <w:bookmarkStart w:id="84" w:name="_Toc106467745"/>
      <w:r>
        <w:t xml:space="preserve">Hình </w:t>
      </w:r>
      <w:r w:rsidR="00DF6366">
        <w:fldChar w:fldCharType="begin"/>
      </w:r>
      <w:r w:rsidR="00DF6366">
        <w:instrText xml:space="preserve"> STYLEREF 1 \s </w:instrText>
      </w:r>
      <w:r w:rsidR="00DF6366">
        <w:fldChar w:fldCharType="separate"/>
      </w:r>
      <w:r w:rsidR="00DF6366">
        <w:rPr>
          <w:noProof/>
        </w:rPr>
        <w:t>3</w:t>
      </w:r>
      <w:r w:rsidR="00DF6366">
        <w:fldChar w:fldCharType="end"/>
      </w:r>
      <w:r w:rsidR="00DF6366">
        <w:t>.</w:t>
      </w:r>
      <w:r w:rsidR="00DF6366">
        <w:fldChar w:fldCharType="begin"/>
      </w:r>
      <w:r w:rsidR="00DF6366">
        <w:instrText xml:space="preserve"> SEQ Hình \* ARABIC \s 1 </w:instrText>
      </w:r>
      <w:r w:rsidR="00DF6366">
        <w:fldChar w:fldCharType="separate"/>
      </w:r>
      <w:r w:rsidR="00DF6366">
        <w:rPr>
          <w:noProof/>
        </w:rPr>
        <w:t>10</w:t>
      </w:r>
      <w:r w:rsidR="00DF6366">
        <w:fldChar w:fldCharType="end"/>
      </w:r>
      <w:r>
        <w:t xml:space="preserve"> - Giao diện chỉnh sửa ảnh</w:t>
      </w:r>
      <w:bookmarkEnd w:id="84"/>
    </w:p>
    <w:p w14:paraId="629D078D" w14:textId="24689BB3" w:rsidR="002664B1" w:rsidRPr="002664B1" w:rsidRDefault="002664B1" w:rsidP="002664B1">
      <w:pPr>
        <w:pStyle w:val="Heading3"/>
        <w:rPr>
          <w:lang w:val="vi-VN"/>
        </w:rPr>
      </w:pPr>
      <w:bookmarkStart w:id="85" w:name="_Toc105501095"/>
      <w:r>
        <w:rPr>
          <w:lang w:val="vi-VN"/>
        </w:rPr>
        <w:lastRenderedPageBreak/>
        <w:t xml:space="preserve">Giao diện </w:t>
      </w:r>
      <w:r w:rsidR="006E3517">
        <w:rPr>
          <w:lang w:val="vi-VN"/>
        </w:rPr>
        <w:t>vẽ vào ảnh</w:t>
      </w:r>
      <w:bookmarkEnd w:id="85"/>
    </w:p>
    <w:p w14:paraId="50A67161" w14:textId="77777777" w:rsidR="00DF6366" w:rsidRDefault="00B3619E" w:rsidP="00DF6366">
      <w:pPr>
        <w:keepNext/>
        <w:ind w:firstLine="0"/>
        <w:jc w:val="center"/>
      </w:pPr>
      <w:r>
        <w:rPr>
          <w:noProof/>
          <w:lang w:val="vi-VN"/>
        </w:rPr>
        <w:drawing>
          <wp:inline distT="0" distB="0" distL="0" distR="0" wp14:anchorId="5D7BB4C0" wp14:editId="34708A93">
            <wp:extent cx="3453510" cy="7594600"/>
            <wp:effectExtent l="114300" t="101600" r="115570" b="139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a:extLst>
                        <a:ext uri="{28A0092B-C50C-407E-A947-70E740481C1C}">
                          <a14:useLocalDpi xmlns:a14="http://schemas.microsoft.com/office/drawing/2010/main" val="0"/>
                        </a:ext>
                      </a:extLst>
                    </a:blip>
                    <a:stretch>
                      <a:fillRect/>
                    </a:stretch>
                  </pic:blipFill>
                  <pic:spPr>
                    <a:xfrm>
                      <a:off x="0" y="0"/>
                      <a:ext cx="3457376" cy="7603103"/>
                    </a:xfrm>
                    <a:prstGeom prst="round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End w:id="80"/>
      <w:bookmarkEnd w:id="81"/>
    </w:p>
    <w:p w14:paraId="123395A9" w14:textId="2650DC92" w:rsidR="00C73AE2" w:rsidRPr="00C73AE2" w:rsidRDefault="00DF6366" w:rsidP="00DF6366">
      <w:pPr>
        <w:pStyle w:val="Caption"/>
      </w:pPr>
      <w:bookmarkStart w:id="86" w:name="_Toc106467746"/>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11</w:t>
      </w:r>
      <w:r>
        <w:fldChar w:fldCharType="end"/>
      </w:r>
      <w:r>
        <w:t xml:space="preserve"> - </w:t>
      </w:r>
      <w:r w:rsidRPr="00D66635">
        <w:t>Giao diện vẽ vào ảnh</w:t>
      </w:r>
      <w:bookmarkEnd w:id="86"/>
    </w:p>
    <w:p w14:paraId="140ECDF8" w14:textId="031B0D72" w:rsidR="00B95D7B" w:rsidRDefault="007330E8" w:rsidP="002F4BDF">
      <w:pPr>
        <w:pStyle w:val="Heading1"/>
      </w:pPr>
      <w:bookmarkStart w:id="87" w:name="_heading=h.4k668n3" w:colFirst="0" w:colLast="0"/>
      <w:bookmarkEnd w:id="87"/>
      <w:r>
        <w:br w:type="page"/>
      </w:r>
    </w:p>
    <w:p w14:paraId="4925094F" w14:textId="3E8E6789" w:rsidR="00516FBD" w:rsidRPr="00516FBD" w:rsidRDefault="00316193" w:rsidP="00516FBD">
      <w:pPr>
        <w:ind w:firstLine="0"/>
        <w:jc w:val="center"/>
        <w:rPr>
          <w:b/>
          <w:sz w:val="36"/>
          <w:szCs w:val="36"/>
          <w:lang w:val="vi-VN"/>
        </w:rPr>
      </w:pPr>
      <w:r>
        <w:rPr>
          <w:b/>
          <w:sz w:val="36"/>
          <w:szCs w:val="36"/>
          <w:lang w:val="vi-VN"/>
        </w:rPr>
        <w:lastRenderedPageBreak/>
        <w:t>KẾT LUẬN VÀ HƯỚNG PHÁT TRIỂN</w:t>
      </w:r>
    </w:p>
    <w:p w14:paraId="170061F6" w14:textId="4AD97ABC" w:rsidR="00B95D7B" w:rsidRPr="007A2A22" w:rsidRDefault="007330E8" w:rsidP="007A2A22">
      <w:pPr>
        <w:pStyle w:val="ListParagraph"/>
        <w:numPr>
          <w:ilvl w:val="0"/>
          <w:numId w:val="33"/>
        </w:numPr>
        <w:rPr>
          <w:b/>
          <w:bCs/>
          <w:sz w:val="28"/>
          <w:szCs w:val="28"/>
        </w:rPr>
      </w:pPr>
      <w:bookmarkStart w:id="88" w:name="_heading=h.br01jwy91plu" w:colFirst="0" w:colLast="0"/>
      <w:bookmarkStart w:id="89" w:name="_Toc90071904"/>
      <w:bookmarkEnd w:id="88"/>
      <w:r w:rsidRPr="007A2A22">
        <w:rPr>
          <w:b/>
          <w:bCs/>
          <w:sz w:val="28"/>
          <w:szCs w:val="28"/>
        </w:rPr>
        <w:t>Kết quả đạt được</w:t>
      </w:r>
      <w:bookmarkEnd w:id="89"/>
    </w:p>
    <w:p w14:paraId="6A19B0D4" w14:textId="7D17F7B6" w:rsidR="00A60FF1" w:rsidRDefault="00A60FF1" w:rsidP="004F359C">
      <w:pPr>
        <w:pStyle w:val="ListParagraph"/>
      </w:pPr>
      <w:bookmarkStart w:id="90" w:name="_heading=h.2zbgiuw" w:colFirst="0" w:colLast="0"/>
      <w:bookmarkStart w:id="91" w:name="_heading=h.7s4dimjc555m" w:colFirst="0" w:colLast="0"/>
      <w:bookmarkEnd w:id="90"/>
      <w:bookmarkEnd w:id="91"/>
      <w:r>
        <w:t>Ngày nay, công đoạn chỉnh sửa này đã trở thành một phần không thể thiếu, đặc</w:t>
      </w:r>
      <w:r w:rsidR="004F359C">
        <w:rPr>
          <w:lang w:val="vi-VN"/>
        </w:rPr>
        <w:t xml:space="preserve"> </w:t>
      </w:r>
      <w:r>
        <w:t>biệt khi ngành thương mại điện tử ngày càng nở rộ hiện nay. Khách hàng không thể chạm vào sản phẩm như trong cuộc sống thực, họ cần tới những bức ảnh hiển thị sản phẩm rõ ràng và sắc nét nhất. Để đạt được yêu cầu này, các hình ảnh cần nhiều thời gian và nỗ lực để chỉnh sửa hình ảnh sản phẩm của mình. Bởi họ hiểu rằng hình ảnh chuyên nghiệp bao giờ cũng tạo ấn tượng tốt cho thương hiệu của mình, giúp khách hàng vượt ra ranh giới của sự đắn đo giữ việc xem tiếp hay tắt màn hình, nên mua hay không nên mua. Và như mọi người đã biết, trước khi có mạng truyền thông xã hội, việc mọi người tự chụp ảnh ở nhà cho người khác xem thực sự là một điều vô lý. Nhưng bây giờ với Facebook, Instagram và nhiều ứng dụng khác</w:t>
      </w:r>
      <w:r w:rsidR="0067189F">
        <w:rPr>
          <w:lang w:val="vi-VN"/>
        </w:rPr>
        <w:t xml:space="preserve"> thì</w:t>
      </w:r>
      <w:r>
        <w:t xml:space="preserve"> ảnh “tự sướng” trở thành một sản phẩm đại chúng – từ thanh thiếu niên đến ông bà cụ đều có thể đăng ảnh của chính mình. Mỗi chia sẻ như vậy sẽ mang hình ảnh cá nhân về cuộc sống của bạn vào cuộc đua trực tuyến cùng mọi người. Bạn không muốn bị bỏ lại sau lưng, hoặc tệ hơn, bạn không muốn người người khác bình phẩm về ngoại hình hay những việc bạn làm. Những cảm giác này thúc đẩy bạn chọn đăng những hình ảnh tốt nhất của bản thân, “trang hoàng” ngoại hình bằng các ứng dụng. Và bạn sẽ có cảm giác mình chưa đủ ấn tượng nếu chưa giống những người có ảnh hưởng mà bạn theo dõi. </w:t>
      </w:r>
    </w:p>
    <w:p w14:paraId="76A193DC" w14:textId="5BD1EE28" w:rsidR="00A60FF1" w:rsidRDefault="00A60FF1" w:rsidP="004F359C">
      <w:pPr>
        <w:pStyle w:val="ListParagraph"/>
      </w:pPr>
      <w:r>
        <w:t>Những thao tác tưởng chừng như vụn vặt này đều đóng vai trò quan trọng để tạo ra một bức hình hoàn hảo. Thông thường, người chụp hình sẽ tiến hành trên nhiều góc chụp trước khi chọn được góc nhìn ưng ý nhất. Tuy nhiên, không phải bức hình nào cũng đẹp và việc sử dụng các ứng dụng cắt chỉnh ảnh là thực sự cần thiết. Sau 2 tháng tìm hiểu, thực hiện đề tài cũng như viết báo cáo</w:t>
      </w:r>
      <w:r w:rsidR="001E686D">
        <w:rPr>
          <w:lang w:val="vi-VN"/>
        </w:rPr>
        <w:t xml:space="preserve"> về đề tài “Xây dựng ứng dụng chỉnh sửa ảnh trên iOS” đến nay tôi đã đạt được một số kết quả như sau:</w:t>
      </w:r>
      <w:r>
        <w:t xml:space="preserve"> </w:t>
      </w:r>
      <w:r w:rsidR="001E686D">
        <w:rPr>
          <w:lang w:val="vi-VN"/>
        </w:rPr>
        <w:t>C</w:t>
      </w:r>
      <w:r>
        <w:t xml:space="preserve">hụp hình, chỉnh sửa ảnh theo Filter, chèn ảnh, icon, và các hình vẽ: cắt chỉnh ảnh theo ý muốn. Với giao diện thân thiện và dễ sử dụng, các tính năng khá phổ biến chúng tôi mong rằng có thể phát triển đề tài này cho những đồ án sau này. </w:t>
      </w:r>
    </w:p>
    <w:p w14:paraId="360A9AC1" w14:textId="788AAE59" w:rsidR="00A60FF1" w:rsidRDefault="00A60FF1" w:rsidP="005D607F">
      <w:pPr>
        <w:pStyle w:val="ListParagraph"/>
      </w:pPr>
      <w:r>
        <w:t xml:space="preserve">Với đồ án lần này, ngoài việc xây dựng một ứng dụng có thể chụp và chỉnh sửa ảnh, tôi </w:t>
      </w:r>
      <w:r w:rsidR="005D607F">
        <w:rPr>
          <w:lang w:val="vi-VN"/>
        </w:rPr>
        <w:t>còn</w:t>
      </w:r>
      <w:r>
        <w:t xml:space="preserve"> được rèn luyện kĩ năng code trên </w:t>
      </w:r>
      <w:r w:rsidR="005D607F">
        <w:rPr>
          <w:lang w:val="vi-VN"/>
        </w:rPr>
        <w:t>Xcode</w:t>
      </w:r>
      <w:r>
        <w:t xml:space="preserve">, biết thêm về các hàm xử lí ảnh, và hệ màu trong </w:t>
      </w:r>
      <w:r w:rsidR="005D607F">
        <w:rPr>
          <w:lang w:val="vi-VN"/>
        </w:rPr>
        <w:t>ngôn ngữ lập trình Swift</w:t>
      </w:r>
      <w:r>
        <w:t xml:space="preserve">. Nâng cao khả năng lập trình, tự học hỏi nghiên cứu tài liệu, kĩ năng làm báo cáo, cũng như làm nhóm. Cùng với </w:t>
      </w:r>
      <w:r>
        <w:lastRenderedPageBreak/>
        <w:t xml:space="preserve">sự giúp đỡ của </w:t>
      </w:r>
      <w:r w:rsidR="00D83840">
        <w:rPr>
          <w:lang w:val="vi-VN"/>
        </w:rPr>
        <w:t>ThS. Trịnh Thị Ngọc Linh</w:t>
      </w:r>
      <w:r>
        <w:t xml:space="preserve">, nhóm chúng tôi đã có thể hoàn thành tốt đồ án lần này. </w:t>
      </w:r>
    </w:p>
    <w:p w14:paraId="7B4F8D35" w14:textId="77777777" w:rsidR="007A2A22" w:rsidRPr="007A2A22" w:rsidRDefault="007A2A22" w:rsidP="007A2A22">
      <w:pPr>
        <w:ind w:firstLine="0"/>
        <w:rPr>
          <w:sz w:val="2"/>
          <w:szCs w:val="2"/>
        </w:rPr>
      </w:pPr>
    </w:p>
    <w:p w14:paraId="04BADD0F" w14:textId="3D5FA5B7" w:rsidR="007A0DAE" w:rsidRPr="007A2A22" w:rsidRDefault="00D73947" w:rsidP="007A2A22">
      <w:pPr>
        <w:pStyle w:val="ListParagraph"/>
        <w:numPr>
          <w:ilvl w:val="0"/>
          <w:numId w:val="33"/>
        </w:numPr>
        <w:rPr>
          <w:b/>
          <w:bCs/>
          <w:sz w:val="28"/>
          <w:szCs w:val="28"/>
          <w:lang w:val="vi-VN"/>
        </w:rPr>
      </w:pPr>
      <w:r w:rsidRPr="007A2A22">
        <w:rPr>
          <w:b/>
          <w:bCs/>
          <w:sz w:val="28"/>
          <w:szCs w:val="28"/>
          <w:lang w:val="vi-VN"/>
        </w:rPr>
        <w:t>Hạn chế</w:t>
      </w:r>
    </w:p>
    <w:p w14:paraId="370ECCA7" w14:textId="471BFB05" w:rsidR="00D73947" w:rsidRPr="00D73947" w:rsidRDefault="00D73947" w:rsidP="00D73947">
      <w:r w:rsidRPr="00D73947">
        <w:t>Tuy đã đạt được những chức năng đề ra ban đầu nhưng ứng dụng vẫn còn rất</w:t>
      </w:r>
      <w:r>
        <w:rPr>
          <w:lang w:val="vi-VN"/>
        </w:rPr>
        <w:t xml:space="preserve"> </w:t>
      </w:r>
      <w:r w:rsidRPr="00D73947">
        <w:t xml:space="preserve">nhiều hạn chế: </w:t>
      </w:r>
    </w:p>
    <w:p w14:paraId="4DCDEBB9" w14:textId="010B4F86" w:rsidR="00D73947" w:rsidRPr="00D73947" w:rsidRDefault="00D73947" w:rsidP="00D73947">
      <w:pPr>
        <w:pStyle w:val="ListParagraph"/>
      </w:pPr>
      <w:r w:rsidRPr="00D73947">
        <w:t xml:space="preserve">Các chức năng chỉnh sửa chưa thực sự hoàn thiện: chạy còn chậm </w:t>
      </w:r>
    </w:p>
    <w:p w14:paraId="6FD8F5DD" w14:textId="03B91EE1" w:rsidR="00D73947" w:rsidRPr="00D73947" w:rsidRDefault="00D73947" w:rsidP="00D73947">
      <w:pPr>
        <w:pStyle w:val="ListParagraph"/>
      </w:pPr>
      <w:r w:rsidRPr="00D73947">
        <w:t xml:space="preserve">Các tính năng chưa tối ưu, giao diện còn đơn </w:t>
      </w:r>
      <w:r w:rsidR="00E36FBE">
        <w:rPr>
          <w:lang w:val="vi-VN"/>
        </w:rPr>
        <w:t>giản</w:t>
      </w:r>
    </w:p>
    <w:p w14:paraId="1CD88CCC" w14:textId="27B296AC" w:rsidR="00D73947" w:rsidRPr="00D73947" w:rsidRDefault="00D73947" w:rsidP="00D73947">
      <w:pPr>
        <w:pStyle w:val="ListParagraph"/>
      </w:pPr>
      <w:r w:rsidRPr="00D73947">
        <w:t>Chưa có tính năng mới tạo nên sự khác biệt với các ứng dụng chỉnh sửa ảnh hiện</w:t>
      </w:r>
      <w:r>
        <w:rPr>
          <w:lang w:val="vi-VN"/>
        </w:rPr>
        <w:t xml:space="preserve"> </w:t>
      </w:r>
      <w:r w:rsidRPr="00D73947">
        <w:t xml:space="preserve">nay </w:t>
      </w:r>
    </w:p>
    <w:p w14:paraId="1BE7A1D9" w14:textId="624FAA62" w:rsidR="00D73947" w:rsidRDefault="00D73947" w:rsidP="00D73947">
      <w:pPr>
        <w:pStyle w:val="ListParagraph"/>
      </w:pPr>
      <w:r w:rsidRPr="00D73947">
        <w:t>Các chức năng phổ biến và đơn giản</w:t>
      </w:r>
    </w:p>
    <w:p w14:paraId="254852DC" w14:textId="77777777" w:rsidR="007A2A22" w:rsidRPr="007A2A22" w:rsidRDefault="007A2A22" w:rsidP="007A2A22">
      <w:pPr>
        <w:ind w:firstLine="0"/>
        <w:rPr>
          <w:sz w:val="2"/>
          <w:szCs w:val="2"/>
        </w:rPr>
      </w:pPr>
    </w:p>
    <w:p w14:paraId="0FBF2EE4" w14:textId="0EF60BB0" w:rsidR="007A0DAE" w:rsidRPr="007A2A22" w:rsidRDefault="007A0DAE" w:rsidP="007A2A22">
      <w:pPr>
        <w:pStyle w:val="ListParagraph"/>
        <w:numPr>
          <w:ilvl w:val="0"/>
          <w:numId w:val="33"/>
        </w:numPr>
        <w:rPr>
          <w:b/>
          <w:bCs/>
          <w:sz w:val="28"/>
          <w:szCs w:val="28"/>
        </w:rPr>
      </w:pPr>
      <w:r w:rsidRPr="007A2A22">
        <w:rPr>
          <w:b/>
          <w:bCs/>
          <w:sz w:val="28"/>
          <w:szCs w:val="28"/>
        </w:rPr>
        <w:t>Hướng phát triển</w:t>
      </w:r>
    </w:p>
    <w:p w14:paraId="668B254C" w14:textId="77777777" w:rsidR="00C90740" w:rsidRDefault="00C90740" w:rsidP="00C90740">
      <w:r>
        <w:t xml:space="preserve">Ứng dụng vẫn còn thiếu sót khá nhiều về mặt chức năng cũng như khả năng tương tác với người dùng, do đó trong thời gian tới sẽ tiến hành cập nhập bổ sung các tính năng sau: </w:t>
      </w:r>
    </w:p>
    <w:p w14:paraId="0322BDE3" w14:textId="0FFE044C" w:rsidR="00C90740" w:rsidRDefault="00C90740" w:rsidP="00C90740">
      <w:pPr>
        <w:pStyle w:val="ListParagraph"/>
      </w:pPr>
      <w:r>
        <w:t xml:space="preserve">Tiến hành nâng cấp giao diện của ứng dụng. </w:t>
      </w:r>
    </w:p>
    <w:p w14:paraId="66DB68CE" w14:textId="472ED4C4" w:rsidR="00C90740" w:rsidRDefault="00C90740" w:rsidP="00C90740">
      <w:pPr>
        <w:pStyle w:val="ListParagraph"/>
      </w:pPr>
      <w:r>
        <w:t xml:space="preserve">Thêm các chức năng như đảo ảnh, lọc mịn ảnh, làm đẹp (trang điểm, </w:t>
      </w:r>
      <w:r w:rsidR="00705380">
        <w:rPr>
          <w:lang w:val="vi-VN"/>
        </w:rPr>
        <w:t xml:space="preserve">nhận diện, </w:t>
      </w:r>
      <w:r>
        <w:t>chỉnh</w:t>
      </w:r>
      <w:r w:rsidR="00705380">
        <w:rPr>
          <w:lang w:val="vi-VN"/>
        </w:rPr>
        <w:t xml:space="preserve"> sửa</w:t>
      </w:r>
      <w:r>
        <w:t xml:space="preserve"> </w:t>
      </w:r>
      <w:r w:rsidR="00705380">
        <w:rPr>
          <w:lang w:val="vi-VN"/>
        </w:rPr>
        <w:t xml:space="preserve">khuôn </w:t>
      </w:r>
      <w:r>
        <w:t>mặt)</w:t>
      </w:r>
    </w:p>
    <w:p w14:paraId="0A50A1A6" w14:textId="0C3D3558" w:rsidR="00C90740" w:rsidRDefault="00C90740" w:rsidP="00C90740">
      <w:pPr>
        <w:pStyle w:val="ListParagraph"/>
      </w:pPr>
      <w:r>
        <w:t xml:space="preserve">Có thể chụp hình cùng Filter. </w:t>
      </w:r>
    </w:p>
    <w:p w14:paraId="34769B46" w14:textId="05E59A50" w:rsidR="007A0DAE" w:rsidRPr="00C90740" w:rsidRDefault="00C90740" w:rsidP="00C90740">
      <w:pPr>
        <w:pStyle w:val="ListParagraph"/>
      </w:pPr>
      <w:r>
        <w:t xml:space="preserve">Cắt background </w:t>
      </w:r>
    </w:p>
    <w:p w14:paraId="452F99FB" w14:textId="77777777" w:rsidR="007A0DAE" w:rsidRDefault="007A0DAE" w:rsidP="002F4BDF">
      <w:pPr>
        <w:rPr>
          <w:lang w:val="vi-VN"/>
        </w:rPr>
      </w:pPr>
    </w:p>
    <w:p w14:paraId="4E330BF2" w14:textId="77777777" w:rsidR="007A0DAE" w:rsidRDefault="007A0DAE">
      <w:pPr>
        <w:spacing w:before="0" w:after="0" w:line="276" w:lineRule="auto"/>
        <w:ind w:left="720" w:hanging="360"/>
        <w:rPr>
          <w:lang w:val="vi-VN"/>
        </w:rPr>
      </w:pPr>
      <w:r>
        <w:rPr>
          <w:lang w:val="vi-VN"/>
        </w:rPr>
        <w:br w:type="page"/>
      </w:r>
    </w:p>
    <w:p w14:paraId="175E33FC" w14:textId="77777777" w:rsidR="00B95D7B" w:rsidRPr="00F63E98" w:rsidRDefault="00B94B53" w:rsidP="00B94B53">
      <w:pPr>
        <w:ind w:firstLine="0"/>
        <w:jc w:val="center"/>
        <w:rPr>
          <w:b/>
          <w:sz w:val="36"/>
          <w:szCs w:val="36"/>
          <w:lang w:val="vi-VN"/>
        </w:rPr>
      </w:pPr>
      <w:bookmarkStart w:id="92" w:name="OLE_LINK9"/>
      <w:bookmarkStart w:id="93" w:name="OLE_LINK10"/>
      <w:r w:rsidRPr="00F63E98">
        <w:rPr>
          <w:b/>
          <w:sz w:val="36"/>
          <w:szCs w:val="36"/>
          <w:lang w:val="vi-VN"/>
        </w:rPr>
        <w:lastRenderedPageBreak/>
        <w:t>DANH MỤC TÀI LIỆU THAM KHẢO</w:t>
      </w:r>
    </w:p>
    <w:bookmarkEnd w:id="92"/>
    <w:bookmarkEnd w:id="93"/>
    <w:p w14:paraId="7456A5DD" w14:textId="4DAA4FAB" w:rsidR="00B94B53" w:rsidRDefault="00B94B53" w:rsidP="002B4BBA">
      <w:pPr>
        <w:ind w:firstLine="0"/>
        <w:jc w:val="left"/>
        <w:rPr>
          <w:color w:val="202124"/>
          <w:shd w:val="clear" w:color="auto" w:fill="FFFFFF"/>
          <w:lang w:val="vi-VN" w:eastAsia="ja-JP"/>
        </w:rPr>
      </w:pPr>
      <w:r w:rsidRPr="00B94B53">
        <w:rPr>
          <w:color w:val="202124"/>
          <w:shd w:val="clear" w:color="auto" w:fill="FFFFFF"/>
          <w:lang w:eastAsia="ja-JP"/>
        </w:rPr>
        <w:t>[1]</w:t>
      </w:r>
      <w:r w:rsidR="00F63E98">
        <w:rPr>
          <w:color w:val="202124"/>
          <w:shd w:val="clear" w:color="auto" w:fill="FFFFFF"/>
          <w:lang w:val="vi-VN" w:eastAsia="ja-JP"/>
        </w:rPr>
        <w:t xml:space="preserve"> “</w:t>
      </w:r>
      <w:hyperlink r:id="rId30" w:history="1">
        <w:r w:rsidR="00F63E98" w:rsidRPr="00075C46">
          <w:rPr>
            <w:rStyle w:val="Hyperlink"/>
            <w:position w:val="0"/>
            <w:shd w:val="clear" w:color="auto" w:fill="FFFFFF"/>
            <w:lang w:val="vi-VN" w:eastAsia="ja-JP"/>
          </w:rPr>
          <w:t>https://www.raywenderlich.com/25658084-core-image-tutorial-for-ios-custom-filters</w:t>
        </w:r>
      </w:hyperlink>
      <w:r w:rsidR="00F63E98">
        <w:rPr>
          <w:color w:val="202124"/>
          <w:shd w:val="clear" w:color="auto" w:fill="FFFFFF"/>
          <w:lang w:val="vi-VN" w:eastAsia="ja-JP"/>
        </w:rPr>
        <w:t>”</w:t>
      </w:r>
    </w:p>
    <w:p w14:paraId="5A83F111" w14:textId="77777777" w:rsidR="00F63E98" w:rsidRDefault="003D6D24" w:rsidP="002B4BBA">
      <w:pPr>
        <w:ind w:firstLine="0"/>
        <w:jc w:val="left"/>
        <w:rPr>
          <w:color w:val="202124"/>
          <w:shd w:val="clear" w:color="auto" w:fill="FFFFFF"/>
          <w:lang w:val="vi-VN" w:eastAsia="ja-JP"/>
        </w:rPr>
      </w:pPr>
      <w:r>
        <w:rPr>
          <w:color w:val="202124"/>
          <w:shd w:val="clear" w:color="auto" w:fill="FFFFFF"/>
          <w:lang w:val="vi-VN" w:eastAsia="ja-JP"/>
        </w:rPr>
        <w:t>[2]</w:t>
      </w:r>
      <w:r w:rsidR="00F63E98">
        <w:rPr>
          <w:color w:val="202124"/>
          <w:shd w:val="clear" w:color="auto" w:fill="FFFFFF"/>
          <w:lang w:val="vi-VN" w:eastAsia="ja-JP"/>
        </w:rPr>
        <w:t xml:space="preserve"> “</w:t>
      </w:r>
      <w:hyperlink r:id="rId31" w:history="1">
        <w:r w:rsidR="00395184" w:rsidRPr="00795924">
          <w:rPr>
            <w:rStyle w:val="Hyperlink"/>
            <w:position w:val="0"/>
            <w:shd w:val="clear" w:color="auto" w:fill="FFFFFF"/>
            <w:lang w:val="vi-VN" w:eastAsia="ja-JP"/>
          </w:rPr>
          <w:t>https://www.raywenderlich.com/30195423-core-image-tutorial-getting-started</w:t>
        </w:r>
      </w:hyperlink>
      <w:r w:rsidR="00F63E98">
        <w:rPr>
          <w:color w:val="202124"/>
          <w:shd w:val="clear" w:color="auto" w:fill="FFFFFF"/>
          <w:lang w:val="vi-VN" w:eastAsia="ja-JP"/>
        </w:rPr>
        <w:t>”</w:t>
      </w:r>
    </w:p>
    <w:p w14:paraId="38FFF09D" w14:textId="15FCD4A4" w:rsidR="00F63E98" w:rsidRDefault="00395184" w:rsidP="002B4BBA">
      <w:pPr>
        <w:ind w:firstLine="0"/>
        <w:jc w:val="left"/>
        <w:rPr>
          <w:color w:val="202124"/>
          <w:shd w:val="clear" w:color="auto" w:fill="FFFFFF"/>
          <w:lang w:val="vi-VN" w:eastAsia="ja-JP"/>
        </w:rPr>
      </w:pPr>
      <w:r>
        <w:rPr>
          <w:color w:val="202124"/>
          <w:shd w:val="clear" w:color="auto" w:fill="FFFFFF"/>
          <w:lang w:val="vi-VN" w:eastAsia="ja-JP"/>
        </w:rPr>
        <w:t>[3]</w:t>
      </w:r>
      <w:r w:rsidR="00F63E98">
        <w:rPr>
          <w:color w:val="202124"/>
          <w:shd w:val="clear" w:color="auto" w:fill="FFFFFF"/>
          <w:lang w:val="vi-VN" w:eastAsia="ja-JP"/>
        </w:rPr>
        <w:t xml:space="preserve"> “</w:t>
      </w:r>
      <w:hyperlink r:id="rId32" w:history="1">
        <w:r w:rsidR="00F63E98" w:rsidRPr="00075C46">
          <w:rPr>
            <w:rStyle w:val="Hyperlink"/>
            <w:position w:val="0"/>
            <w:shd w:val="clear" w:color="auto" w:fill="FFFFFF"/>
            <w:lang w:val="vi-VN" w:eastAsia="ja-JP"/>
          </w:rPr>
          <w:t>https://kavsoft.dev/</w:t>
        </w:r>
      </w:hyperlink>
      <w:r w:rsidR="00F63E98">
        <w:rPr>
          <w:color w:val="202124"/>
          <w:shd w:val="clear" w:color="auto" w:fill="FFFFFF"/>
          <w:lang w:val="vi-VN" w:eastAsia="ja-JP"/>
        </w:rPr>
        <w:t>”</w:t>
      </w:r>
    </w:p>
    <w:p w14:paraId="3DD2B1A9" w14:textId="7DC5A111" w:rsidR="00AB2665" w:rsidRDefault="00395184" w:rsidP="002B4BBA">
      <w:pPr>
        <w:ind w:firstLine="0"/>
        <w:jc w:val="left"/>
        <w:rPr>
          <w:color w:val="202124"/>
          <w:shd w:val="clear" w:color="auto" w:fill="FFFFFF"/>
          <w:lang w:val="vi-VN" w:eastAsia="ja-JP"/>
        </w:rPr>
      </w:pPr>
      <w:r>
        <w:rPr>
          <w:color w:val="202124"/>
          <w:shd w:val="clear" w:color="auto" w:fill="FFFFFF"/>
          <w:lang w:val="vi-VN" w:eastAsia="ja-JP"/>
        </w:rPr>
        <w:t>[4]</w:t>
      </w:r>
      <w:r w:rsidR="00F63E98">
        <w:rPr>
          <w:color w:val="202124"/>
          <w:shd w:val="clear" w:color="auto" w:fill="FFFFFF"/>
          <w:lang w:val="vi-VN" w:eastAsia="ja-JP"/>
        </w:rPr>
        <w:t xml:space="preserve"> “</w:t>
      </w:r>
      <w:hyperlink r:id="rId33" w:history="1">
        <w:r w:rsidRPr="00795924">
          <w:rPr>
            <w:rStyle w:val="Hyperlink"/>
            <w:position w:val="0"/>
            <w:shd w:val="clear" w:color="auto" w:fill="FFFFFF"/>
            <w:lang w:val="vi-VN" w:eastAsia="ja-JP"/>
          </w:rPr>
          <w:t>https://www.hackingwithswift.com/learn</w:t>
        </w:r>
      </w:hyperlink>
      <w:r w:rsidR="00F63E98">
        <w:rPr>
          <w:color w:val="202124"/>
          <w:shd w:val="clear" w:color="auto" w:fill="FFFFFF"/>
          <w:lang w:val="vi-VN" w:eastAsia="ja-JP"/>
        </w:rPr>
        <w:t>”</w:t>
      </w:r>
    </w:p>
    <w:p w14:paraId="3B26181B" w14:textId="63596DF7" w:rsidR="00B94B53" w:rsidRPr="003C5A35" w:rsidRDefault="003C5A35" w:rsidP="003C5A35">
      <w:pPr>
        <w:ind w:firstLine="0"/>
        <w:jc w:val="left"/>
        <w:rPr>
          <w:sz w:val="24"/>
          <w:szCs w:val="24"/>
          <w:lang w:val="vi-VN" w:eastAsia="ja-JP"/>
        </w:rPr>
      </w:pPr>
      <w:r>
        <w:rPr>
          <w:sz w:val="24"/>
          <w:szCs w:val="24"/>
          <w:lang w:val="vi-VN" w:eastAsia="ja-JP"/>
        </w:rPr>
        <w:t xml:space="preserve">[5] </w:t>
      </w:r>
      <w:r>
        <w:rPr>
          <w:color w:val="202124"/>
          <w:shd w:val="clear" w:color="auto" w:fill="FFFFFF"/>
          <w:lang w:val="vi-VN" w:eastAsia="ja-JP"/>
        </w:rPr>
        <w:t>“</w:t>
      </w:r>
      <w:hyperlink r:id="rId34" w:history="1">
        <w:r w:rsidRPr="00075C46">
          <w:rPr>
            <w:rStyle w:val="Hyperlink"/>
            <w:position w:val="0"/>
            <w:sz w:val="24"/>
            <w:szCs w:val="24"/>
            <w:lang w:val="vi-VN" w:eastAsia="ja-JP"/>
          </w:rPr>
          <w:t>https://mobikul.com/pencilkit-in-swift/</w:t>
        </w:r>
      </w:hyperlink>
      <w:r>
        <w:rPr>
          <w:sz w:val="24"/>
          <w:szCs w:val="24"/>
          <w:lang w:val="vi-VN" w:eastAsia="ja-JP"/>
        </w:rPr>
        <w:t>”</w:t>
      </w:r>
    </w:p>
    <w:sectPr w:rsidR="00B94B53" w:rsidRPr="003C5A35">
      <w:headerReference w:type="default" r:id="rId35"/>
      <w:footerReference w:type="default" r:id="rId36"/>
      <w:pgSz w:w="11907" w:h="16839"/>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47976" w14:textId="77777777" w:rsidR="00770F84" w:rsidRDefault="00770F84" w:rsidP="002F4BDF">
      <w:r>
        <w:separator/>
      </w:r>
    </w:p>
  </w:endnote>
  <w:endnote w:type="continuationSeparator" w:id="0">
    <w:p w14:paraId="04E14E39" w14:textId="77777777" w:rsidR="00770F84" w:rsidRDefault="00770F84" w:rsidP="002F4B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3914761"/>
      <w:docPartObj>
        <w:docPartGallery w:val="Page Numbers (Bottom of Page)"/>
        <w:docPartUnique/>
      </w:docPartObj>
    </w:sdtPr>
    <w:sdtEndPr>
      <w:rPr>
        <w:rStyle w:val="PageNumber"/>
      </w:rPr>
    </w:sdtEndPr>
    <w:sdtContent>
      <w:p w14:paraId="7AB3ECE7" w14:textId="77777777" w:rsidR="00081593" w:rsidRDefault="00081593" w:rsidP="005545C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45672" w14:textId="77777777" w:rsidR="00081593" w:rsidRDefault="00081593" w:rsidP="003B489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3C255" w14:textId="77777777" w:rsidR="00081593" w:rsidRDefault="00081593" w:rsidP="002F4BD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FF7C0" w14:textId="77777777" w:rsidR="00B95D7B" w:rsidRDefault="007330E8" w:rsidP="00081593">
    <w:pPr>
      <w:ind w:firstLine="0"/>
      <w:jc w:val="center"/>
    </w:pPr>
    <w:r>
      <w:fldChar w:fldCharType="begin"/>
    </w:r>
    <w:r>
      <w:instrText>PAGE</w:instrText>
    </w:r>
    <w:r>
      <w:fldChar w:fldCharType="separate"/>
    </w:r>
    <w:r w:rsidR="00ED25E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EBDD6" w14:textId="77777777" w:rsidR="00770F84" w:rsidRDefault="00770F84" w:rsidP="002F4BDF">
      <w:r>
        <w:separator/>
      </w:r>
    </w:p>
  </w:footnote>
  <w:footnote w:type="continuationSeparator" w:id="0">
    <w:p w14:paraId="6E3C59F8" w14:textId="77777777" w:rsidR="00770F84" w:rsidRDefault="00770F84" w:rsidP="002F4B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FEEB6" w14:textId="77777777" w:rsidR="00882766" w:rsidRDefault="00882766">
    <w:pPr>
      <w:pBdr>
        <w:top w:val="nil"/>
        <w:left w:val="nil"/>
        <w:bottom w:val="nil"/>
        <w:right w:val="nil"/>
        <w:between w:val="nil"/>
      </w:pBdr>
      <w:tabs>
        <w:tab w:val="center" w:pos="4320"/>
        <w:tab w:val="right" w:pos="8640"/>
      </w:tabs>
      <w:spacing w:line="240" w:lineRule="auto"/>
      <w:ind w:hanging="2"/>
      <w:jc w:val="center"/>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456BC" w14:textId="77777777" w:rsidR="00081593" w:rsidRDefault="00081593">
    <w:pPr>
      <w:pBdr>
        <w:top w:val="nil"/>
        <w:left w:val="nil"/>
        <w:bottom w:val="nil"/>
        <w:right w:val="nil"/>
        <w:between w:val="nil"/>
      </w:pBdr>
      <w:tabs>
        <w:tab w:val="center" w:pos="4320"/>
        <w:tab w:val="right" w:pos="8640"/>
      </w:tabs>
      <w:spacing w:line="240" w:lineRule="auto"/>
      <w:ind w:hanging="2"/>
      <w:jc w:val="center"/>
      <w:rPr>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4AD50" w14:textId="77777777" w:rsidR="00081593" w:rsidRDefault="00081593" w:rsidP="002F4BD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7C384" w14:textId="77777777" w:rsidR="00B95D7B" w:rsidRDefault="00B95D7B" w:rsidP="002F4BD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E2ED1"/>
    <w:multiLevelType w:val="multilevel"/>
    <w:tmpl w:val="863C2D26"/>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 w15:restartNumberingAfterBreak="0">
    <w:nsid w:val="061B592A"/>
    <w:multiLevelType w:val="multilevel"/>
    <w:tmpl w:val="C35E806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52AD4"/>
    <w:multiLevelType w:val="multilevel"/>
    <w:tmpl w:val="98E65D0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7CE182C"/>
    <w:multiLevelType w:val="multilevel"/>
    <w:tmpl w:val="101C7DF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4" w15:restartNumberingAfterBreak="0">
    <w:nsid w:val="09A11B31"/>
    <w:multiLevelType w:val="hybridMultilevel"/>
    <w:tmpl w:val="57AE1AA8"/>
    <w:lvl w:ilvl="0" w:tplc="8416B2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9E64D1"/>
    <w:multiLevelType w:val="multilevel"/>
    <w:tmpl w:val="F99EE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53093A"/>
    <w:multiLevelType w:val="multilevel"/>
    <w:tmpl w:val="3E24695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pStyle w:val="Heading4"/>
      <w:lvlText w:val="-"/>
      <w:lvlJc w:val="left"/>
      <w:pPr>
        <w:ind w:left="2880" w:hanging="360"/>
      </w:pPr>
      <w:rPr>
        <w:u w:val="none"/>
        <w:vertAlign w:val="baseline"/>
      </w:rPr>
    </w:lvl>
    <w:lvl w:ilvl="4">
      <w:start w:val="1"/>
      <w:numFmt w:val="bullet"/>
      <w:pStyle w:val="Heading5"/>
      <w:lvlText w:val="-"/>
      <w:lvlJc w:val="left"/>
      <w:pPr>
        <w:ind w:left="3600" w:hanging="360"/>
      </w:pPr>
      <w:rPr>
        <w:u w:val="none"/>
        <w:vertAlign w:val="baseline"/>
      </w:rPr>
    </w:lvl>
    <w:lvl w:ilvl="5">
      <w:start w:val="1"/>
      <w:numFmt w:val="bullet"/>
      <w:pStyle w:val="Heading6"/>
      <w:lvlText w:val="-"/>
      <w:lvlJc w:val="left"/>
      <w:pPr>
        <w:ind w:left="4320" w:hanging="360"/>
      </w:pPr>
      <w:rPr>
        <w:u w:val="none"/>
        <w:vertAlign w:val="baseline"/>
      </w:rPr>
    </w:lvl>
    <w:lvl w:ilvl="6">
      <w:start w:val="1"/>
      <w:numFmt w:val="bullet"/>
      <w:pStyle w:val="Heading7"/>
      <w:lvlText w:val="-"/>
      <w:lvlJc w:val="left"/>
      <w:pPr>
        <w:ind w:left="5040" w:hanging="360"/>
      </w:pPr>
      <w:rPr>
        <w:u w:val="none"/>
        <w:vertAlign w:val="baseline"/>
      </w:rPr>
    </w:lvl>
    <w:lvl w:ilvl="7">
      <w:start w:val="1"/>
      <w:numFmt w:val="bullet"/>
      <w:pStyle w:val="Heading8"/>
      <w:lvlText w:val="-"/>
      <w:lvlJc w:val="left"/>
      <w:pPr>
        <w:ind w:left="5760" w:hanging="360"/>
      </w:pPr>
      <w:rPr>
        <w:u w:val="none"/>
        <w:vertAlign w:val="baseline"/>
      </w:rPr>
    </w:lvl>
    <w:lvl w:ilvl="8">
      <w:start w:val="1"/>
      <w:numFmt w:val="bullet"/>
      <w:pStyle w:val="Heading9"/>
      <w:lvlText w:val="-"/>
      <w:lvlJc w:val="left"/>
      <w:pPr>
        <w:ind w:left="6480" w:hanging="360"/>
      </w:pPr>
      <w:rPr>
        <w:u w:val="none"/>
        <w:vertAlign w:val="baseline"/>
      </w:rPr>
    </w:lvl>
  </w:abstractNum>
  <w:abstractNum w:abstractNumId="7" w15:restartNumberingAfterBreak="0">
    <w:nsid w:val="0D314ACA"/>
    <w:multiLevelType w:val="multilevel"/>
    <w:tmpl w:val="F8266A46"/>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8" w15:restartNumberingAfterBreak="0">
    <w:nsid w:val="0DC02002"/>
    <w:multiLevelType w:val="multilevel"/>
    <w:tmpl w:val="602A8CE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0DFA552B"/>
    <w:multiLevelType w:val="multilevel"/>
    <w:tmpl w:val="2EE8CDD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632971"/>
    <w:multiLevelType w:val="hybridMultilevel"/>
    <w:tmpl w:val="645A3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77479A"/>
    <w:multiLevelType w:val="multilevel"/>
    <w:tmpl w:val="5818260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1B8733D6"/>
    <w:multiLevelType w:val="multilevel"/>
    <w:tmpl w:val="9124B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F4A03BB"/>
    <w:multiLevelType w:val="multilevel"/>
    <w:tmpl w:val="86E6C7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D54D70"/>
    <w:multiLevelType w:val="multilevel"/>
    <w:tmpl w:val="EFC02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BAC17C5"/>
    <w:multiLevelType w:val="multilevel"/>
    <w:tmpl w:val="39B2DC9E"/>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2BDA1150"/>
    <w:multiLevelType w:val="hybridMultilevel"/>
    <w:tmpl w:val="1284A3EC"/>
    <w:lvl w:ilvl="0" w:tplc="8FE4B0F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373846"/>
    <w:multiLevelType w:val="hybridMultilevel"/>
    <w:tmpl w:val="90DA818C"/>
    <w:lvl w:ilvl="0" w:tplc="3F68CAE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81278A"/>
    <w:multiLevelType w:val="multilevel"/>
    <w:tmpl w:val="D4B010A0"/>
    <w:lvl w:ilvl="0">
      <w:start w:val="1"/>
      <w:numFmt w:val="decimal"/>
      <w:pStyle w:val="Heading1"/>
      <w:lvlText w:val="Chương %1       "/>
      <w:lvlJc w:val="left"/>
      <w:pPr>
        <w:ind w:left="360" w:hanging="360"/>
      </w:pPr>
      <w:rPr>
        <w:vertAlign w:val="baseline"/>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9" w15:restartNumberingAfterBreak="0">
    <w:nsid w:val="370F04B0"/>
    <w:multiLevelType w:val="hybridMultilevel"/>
    <w:tmpl w:val="2F900C42"/>
    <w:lvl w:ilvl="0" w:tplc="5A9469B4">
      <w:numFmt w:val="bullet"/>
      <w:lvlText w:val="-"/>
      <w:lvlJc w:val="left"/>
      <w:pPr>
        <w:ind w:left="720" w:hanging="360"/>
      </w:pPr>
      <w:rPr>
        <w:rFonts w:ascii="Times New Roman" w:eastAsia="Times New Roman" w:hAnsi="Times New Roman" w:cs="Times New Roman" w:hint="default"/>
        <w:b/>
      </w:rPr>
    </w:lvl>
    <w:lvl w:ilvl="1" w:tplc="04090001">
      <w:start w:val="1"/>
      <w:numFmt w:val="bullet"/>
      <w:lvlText w:val=""/>
      <w:lvlJc w:val="left"/>
      <w:pPr>
        <w:ind w:left="1440" w:hanging="360"/>
      </w:pPr>
      <w:rPr>
        <w:rFonts w:ascii="Symbol" w:hAnsi="Symbol" w:hint="default"/>
      </w:rPr>
    </w:lvl>
    <w:lvl w:ilvl="2" w:tplc="6E7AB35E">
      <w:numFmt w:val="bullet"/>
      <w:lvlText w:val="-"/>
      <w:lvlJc w:val="left"/>
      <w:pPr>
        <w:ind w:left="2220" w:hanging="42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6968E2"/>
    <w:multiLevelType w:val="hybridMultilevel"/>
    <w:tmpl w:val="B9FC75FE"/>
    <w:lvl w:ilvl="0" w:tplc="F93893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C51529"/>
    <w:multiLevelType w:val="hybridMultilevel"/>
    <w:tmpl w:val="746845F0"/>
    <w:lvl w:ilvl="0" w:tplc="81505F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4524DE"/>
    <w:multiLevelType w:val="hybridMultilevel"/>
    <w:tmpl w:val="0C86D4FE"/>
    <w:lvl w:ilvl="0" w:tplc="98CC3B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6927BB"/>
    <w:multiLevelType w:val="multilevel"/>
    <w:tmpl w:val="C65EA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8AC0ADB"/>
    <w:multiLevelType w:val="multilevel"/>
    <w:tmpl w:val="301E435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903689"/>
    <w:multiLevelType w:val="hybridMultilevel"/>
    <w:tmpl w:val="323A2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AA0DED"/>
    <w:multiLevelType w:val="hybridMultilevel"/>
    <w:tmpl w:val="DD3E2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BA17E49"/>
    <w:multiLevelType w:val="hybridMultilevel"/>
    <w:tmpl w:val="658AF308"/>
    <w:lvl w:ilvl="0" w:tplc="340C1D86">
      <w:start w:val="1"/>
      <w:numFmt w:val="bullet"/>
      <w:pStyle w:val="List21"/>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4B675E5"/>
    <w:multiLevelType w:val="hybridMultilevel"/>
    <w:tmpl w:val="44DABE92"/>
    <w:lvl w:ilvl="0" w:tplc="06CADA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EB5764"/>
    <w:multiLevelType w:val="multilevel"/>
    <w:tmpl w:val="9DB236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EA3AEE"/>
    <w:multiLevelType w:val="multilevel"/>
    <w:tmpl w:val="F1A28F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BCC3BE4"/>
    <w:multiLevelType w:val="multilevel"/>
    <w:tmpl w:val="92786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6766722"/>
    <w:multiLevelType w:val="multilevel"/>
    <w:tmpl w:val="979E17B4"/>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926DC6"/>
    <w:multiLevelType w:val="hybridMultilevel"/>
    <w:tmpl w:val="82568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4D2459"/>
    <w:multiLevelType w:val="multilevel"/>
    <w:tmpl w:val="2302843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7AA26CDC"/>
    <w:multiLevelType w:val="multilevel"/>
    <w:tmpl w:val="0556F7C2"/>
    <w:lvl w:ilvl="0">
      <w:start w:val="1"/>
      <w:numFmt w:val="decimal"/>
      <w:lvlText w:val="Chương %1       "/>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6" w15:restartNumberingAfterBreak="0">
    <w:nsid w:val="7DBB3686"/>
    <w:multiLevelType w:val="hybridMultilevel"/>
    <w:tmpl w:val="65A04754"/>
    <w:lvl w:ilvl="0" w:tplc="A7AC07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AC2CA7"/>
    <w:multiLevelType w:val="multilevel"/>
    <w:tmpl w:val="533EE6BC"/>
    <w:lvl w:ilvl="0">
      <w:start w:val="1"/>
      <w:numFmt w:val="bullet"/>
      <w:pStyle w:val="ListParagraph"/>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2500789">
    <w:abstractNumId w:val="6"/>
  </w:num>
  <w:num w:numId="2" w16cid:durableId="831482221">
    <w:abstractNumId w:val="18"/>
  </w:num>
  <w:num w:numId="3" w16cid:durableId="2033994890">
    <w:abstractNumId w:val="3"/>
  </w:num>
  <w:num w:numId="4" w16cid:durableId="2044406592">
    <w:abstractNumId w:val="12"/>
  </w:num>
  <w:num w:numId="5" w16cid:durableId="2045594171">
    <w:abstractNumId w:val="5"/>
  </w:num>
  <w:num w:numId="6" w16cid:durableId="1961494405">
    <w:abstractNumId w:val="37"/>
  </w:num>
  <w:num w:numId="7" w16cid:durableId="2134594028">
    <w:abstractNumId w:val="0"/>
  </w:num>
  <w:num w:numId="8" w16cid:durableId="2062750842">
    <w:abstractNumId w:val="7"/>
  </w:num>
  <w:num w:numId="9" w16cid:durableId="629747437">
    <w:abstractNumId w:val="27"/>
  </w:num>
  <w:num w:numId="10" w16cid:durableId="199635208">
    <w:abstractNumId w:val="35"/>
  </w:num>
  <w:num w:numId="11" w16cid:durableId="244342166">
    <w:abstractNumId w:val="31"/>
  </w:num>
  <w:num w:numId="12" w16cid:durableId="526793924">
    <w:abstractNumId w:val="23"/>
  </w:num>
  <w:num w:numId="13" w16cid:durableId="321355561">
    <w:abstractNumId w:val="14"/>
  </w:num>
  <w:num w:numId="14" w16cid:durableId="549921661">
    <w:abstractNumId w:val="30"/>
  </w:num>
  <w:num w:numId="15" w16cid:durableId="356319886">
    <w:abstractNumId w:val="19"/>
  </w:num>
  <w:num w:numId="16" w16cid:durableId="582298746">
    <w:abstractNumId w:val="1"/>
  </w:num>
  <w:num w:numId="17" w16cid:durableId="1838616995">
    <w:abstractNumId w:val="29"/>
  </w:num>
  <w:num w:numId="18" w16cid:durableId="1957717169">
    <w:abstractNumId w:val="32"/>
  </w:num>
  <w:num w:numId="19" w16cid:durableId="1950548954">
    <w:abstractNumId w:val="2"/>
  </w:num>
  <w:num w:numId="20" w16cid:durableId="140582584">
    <w:abstractNumId w:val="13"/>
  </w:num>
  <w:num w:numId="21" w16cid:durableId="1112551418">
    <w:abstractNumId w:val="24"/>
  </w:num>
  <w:num w:numId="22" w16cid:durableId="965625612">
    <w:abstractNumId w:val="26"/>
  </w:num>
  <w:num w:numId="23" w16cid:durableId="2006323562">
    <w:abstractNumId w:val="9"/>
  </w:num>
  <w:num w:numId="24" w16cid:durableId="1960528097">
    <w:abstractNumId w:val="15"/>
  </w:num>
  <w:num w:numId="25" w16cid:durableId="652946651">
    <w:abstractNumId w:val="15"/>
  </w:num>
  <w:num w:numId="26" w16cid:durableId="1154105690">
    <w:abstractNumId w:val="36"/>
  </w:num>
  <w:num w:numId="27" w16cid:durableId="1952976039">
    <w:abstractNumId w:val="28"/>
  </w:num>
  <w:num w:numId="28" w16cid:durableId="1782916678">
    <w:abstractNumId w:val="10"/>
  </w:num>
  <w:num w:numId="29" w16cid:durableId="1969118928">
    <w:abstractNumId w:val="25"/>
  </w:num>
  <w:num w:numId="30" w16cid:durableId="615874209">
    <w:abstractNumId w:val="33"/>
  </w:num>
  <w:num w:numId="31" w16cid:durableId="1354528586">
    <w:abstractNumId w:val="17"/>
  </w:num>
  <w:num w:numId="32" w16cid:durableId="1601336869">
    <w:abstractNumId w:val="16"/>
  </w:num>
  <w:num w:numId="33" w16cid:durableId="2118600938">
    <w:abstractNumId w:val="20"/>
  </w:num>
  <w:num w:numId="34" w16cid:durableId="1234388187">
    <w:abstractNumId w:val="4"/>
  </w:num>
  <w:num w:numId="35" w16cid:durableId="1295137674">
    <w:abstractNumId w:val="22"/>
  </w:num>
  <w:num w:numId="36" w16cid:durableId="2120903768">
    <w:abstractNumId w:val="21"/>
  </w:num>
  <w:num w:numId="37" w16cid:durableId="1959749496">
    <w:abstractNumId w:val="8"/>
  </w:num>
  <w:num w:numId="38" w16cid:durableId="1042630956">
    <w:abstractNumId w:val="11"/>
  </w:num>
  <w:num w:numId="39" w16cid:durableId="2131166431">
    <w:abstractNumId w:val="3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5461"/>
    <w:rsid w:val="00025461"/>
    <w:rsid w:val="00033080"/>
    <w:rsid w:val="00036AC4"/>
    <w:rsid w:val="00061DDC"/>
    <w:rsid w:val="00081593"/>
    <w:rsid w:val="00094199"/>
    <w:rsid w:val="00096F9A"/>
    <w:rsid w:val="00097C67"/>
    <w:rsid w:val="000B0067"/>
    <w:rsid w:val="000B3580"/>
    <w:rsid w:val="000B6C78"/>
    <w:rsid w:val="000D1AF5"/>
    <w:rsid w:val="0011659A"/>
    <w:rsid w:val="00127FA8"/>
    <w:rsid w:val="00135EE1"/>
    <w:rsid w:val="00162009"/>
    <w:rsid w:val="0018196C"/>
    <w:rsid w:val="00185062"/>
    <w:rsid w:val="0018750F"/>
    <w:rsid w:val="00190201"/>
    <w:rsid w:val="001E36C8"/>
    <w:rsid w:val="001E4A34"/>
    <w:rsid w:val="001E686D"/>
    <w:rsid w:val="001F446C"/>
    <w:rsid w:val="002212A1"/>
    <w:rsid w:val="00221D37"/>
    <w:rsid w:val="00235E94"/>
    <w:rsid w:val="002414E5"/>
    <w:rsid w:val="00244874"/>
    <w:rsid w:val="002664B1"/>
    <w:rsid w:val="00276B50"/>
    <w:rsid w:val="00291BC3"/>
    <w:rsid w:val="002B4BBA"/>
    <w:rsid w:val="002D4344"/>
    <w:rsid w:val="002E3E33"/>
    <w:rsid w:val="002F3F9E"/>
    <w:rsid w:val="002F4BDF"/>
    <w:rsid w:val="002F6801"/>
    <w:rsid w:val="00316193"/>
    <w:rsid w:val="00330761"/>
    <w:rsid w:val="00332D1A"/>
    <w:rsid w:val="00395184"/>
    <w:rsid w:val="003B07BC"/>
    <w:rsid w:val="003B2118"/>
    <w:rsid w:val="003C5A35"/>
    <w:rsid w:val="003D6D24"/>
    <w:rsid w:val="003F7FAC"/>
    <w:rsid w:val="004000E1"/>
    <w:rsid w:val="0041225D"/>
    <w:rsid w:val="004368C5"/>
    <w:rsid w:val="0043721C"/>
    <w:rsid w:val="00450A98"/>
    <w:rsid w:val="004700AB"/>
    <w:rsid w:val="00476700"/>
    <w:rsid w:val="004917EE"/>
    <w:rsid w:val="004A1A9E"/>
    <w:rsid w:val="004D440F"/>
    <w:rsid w:val="004E5C66"/>
    <w:rsid w:val="004F239C"/>
    <w:rsid w:val="004F359C"/>
    <w:rsid w:val="004F4ECB"/>
    <w:rsid w:val="004F6692"/>
    <w:rsid w:val="004F7069"/>
    <w:rsid w:val="00516FBD"/>
    <w:rsid w:val="00520727"/>
    <w:rsid w:val="00524CB9"/>
    <w:rsid w:val="005544A4"/>
    <w:rsid w:val="00593F7C"/>
    <w:rsid w:val="005A3E58"/>
    <w:rsid w:val="005A766F"/>
    <w:rsid w:val="005B1641"/>
    <w:rsid w:val="005B1CAC"/>
    <w:rsid w:val="005B3790"/>
    <w:rsid w:val="005C4D62"/>
    <w:rsid w:val="005D3889"/>
    <w:rsid w:val="005D607F"/>
    <w:rsid w:val="005E46CD"/>
    <w:rsid w:val="005F2BC6"/>
    <w:rsid w:val="005F64AF"/>
    <w:rsid w:val="00604BB7"/>
    <w:rsid w:val="006073F8"/>
    <w:rsid w:val="0060775C"/>
    <w:rsid w:val="0061602A"/>
    <w:rsid w:val="00627AA4"/>
    <w:rsid w:val="006306F4"/>
    <w:rsid w:val="0067189F"/>
    <w:rsid w:val="00674651"/>
    <w:rsid w:val="00681E29"/>
    <w:rsid w:val="006D0FCA"/>
    <w:rsid w:val="006D7719"/>
    <w:rsid w:val="006E3517"/>
    <w:rsid w:val="006F3167"/>
    <w:rsid w:val="00704341"/>
    <w:rsid w:val="00705380"/>
    <w:rsid w:val="00721020"/>
    <w:rsid w:val="007253F0"/>
    <w:rsid w:val="00727343"/>
    <w:rsid w:val="007330E8"/>
    <w:rsid w:val="007375E4"/>
    <w:rsid w:val="007417E8"/>
    <w:rsid w:val="00744C69"/>
    <w:rsid w:val="00764243"/>
    <w:rsid w:val="00770F84"/>
    <w:rsid w:val="00771030"/>
    <w:rsid w:val="00772D13"/>
    <w:rsid w:val="00775EA4"/>
    <w:rsid w:val="00776454"/>
    <w:rsid w:val="007876CD"/>
    <w:rsid w:val="007920EC"/>
    <w:rsid w:val="007A0DAE"/>
    <w:rsid w:val="007A2A22"/>
    <w:rsid w:val="007A4D48"/>
    <w:rsid w:val="007B3BE7"/>
    <w:rsid w:val="007D421E"/>
    <w:rsid w:val="007E7968"/>
    <w:rsid w:val="00805550"/>
    <w:rsid w:val="00826782"/>
    <w:rsid w:val="00842239"/>
    <w:rsid w:val="00846B67"/>
    <w:rsid w:val="0085319C"/>
    <w:rsid w:val="008546A7"/>
    <w:rsid w:val="00882766"/>
    <w:rsid w:val="008945B7"/>
    <w:rsid w:val="008A03B6"/>
    <w:rsid w:val="008E4E46"/>
    <w:rsid w:val="008F646D"/>
    <w:rsid w:val="008F7C21"/>
    <w:rsid w:val="00901F27"/>
    <w:rsid w:val="00903A87"/>
    <w:rsid w:val="00914CA6"/>
    <w:rsid w:val="00921A97"/>
    <w:rsid w:val="00925548"/>
    <w:rsid w:val="009270A1"/>
    <w:rsid w:val="00941421"/>
    <w:rsid w:val="009461A4"/>
    <w:rsid w:val="00953F90"/>
    <w:rsid w:val="009571E4"/>
    <w:rsid w:val="00985653"/>
    <w:rsid w:val="009E0D3B"/>
    <w:rsid w:val="00A27380"/>
    <w:rsid w:val="00A3039A"/>
    <w:rsid w:val="00A30D66"/>
    <w:rsid w:val="00A52F17"/>
    <w:rsid w:val="00A60FF1"/>
    <w:rsid w:val="00A662CD"/>
    <w:rsid w:val="00A83F6F"/>
    <w:rsid w:val="00A84BA4"/>
    <w:rsid w:val="00A86D27"/>
    <w:rsid w:val="00A92EF0"/>
    <w:rsid w:val="00AA47A5"/>
    <w:rsid w:val="00AB2665"/>
    <w:rsid w:val="00AC7545"/>
    <w:rsid w:val="00AE1BC2"/>
    <w:rsid w:val="00AE74C9"/>
    <w:rsid w:val="00B34626"/>
    <w:rsid w:val="00B3619E"/>
    <w:rsid w:val="00B37766"/>
    <w:rsid w:val="00B4123F"/>
    <w:rsid w:val="00B42F6B"/>
    <w:rsid w:val="00B526D1"/>
    <w:rsid w:val="00B624F5"/>
    <w:rsid w:val="00B64F00"/>
    <w:rsid w:val="00B771BF"/>
    <w:rsid w:val="00B8379C"/>
    <w:rsid w:val="00B94B53"/>
    <w:rsid w:val="00B95D7B"/>
    <w:rsid w:val="00BB697B"/>
    <w:rsid w:val="00BC47B9"/>
    <w:rsid w:val="00BC75FC"/>
    <w:rsid w:val="00BD4933"/>
    <w:rsid w:val="00BE1560"/>
    <w:rsid w:val="00BE2F78"/>
    <w:rsid w:val="00BE40B7"/>
    <w:rsid w:val="00C00A5D"/>
    <w:rsid w:val="00C07724"/>
    <w:rsid w:val="00C279E8"/>
    <w:rsid w:val="00C310D0"/>
    <w:rsid w:val="00C3115E"/>
    <w:rsid w:val="00C352B2"/>
    <w:rsid w:val="00C455DF"/>
    <w:rsid w:val="00C51406"/>
    <w:rsid w:val="00C5171E"/>
    <w:rsid w:val="00C555F5"/>
    <w:rsid w:val="00C66339"/>
    <w:rsid w:val="00C73AE2"/>
    <w:rsid w:val="00C7696F"/>
    <w:rsid w:val="00C90740"/>
    <w:rsid w:val="00C91AD2"/>
    <w:rsid w:val="00C949F1"/>
    <w:rsid w:val="00CA062D"/>
    <w:rsid w:val="00CB441B"/>
    <w:rsid w:val="00CC0000"/>
    <w:rsid w:val="00CC3A38"/>
    <w:rsid w:val="00CC773A"/>
    <w:rsid w:val="00CD1118"/>
    <w:rsid w:val="00CD1936"/>
    <w:rsid w:val="00CD3BCE"/>
    <w:rsid w:val="00CE1BC3"/>
    <w:rsid w:val="00CF196C"/>
    <w:rsid w:val="00CF27DF"/>
    <w:rsid w:val="00D2234E"/>
    <w:rsid w:val="00D348A3"/>
    <w:rsid w:val="00D37CD8"/>
    <w:rsid w:val="00D44A6C"/>
    <w:rsid w:val="00D54487"/>
    <w:rsid w:val="00D60916"/>
    <w:rsid w:val="00D61CE4"/>
    <w:rsid w:val="00D70A92"/>
    <w:rsid w:val="00D73947"/>
    <w:rsid w:val="00D769D4"/>
    <w:rsid w:val="00D82C3E"/>
    <w:rsid w:val="00D82FCF"/>
    <w:rsid w:val="00D83840"/>
    <w:rsid w:val="00DC6AB3"/>
    <w:rsid w:val="00DD14A7"/>
    <w:rsid w:val="00DE7A76"/>
    <w:rsid w:val="00DF10F4"/>
    <w:rsid w:val="00DF6366"/>
    <w:rsid w:val="00E07687"/>
    <w:rsid w:val="00E1197C"/>
    <w:rsid w:val="00E176A1"/>
    <w:rsid w:val="00E3225F"/>
    <w:rsid w:val="00E36FBE"/>
    <w:rsid w:val="00E556B0"/>
    <w:rsid w:val="00E56654"/>
    <w:rsid w:val="00E65CF3"/>
    <w:rsid w:val="00E76C00"/>
    <w:rsid w:val="00E9750C"/>
    <w:rsid w:val="00EA7C56"/>
    <w:rsid w:val="00EB461D"/>
    <w:rsid w:val="00ED25ED"/>
    <w:rsid w:val="00EF0F77"/>
    <w:rsid w:val="00EF3079"/>
    <w:rsid w:val="00F01F1F"/>
    <w:rsid w:val="00F13330"/>
    <w:rsid w:val="00F1343D"/>
    <w:rsid w:val="00F142E3"/>
    <w:rsid w:val="00F25F23"/>
    <w:rsid w:val="00F27A95"/>
    <w:rsid w:val="00F41832"/>
    <w:rsid w:val="00F421CD"/>
    <w:rsid w:val="00F63E98"/>
    <w:rsid w:val="00F67821"/>
    <w:rsid w:val="00F735D6"/>
    <w:rsid w:val="00F97D86"/>
    <w:rsid w:val="00FD31E5"/>
    <w:rsid w:val="00FE1C3C"/>
  </w:rsids>
  <m:mathPr>
    <m:mathFont m:val="Cambria Math"/>
    <m:brkBin m:val="before"/>
    <m:brkBinSub m:val="--"/>
    <m:smallFrac m:val="0"/>
    <m:dispDef/>
    <m:lMargin m:val="0"/>
    <m:rMargin m:val="0"/>
    <m:defJc m:val="centerGroup"/>
    <m:wrapIndent m:val="1440"/>
    <m:intLim m:val="subSup"/>
    <m:naryLim m:val="undOvr"/>
  </m:mathPr>
  <w:themeFontLang w:val="en-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C20FE"/>
  <w15:docId w15:val="{2B67B03B-7201-364E-853E-E99441799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ja-JP" w:bidi="ar-SA"/>
      </w:rPr>
    </w:rPrDefault>
    <w:pPrDefault>
      <w:pPr>
        <w:spacing w:line="276" w:lineRule="auto"/>
        <w:ind w:left="720" w:hanging="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21CD"/>
    <w:pPr>
      <w:spacing w:before="80" w:after="80" w:line="312" w:lineRule="auto"/>
      <w:ind w:left="0" w:firstLine="720"/>
    </w:pPr>
    <w:rPr>
      <w:lang w:eastAsia="en-US"/>
    </w:rPr>
  </w:style>
  <w:style w:type="paragraph" w:styleId="Heading1">
    <w:name w:val="heading 1"/>
    <w:basedOn w:val="Normal"/>
    <w:next w:val="Normal"/>
    <w:uiPriority w:val="9"/>
    <w:qFormat/>
    <w:rsid w:val="00CE1BC3"/>
    <w:pPr>
      <w:keepNext/>
      <w:numPr>
        <w:numId w:val="2"/>
      </w:numPr>
      <w:spacing w:before="240" w:after="60"/>
      <w:ind w:left="1" w:hanging="4"/>
      <w:outlineLvl w:val="0"/>
    </w:pPr>
    <w:rPr>
      <w:b/>
      <w:bCs/>
      <w:kern w:val="32"/>
      <w:sz w:val="36"/>
      <w:szCs w:val="32"/>
    </w:rPr>
  </w:style>
  <w:style w:type="paragraph" w:styleId="Heading2">
    <w:name w:val="heading 2"/>
    <w:basedOn w:val="Normal"/>
    <w:next w:val="Normal"/>
    <w:uiPriority w:val="9"/>
    <w:unhideWhenUsed/>
    <w:qFormat/>
    <w:rsid w:val="00CE1BC3"/>
    <w:pPr>
      <w:keepNext/>
      <w:numPr>
        <w:ilvl w:val="1"/>
        <w:numId w:val="2"/>
      </w:numPr>
      <w:spacing w:before="240" w:after="60"/>
      <w:ind w:left="0" w:hanging="3"/>
      <w:outlineLvl w:val="1"/>
    </w:pPr>
    <w:rPr>
      <w:b/>
      <w:bCs/>
      <w:iCs/>
      <w:sz w:val="28"/>
      <w:szCs w:val="28"/>
    </w:rPr>
  </w:style>
  <w:style w:type="paragraph" w:styleId="Heading3">
    <w:name w:val="heading 3"/>
    <w:basedOn w:val="Normal"/>
    <w:next w:val="Normal"/>
    <w:uiPriority w:val="9"/>
    <w:unhideWhenUsed/>
    <w:qFormat/>
    <w:rsid w:val="00127FA8"/>
    <w:pPr>
      <w:keepNext/>
      <w:numPr>
        <w:ilvl w:val="2"/>
        <w:numId w:val="2"/>
      </w:numPr>
      <w:spacing w:before="240" w:after="60"/>
      <w:ind w:left="0" w:hanging="3"/>
      <w:outlineLvl w:val="2"/>
    </w:pPr>
    <w:rPr>
      <w:b/>
      <w:bCs/>
    </w:rPr>
  </w:style>
  <w:style w:type="paragraph" w:styleId="Heading4">
    <w:name w:val="heading 4"/>
    <w:basedOn w:val="Normal"/>
    <w:next w:val="Normal"/>
    <w:uiPriority w:val="9"/>
    <w:semiHidden/>
    <w:unhideWhenUsed/>
    <w:qFormat/>
    <w:pPr>
      <w:keepNext/>
      <w:numPr>
        <w:ilvl w:val="3"/>
        <w:numId w:val="1"/>
      </w:numPr>
      <w:spacing w:before="240" w:after="60"/>
      <w:ind w:left="-1" w:hanging="1"/>
      <w:outlineLvl w:val="3"/>
    </w:pPr>
    <w:rPr>
      <w:rFonts w:ascii="Calibri" w:hAnsi="Calibri"/>
      <w:b/>
      <w:bCs/>
      <w:sz w:val="28"/>
      <w:szCs w:val="28"/>
    </w:rPr>
  </w:style>
  <w:style w:type="paragraph" w:styleId="Heading5">
    <w:name w:val="heading 5"/>
    <w:basedOn w:val="Normal"/>
    <w:next w:val="Normal"/>
    <w:uiPriority w:val="9"/>
    <w:semiHidden/>
    <w:unhideWhenUsed/>
    <w:qFormat/>
    <w:pPr>
      <w:numPr>
        <w:ilvl w:val="4"/>
        <w:numId w:val="1"/>
      </w:numPr>
      <w:spacing w:before="240" w:after="60"/>
      <w:ind w:left="-1" w:hanging="1"/>
      <w:outlineLvl w:val="4"/>
    </w:pPr>
    <w:rPr>
      <w:rFonts w:ascii="Calibri" w:hAnsi="Calibri"/>
      <w:b/>
      <w:bCs/>
      <w:i/>
      <w:iCs/>
    </w:rPr>
  </w:style>
  <w:style w:type="paragraph" w:styleId="Heading6">
    <w:name w:val="heading 6"/>
    <w:basedOn w:val="Normal"/>
    <w:next w:val="Normal"/>
    <w:uiPriority w:val="9"/>
    <w:semiHidden/>
    <w:unhideWhenUsed/>
    <w:qFormat/>
    <w:pPr>
      <w:numPr>
        <w:ilvl w:val="5"/>
        <w:numId w:val="1"/>
      </w:numPr>
      <w:spacing w:before="240" w:after="60"/>
      <w:ind w:left="-1" w:hanging="1"/>
      <w:outlineLvl w:val="5"/>
    </w:pPr>
    <w:rPr>
      <w:rFonts w:ascii="Calibri" w:hAnsi="Calibri"/>
      <w:b/>
      <w:bCs/>
      <w:sz w:val="22"/>
      <w:szCs w:val="22"/>
    </w:rPr>
  </w:style>
  <w:style w:type="paragraph" w:styleId="Heading7">
    <w:name w:val="heading 7"/>
    <w:basedOn w:val="Normal"/>
    <w:next w:val="Normal"/>
    <w:qFormat/>
    <w:pPr>
      <w:numPr>
        <w:ilvl w:val="6"/>
        <w:numId w:val="1"/>
      </w:numPr>
      <w:spacing w:before="240" w:after="60"/>
      <w:ind w:left="-1" w:hanging="1"/>
      <w:outlineLvl w:val="6"/>
    </w:pPr>
    <w:rPr>
      <w:rFonts w:ascii="Calibri" w:hAnsi="Calibri"/>
      <w:sz w:val="24"/>
      <w:szCs w:val="24"/>
    </w:rPr>
  </w:style>
  <w:style w:type="paragraph" w:styleId="Heading8">
    <w:name w:val="heading 8"/>
    <w:basedOn w:val="Normal"/>
    <w:next w:val="Normal"/>
    <w:qFormat/>
    <w:pPr>
      <w:numPr>
        <w:ilvl w:val="7"/>
        <w:numId w:val="1"/>
      </w:numPr>
      <w:spacing w:before="240" w:after="60"/>
      <w:ind w:left="-1" w:hanging="1"/>
      <w:outlineLvl w:val="7"/>
    </w:pPr>
    <w:rPr>
      <w:rFonts w:ascii="Calibri" w:hAnsi="Calibri"/>
      <w:i/>
      <w:iCs/>
      <w:sz w:val="24"/>
      <w:szCs w:val="24"/>
    </w:rPr>
  </w:style>
  <w:style w:type="paragraph" w:styleId="Heading9">
    <w:name w:val="heading 9"/>
    <w:basedOn w:val="Normal"/>
    <w:next w:val="Normal"/>
    <w:qFormat/>
    <w:pPr>
      <w:numPr>
        <w:ilvl w:val="8"/>
        <w:numId w:val="1"/>
      </w:numPr>
      <w:spacing w:before="240" w:after="60"/>
      <w:ind w:left="-1" w:hanging="1"/>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character" w:customStyle="1" w:styleId="Heading1Char">
    <w:name w:val="Heading 1 Char"/>
    <w:rPr>
      <w:b/>
      <w:bCs/>
      <w:w w:val="100"/>
      <w:kern w:val="32"/>
      <w:position w:val="-1"/>
      <w:sz w:val="36"/>
      <w:szCs w:val="32"/>
      <w:effect w:val="none"/>
      <w:vertAlign w:val="baseline"/>
      <w:cs w:val="0"/>
      <w:em w:val="none"/>
    </w:rPr>
  </w:style>
  <w:style w:type="character" w:customStyle="1" w:styleId="Heading2Char">
    <w:name w:val="Heading 2 Char"/>
    <w:rPr>
      <w:b/>
      <w:bCs/>
      <w:iCs/>
      <w:w w:val="100"/>
      <w:position w:val="-1"/>
      <w:sz w:val="28"/>
      <w:szCs w:val="28"/>
      <w:effect w:val="none"/>
      <w:vertAlign w:val="baseline"/>
      <w:cs w:val="0"/>
      <w:em w:val="none"/>
    </w:rPr>
  </w:style>
  <w:style w:type="character" w:customStyle="1" w:styleId="Heading3Char">
    <w:name w:val="Heading 3 Char"/>
    <w:uiPriority w:val="9"/>
    <w:rPr>
      <w:b/>
      <w:bCs/>
      <w:w w:val="100"/>
      <w:position w:val="-1"/>
      <w:sz w:val="26"/>
      <w:szCs w:val="26"/>
      <w:effect w:val="none"/>
      <w:vertAlign w:val="baseline"/>
      <w:cs w:val="0"/>
      <w:em w:val="none"/>
    </w:rPr>
  </w:style>
  <w:style w:type="character" w:customStyle="1" w:styleId="Heading4Char">
    <w:name w:val="Heading 4 Char"/>
    <w:rPr>
      <w:rFonts w:ascii="Calibri" w:hAnsi="Calibri"/>
      <w:b/>
      <w:bCs/>
      <w:w w:val="100"/>
      <w:position w:val="-1"/>
      <w:sz w:val="28"/>
      <w:szCs w:val="28"/>
      <w:effect w:val="none"/>
      <w:vertAlign w:val="baseline"/>
      <w:cs w:val="0"/>
      <w:em w:val="none"/>
    </w:rPr>
  </w:style>
  <w:style w:type="character" w:customStyle="1" w:styleId="Heading5Char">
    <w:name w:val="Heading 5 Char"/>
    <w:rPr>
      <w:rFonts w:ascii="Calibri" w:hAnsi="Calibri"/>
      <w:b/>
      <w:bCs/>
      <w:i/>
      <w:iCs/>
      <w:w w:val="100"/>
      <w:position w:val="-1"/>
      <w:sz w:val="26"/>
      <w:szCs w:val="26"/>
      <w:effect w:val="none"/>
      <w:vertAlign w:val="baseline"/>
      <w:cs w:val="0"/>
      <w:em w:val="none"/>
    </w:rPr>
  </w:style>
  <w:style w:type="character" w:customStyle="1" w:styleId="Heading6Char">
    <w:name w:val="Heading 6 Char"/>
    <w:rPr>
      <w:rFonts w:ascii="Calibri" w:hAnsi="Calibri"/>
      <w:b/>
      <w:bCs/>
      <w:w w:val="100"/>
      <w:position w:val="-1"/>
      <w:sz w:val="22"/>
      <w:szCs w:val="22"/>
      <w:effect w:val="none"/>
      <w:vertAlign w:val="baseline"/>
      <w:cs w:val="0"/>
      <w:em w:val="none"/>
    </w:rPr>
  </w:style>
  <w:style w:type="character" w:customStyle="1" w:styleId="Heading7Char">
    <w:name w:val="Heading 7 Char"/>
    <w:rPr>
      <w:rFonts w:ascii="Calibri" w:hAnsi="Calibri"/>
      <w:w w:val="100"/>
      <w:position w:val="-1"/>
      <w:sz w:val="24"/>
      <w:szCs w:val="24"/>
      <w:effect w:val="none"/>
      <w:vertAlign w:val="baseline"/>
      <w:cs w:val="0"/>
      <w:em w:val="none"/>
    </w:rPr>
  </w:style>
  <w:style w:type="character" w:customStyle="1" w:styleId="Heading8Char">
    <w:name w:val="Heading 8 Char"/>
    <w:rPr>
      <w:rFonts w:ascii="Calibri" w:hAnsi="Calibri"/>
      <w:i/>
      <w:iCs/>
      <w:w w:val="100"/>
      <w:position w:val="-1"/>
      <w:sz w:val="24"/>
      <w:szCs w:val="24"/>
      <w:effect w:val="none"/>
      <w:vertAlign w:val="baseline"/>
      <w:cs w:val="0"/>
      <w:em w:val="none"/>
    </w:rPr>
  </w:style>
  <w:style w:type="character" w:customStyle="1" w:styleId="Heading9Char">
    <w:name w:val="Heading 9 Char"/>
    <w:rPr>
      <w:rFonts w:ascii="Cambria" w:hAnsi="Cambria"/>
      <w:w w:val="100"/>
      <w:position w:val="-1"/>
      <w:sz w:val="22"/>
      <w:szCs w:val="22"/>
      <w:effect w:val="none"/>
      <w:vertAlign w:val="baseline"/>
      <w:cs w:val="0"/>
      <w:em w:val="none"/>
    </w:rPr>
  </w:style>
  <w:style w:type="paragraph" w:styleId="TOCHeading">
    <w:name w:val="TOC Heading"/>
    <w:basedOn w:val="Heading1"/>
    <w:next w:val="Normal"/>
    <w:uiPriority w:val="39"/>
    <w:qFormat/>
    <w:pPr>
      <w:keepLines/>
      <w:numPr>
        <w:numId w:val="0"/>
      </w:numPr>
      <w:spacing w:before="480" w:after="0" w:line="276" w:lineRule="auto"/>
      <w:ind w:leftChars="-1" w:left="-1" w:hangingChars="1" w:hanging="1"/>
      <w:outlineLvl w:val="9"/>
    </w:pPr>
    <w:rPr>
      <w:rFonts w:ascii="Cambria" w:eastAsia="MS Gothic" w:hAnsi="Cambria"/>
      <w:color w:val="365F91"/>
      <w:kern w:val="0"/>
      <w:sz w:val="28"/>
      <w:szCs w:val="28"/>
      <w:lang w:eastAsia="ja-JP"/>
    </w:rPr>
  </w:style>
  <w:style w:type="paragraph" w:styleId="TOC1">
    <w:name w:val="toc 1"/>
    <w:basedOn w:val="Normal"/>
    <w:next w:val="Normal"/>
    <w:uiPriority w:val="39"/>
    <w:rsid w:val="00F735D6"/>
    <w:pPr>
      <w:tabs>
        <w:tab w:val="left" w:pos="1560"/>
        <w:tab w:val="right" w:leader="dot" w:pos="9017"/>
      </w:tabs>
      <w:spacing w:before="120" w:after="120"/>
      <w:ind w:firstLine="0"/>
      <w:jc w:val="left"/>
    </w:pPr>
    <w:rPr>
      <w:b/>
      <w:bCs/>
      <w:caps/>
      <w:noProof/>
    </w:rPr>
  </w:style>
  <w:style w:type="paragraph" w:styleId="TOC2">
    <w:name w:val="toc 2"/>
    <w:basedOn w:val="Normal"/>
    <w:next w:val="Normal"/>
    <w:uiPriority w:val="39"/>
    <w:rsid w:val="007D421E"/>
    <w:pPr>
      <w:tabs>
        <w:tab w:val="left" w:pos="1560"/>
        <w:tab w:val="right" w:leader="dot" w:pos="9017"/>
      </w:tabs>
      <w:spacing w:before="0" w:after="0"/>
      <w:ind w:left="567" w:firstLine="0"/>
      <w:jc w:val="left"/>
    </w:pPr>
    <w:rPr>
      <w:caps/>
      <w:noProof/>
    </w:rPr>
  </w:style>
  <w:style w:type="character" w:styleId="Hyperlink">
    <w:name w:val="Hyperlink"/>
    <w:uiPriority w:val="99"/>
    <w:qFormat/>
    <w:rPr>
      <w:color w:val="0000FF"/>
      <w:w w:val="100"/>
      <w:position w:val="-1"/>
      <w:u w:val="single"/>
      <w:effect w:val="none"/>
      <w:vertAlign w:val="baseline"/>
      <w:cs w:val="0"/>
      <w:em w:val="none"/>
    </w:rPr>
  </w:style>
  <w:style w:type="paragraph" w:styleId="Caption">
    <w:name w:val="caption"/>
    <w:basedOn w:val="Normal"/>
    <w:next w:val="Normal"/>
    <w:qFormat/>
    <w:rsid w:val="00B624F5"/>
    <w:pPr>
      <w:ind w:firstLine="0"/>
      <w:jc w:val="center"/>
    </w:pPr>
    <w:rPr>
      <w:b/>
      <w:bCs/>
      <w:sz w:val="20"/>
      <w:szCs w:val="20"/>
      <w:lang w:val="vi-VN"/>
    </w:rPr>
  </w:style>
  <w:style w:type="paragraph" w:styleId="TableofFigures">
    <w:name w:val="table of figures"/>
    <w:basedOn w:val="Normal"/>
    <w:next w:val="Normal"/>
    <w:uiPriority w:val="99"/>
    <w:rsid w:val="00221D37"/>
    <w:pPr>
      <w:tabs>
        <w:tab w:val="right" w:leader="dot" w:pos="9017"/>
      </w:tabs>
      <w:ind w:firstLine="0"/>
    </w:pPr>
    <w:rPr>
      <w:noProof/>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rPr>
      <w:w w:val="100"/>
      <w:position w:val="-1"/>
      <w:sz w:val="26"/>
      <w:szCs w:val="26"/>
      <w:effect w:val="none"/>
      <w:vertAlign w:val="baseline"/>
      <w:cs w:val="0"/>
      <w:em w:val="none"/>
    </w:rPr>
  </w:style>
  <w:style w:type="paragraph" w:styleId="TOC3">
    <w:name w:val="toc 3"/>
    <w:basedOn w:val="Normal"/>
    <w:next w:val="Normal"/>
    <w:uiPriority w:val="39"/>
    <w:rsid w:val="00F735D6"/>
    <w:pPr>
      <w:tabs>
        <w:tab w:val="left" w:pos="1820"/>
        <w:tab w:val="right" w:leader="dot" w:pos="9017"/>
      </w:tabs>
      <w:spacing w:before="0" w:after="0"/>
      <w:ind w:left="851" w:firstLine="0"/>
      <w:jc w:val="left"/>
    </w:pPr>
    <w:rPr>
      <w:noProof/>
    </w:rPr>
  </w:style>
  <w:style w:type="paragraph" w:styleId="ListParagraph">
    <w:name w:val="List Paragraph"/>
    <w:basedOn w:val="Normal"/>
    <w:uiPriority w:val="34"/>
    <w:qFormat/>
    <w:rsid w:val="002F4BDF"/>
    <w:pPr>
      <w:numPr>
        <w:numId w:val="6"/>
      </w:numPr>
      <w:contextualSpacing/>
    </w:pPr>
  </w:style>
  <w:style w:type="character" w:customStyle="1" w:styleId="ListParagraphChar">
    <w:name w:val="List Paragraph Char"/>
    <w:rPr>
      <w:w w:val="100"/>
      <w:position w:val="-1"/>
      <w:sz w:val="26"/>
      <w:szCs w:val="26"/>
      <w:effect w:val="none"/>
      <w:vertAlign w:val="baseline"/>
      <w:cs w:val="0"/>
      <w:em w:val="none"/>
      <w:lang w:val="en-US" w:eastAsia="en-US"/>
    </w:rPr>
  </w:style>
  <w:style w:type="character" w:customStyle="1" w:styleId="HeaderChar">
    <w:name w:val="Header Char"/>
    <w:rPr>
      <w:w w:val="100"/>
      <w:position w:val="-1"/>
      <w:sz w:val="26"/>
      <w:szCs w:val="26"/>
      <w:effect w:val="none"/>
      <w:vertAlign w:val="baseline"/>
      <w:cs w:val="0"/>
      <w:em w:val="none"/>
      <w:lang w:val="en-US" w:eastAsia="en-US"/>
    </w:r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TOC4">
    <w:name w:val="toc 4"/>
    <w:basedOn w:val="Normal"/>
    <w:next w:val="Normal"/>
    <w:autoRedefine/>
    <w:uiPriority w:val="39"/>
    <w:unhideWhenUsed/>
    <w:rsid w:val="00ED25ED"/>
    <w:pPr>
      <w:spacing w:before="0" w:after="0"/>
      <w:ind w:left="780"/>
      <w:jc w:val="left"/>
    </w:pPr>
    <w:rPr>
      <w:rFonts w:asciiTheme="minorHAnsi" w:hAnsiTheme="minorHAnsi"/>
      <w:sz w:val="18"/>
      <w:szCs w:val="18"/>
    </w:rPr>
  </w:style>
  <w:style w:type="paragraph" w:styleId="TOC5">
    <w:name w:val="toc 5"/>
    <w:basedOn w:val="Normal"/>
    <w:next w:val="Normal"/>
    <w:autoRedefine/>
    <w:uiPriority w:val="39"/>
    <w:unhideWhenUsed/>
    <w:rsid w:val="00ED25ED"/>
    <w:pPr>
      <w:spacing w:before="0" w:after="0"/>
      <w:ind w:left="1040"/>
      <w:jc w:val="left"/>
    </w:pPr>
    <w:rPr>
      <w:rFonts w:asciiTheme="minorHAnsi" w:hAnsiTheme="minorHAnsi"/>
      <w:sz w:val="18"/>
      <w:szCs w:val="18"/>
    </w:rPr>
  </w:style>
  <w:style w:type="paragraph" w:styleId="TOC6">
    <w:name w:val="toc 6"/>
    <w:basedOn w:val="Normal"/>
    <w:next w:val="Normal"/>
    <w:autoRedefine/>
    <w:uiPriority w:val="39"/>
    <w:unhideWhenUsed/>
    <w:rsid w:val="00ED25ED"/>
    <w:pPr>
      <w:spacing w:before="0" w:after="0"/>
      <w:ind w:left="1300"/>
      <w:jc w:val="left"/>
    </w:pPr>
    <w:rPr>
      <w:rFonts w:asciiTheme="minorHAnsi" w:hAnsiTheme="minorHAnsi"/>
      <w:sz w:val="18"/>
      <w:szCs w:val="18"/>
    </w:rPr>
  </w:style>
  <w:style w:type="paragraph" w:styleId="TOC7">
    <w:name w:val="toc 7"/>
    <w:basedOn w:val="Normal"/>
    <w:next w:val="Normal"/>
    <w:autoRedefine/>
    <w:uiPriority w:val="39"/>
    <w:unhideWhenUsed/>
    <w:rsid w:val="00ED25ED"/>
    <w:pPr>
      <w:spacing w:before="0" w:after="0"/>
      <w:ind w:left="1560"/>
      <w:jc w:val="left"/>
    </w:pPr>
    <w:rPr>
      <w:rFonts w:asciiTheme="minorHAnsi" w:hAnsiTheme="minorHAnsi"/>
      <w:sz w:val="18"/>
      <w:szCs w:val="18"/>
    </w:rPr>
  </w:style>
  <w:style w:type="paragraph" w:styleId="TOC8">
    <w:name w:val="toc 8"/>
    <w:basedOn w:val="Normal"/>
    <w:next w:val="Normal"/>
    <w:autoRedefine/>
    <w:uiPriority w:val="39"/>
    <w:unhideWhenUsed/>
    <w:rsid w:val="00ED25ED"/>
    <w:pPr>
      <w:spacing w:before="0" w:after="0"/>
      <w:ind w:left="1820"/>
      <w:jc w:val="left"/>
    </w:pPr>
    <w:rPr>
      <w:rFonts w:asciiTheme="minorHAnsi" w:hAnsiTheme="minorHAnsi"/>
      <w:sz w:val="18"/>
      <w:szCs w:val="18"/>
    </w:rPr>
  </w:style>
  <w:style w:type="paragraph" w:styleId="TOC9">
    <w:name w:val="toc 9"/>
    <w:basedOn w:val="Normal"/>
    <w:next w:val="Normal"/>
    <w:autoRedefine/>
    <w:uiPriority w:val="39"/>
    <w:unhideWhenUsed/>
    <w:rsid w:val="00ED25ED"/>
    <w:pPr>
      <w:spacing w:before="0" w:after="0"/>
      <w:ind w:left="2080"/>
      <w:jc w:val="left"/>
    </w:pPr>
    <w:rPr>
      <w:rFonts w:asciiTheme="minorHAnsi" w:hAnsiTheme="minorHAnsi"/>
      <w:sz w:val="18"/>
      <w:szCs w:val="18"/>
    </w:rPr>
  </w:style>
  <w:style w:type="character" w:styleId="UnresolvedMention">
    <w:name w:val="Unresolved Mention"/>
    <w:basedOn w:val="DefaultParagraphFont"/>
    <w:uiPriority w:val="99"/>
    <w:semiHidden/>
    <w:unhideWhenUsed/>
    <w:rsid w:val="00ED25ED"/>
    <w:rPr>
      <w:color w:val="605E5C"/>
      <w:shd w:val="clear" w:color="auto" w:fill="E1DFDD"/>
    </w:rPr>
  </w:style>
  <w:style w:type="paragraph" w:customStyle="1" w:styleId="List21">
    <w:name w:val="List 21"/>
    <w:basedOn w:val="ListParagraph"/>
    <w:qFormat/>
    <w:rsid w:val="00F27A95"/>
    <w:pPr>
      <w:numPr>
        <w:numId w:val="9"/>
      </w:numPr>
    </w:pPr>
  </w:style>
  <w:style w:type="paragraph" w:customStyle="1" w:styleId="img">
    <w:name w:val="img"/>
    <w:basedOn w:val="Normal"/>
    <w:qFormat/>
    <w:rsid w:val="00B624F5"/>
    <w:pPr>
      <w:ind w:firstLine="0"/>
      <w:jc w:val="center"/>
    </w:pPr>
    <w:rPr>
      <w:noProof/>
    </w:rPr>
  </w:style>
  <w:style w:type="character" w:styleId="Strong">
    <w:name w:val="Strong"/>
    <w:basedOn w:val="DefaultParagraphFont"/>
    <w:uiPriority w:val="22"/>
    <w:qFormat/>
    <w:rsid w:val="00332D1A"/>
    <w:rPr>
      <w:b/>
      <w:bCs/>
    </w:rPr>
  </w:style>
  <w:style w:type="character" w:customStyle="1" w:styleId="apple-converted-space">
    <w:name w:val="apple-converted-space"/>
    <w:basedOn w:val="DefaultParagraphFont"/>
    <w:rsid w:val="002414E5"/>
  </w:style>
  <w:style w:type="paragraph" w:styleId="NormalWeb">
    <w:name w:val="Normal (Web)"/>
    <w:basedOn w:val="Normal"/>
    <w:uiPriority w:val="99"/>
    <w:semiHidden/>
    <w:unhideWhenUsed/>
    <w:rsid w:val="00F01F1F"/>
    <w:pPr>
      <w:spacing w:before="100" w:beforeAutospacing="1" w:after="100" w:afterAutospacing="1" w:line="240" w:lineRule="auto"/>
      <w:ind w:firstLine="0"/>
      <w:jc w:val="left"/>
    </w:pPr>
    <w:rPr>
      <w:sz w:val="24"/>
      <w:szCs w:val="24"/>
      <w:lang w:val="en-VN"/>
    </w:rPr>
  </w:style>
  <w:style w:type="character" w:styleId="HTMLCode">
    <w:name w:val="HTML Code"/>
    <w:basedOn w:val="DefaultParagraphFont"/>
    <w:uiPriority w:val="99"/>
    <w:semiHidden/>
    <w:unhideWhenUsed/>
    <w:rsid w:val="00C73AE2"/>
    <w:rPr>
      <w:rFonts w:ascii="Courier New" w:eastAsia="Times New Roman" w:hAnsi="Courier New" w:cs="Courier New"/>
      <w:sz w:val="20"/>
      <w:szCs w:val="20"/>
    </w:rPr>
  </w:style>
  <w:style w:type="character" w:styleId="Emphasis">
    <w:name w:val="Emphasis"/>
    <w:basedOn w:val="DefaultParagraphFont"/>
    <w:uiPriority w:val="20"/>
    <w:qFormat/>
    <w:rsid w:val="00C73AE2"/>
    <w:rPr>
      <w:i/>
      <w:iCs/>
    </w:rPr>
  </w:style>
  <w:style w:type="paragraph" w:styleId="NoSpacing">
    <w:name w:val="No Spacing"/>
    <w:uiPriority w:val="1"/>
    <w:qFormat/>
    <w:rsid w:val="00D61CE4"/>
    <w:pPr>
      <w:spacing w:line="240" w:lineRule="auto"/>
      <w:ind w:left="0" w:firstLine="720"/>
    </w:pPr>
    <w:rPr>
      <w:lang w:eastAsia="en-US"/>
    </w:rPr>
  </w:style>
  <w:style w:type="character" w:styleId="FollowedHyperlink">
    <w:name w:val="FollowedHyperlink"/>
    <w:basedOn w:val="DefaultParagraphFont"/>
    <w:uiPriority w:val="99"/>
    <w:semiHidden/>
    <w:unhideWhenUsed/>
    <w:rsid w:val="003D6D24"/>
    <w:rPr>
      <w:color w:val="800080" w:themeColor="followedHyperlink"/>
      <w:u w:val="single"/>
    </w:rPr>
  </w:style>
  <w:style w:type="paragraph" w:styleId="HTMLPreformatted">
    <w:name w:val="HTML Preformatted"/>
    <w:basedOn w:val="Normal"/>
    <w:link w:val="HTMLPreformattedChar"/>
    <w:uiPriority w:val="99"/>
    <w:semiHidden/>
    <w:unhideWhenUsed/>
    <w:rsid w:val="008E4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en-VN"/>
    </w:rPr>
  </w:style>
  <w:style w:type="character" w:customStyle="1" w:styleId="HTMLPreformattedChar">
    <w:name w:val="HTML Preformatted Char"/>
    <w:basedOn w:val="DefaultParagraphFont"/>
    <w:link w:val="HTMLPreformatted"/>
    <w:uiPriority w:val="99"/>
    <w:semiHidden/>
    <w:rsid w:val="008E4E46"/>
    <w:rPr>
      <w:rFonts w:ascii="Courier New" w:hAnsi="Courier New" w:cs="Courier New"/>
      <w:sz w:val="20"/>
      <w:szCs w:val="20"/>
      <w:lang w:val="en-VN" w:eastAsia="en-US"/>
    </w:rPr>
  </w:style>
  <w:style w:type="character" w:customStyle="1" w:styleId="hljs-number">
    <w:name w:val="hljs-number"/>
    <w:basedOn w:val="DefaultParagraphFont"/>
    <w:rsid w:val="008E4E46"/>
  </w:style>
  <w:style w:type="character" w:customStyle="1" w:styleId="hljs-keyword">
    <w:name w:val="hljs-keyword"/>
    <w:basedOn w:val="DefaultParagraphFont"/>
    <w:rsid w:val="009461A4"/>
  </w:style>
  <w:style w:type="character" w:customStyle="1" w:styleId="hljs-operator">
    <w:name w:val="hljs-operator"/>
    <w:basedOn w:val="DefaultParagraphFont"/>
    <w:rsid w:val="009461A4"/>
  </w:style>
  <w:style w:type="character" w:customStyle="1" w:styleId="hljs-type">
    <w:name w:val="hljs-type"/>
    <w:basedOn w:val="DefaultParagraphFont"/>
    <w:rsid w:val="009461A4"/>
  </w:style>
  <w:style w:type="character" w:customStyle="1" w:styleId="hljs-string">
    <w:name w:val="hljs-string"/>
    <w:basedOn w:val="DefaultParagraphFont"/>
    <w:rsid w:val="009461A4"/>
  </w:style>
  <w:style w:type="character" w:customStyle="1" w:styleId="hljs-title">
    <w:name w:val="hljs-title"/>
    <w:basedOn w:val="DefaultParagraphFont"/>
    <w:rsid w:val="00C279E8"/>
  </w:style>
  <w:style w:type="character" w:customStyle="1" w:styleId="hljs-params">
    <w:name w:val="hljs-params"/>
    <w:basedOn w:val="DefaultParagraphFont"/>
    <w:rsid w:val="00C279E8"/>
  </w:style>
  <w:style w:type="character" w:customStyle="1" w:styleId="crayon-e">
    <w:name w:val="crayon-e"/>
    <w:basedOn w:val="DefaultParagraphFont"/>
    <w:rsid w:val="00C51406"/>
  </w:style>
  <w:style w:type="character" w:customStyle="1" w:styleId="crayon-sy">
    <w:name w:val="crayon-sy"/>
    <w:basedOn w:val="DefaultParagraphFont"/>
    <w:rsid w:val="00C51406"/>
  </w:style>
  <w:style w:type="character" w:customStyle="1" w:styleId="crayon-h">
    <w:name w:val="crayon-h"/>
    <w:basedOn w:val="DefaultParagraphFont"/>
    <w:rsid w:val="00C51406"/>
  </w:style>
  <w:style w:type="character" w:customStyle="1" w:styleId="crayon-r">
    <w:name w:val="crayon-r"/>
    <w:basedOn w:val="DefaultParagraphFont"/>
    <w:rsid w:val="00C51406"/>
  </w:style>
  <w:style w:type="character" w:customStyle="1" w:styleId="crayon-v">
    <w:name w:val="crayon-v"/>
    <w:basedOn w:val="DefaultParagraphFont"/>
    <w:rsid w:val="00C51406"/>
  </w:style>
  <w:style w:type="character" w:customStyle="1" w:styleId="crayon-o">
    <w:name w:val="crayon-o"/>
    <w:basedOn w:val="DefaultParagraphFont"/>
    <w:rsid w:val="00C51406"/>
  </w:style>
  <w:style w:type="character" w:customStyle="1" w:styleId="crayon-i">
    <w:name w:val="crayon-i"/>
    <w:basedOn w:val="DefaultParagraphFont"/>
    <w:rsid w:val="00C51406"/>
  </w:style>
  <w:style w:type="character" w:customStyle="1" w:styleId="crayon-t">
    <w:name w:val="crayon-t"/>
    <w:basedOn w:val="DefaultParagraphFont"/>
    <w:rsid w:val="00C51406"/>
  </w:style>
  <w:style w:type="character" w:customStyle="1" w:styleId="crayon-c">
    <w:name w:val="crayon-c"/>
    <w:basedOn w:val="DefaultParagraphFont"/>
    <w:rsid w:val="00C51406"/>
  </w:style>
  <w:style w:type="character" w:customStyle="1" w:styleId="crayon-st">
    <w:name w:val="crayon-st"/>
    <w:basedOn w:val="DefaultParagraphFont"/>
    <w:rsid w:val="00C51406"/>
  </w:style>
  <w:style w:type="character" w:customStyle="1" w:styleId="crayon-s">
    <w:name w:val="crayon-s"/>
    <w:basedOn w:val="DefaultParagraphFont"/>
    <w:rsid w:val="006F31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87972">
      <w:bodyDiv w:val="1"/>
      <w:marLeft w:val="0"/>
      <w:marRight w:val="0"/>
      <w:marTop w:val="0"/>
      <w:marBottom w:val="0"/>
      <w:divBdr>
        <w:top w:val="none" w:sz="0" w:space="0" w:color="auto"/>
        <w:left w:val="none" w:sz="0" w:space="0" w:color="auto"/>
        <w:bottom w:val="none" w:sz="0" w:space="0" w:color="auto"/>
        <w:right w:val="none" w:sz="0" w:space="0" w:color="auto"/>
      </w:divBdr>
    </w:div>
    <w:div w:id="92630292">
      <w:bodyDiv w:val="1"/>
      <w:marLeft w:val="0"/>
      <w:marRight w:val="0"/>
      <w:marTop w:val="0"/>
      <w:marBottom w:val="0"/>
      <w:divBdr>
        <w:top w:val="none" w:sz="0" w:space="0" w:color="auto"/>
        <w:left w:val="none" w:sz="0" w:space="0" w:color="auto"/>
        <w:bottom w:val="none" w:sz="0" w:space="0" w:color="auto"/>
        <w:right w:val="none" w:sz="0" w:space="0" w:color="auto"/>
      </w:divBdr>
      <w:divsChild>
        <w:div w:id="1538421825">
          <w:marLeft w:val="0"/>
          <w:marRight w:val="0"/>
          <w:marTop w:val="0"/>
          <w:marBottom w:val="0"/>
          <w:divBdr>
            <w:top w:val="none" w:sz="0" w:space="0" w:color="auto"/>
            <w:left w:val="none" w:sz="0" w:space="0" w:color="auto"/>
            <w:bottom w:val="none" w:sz="0" w:space="0" w:color="auto"/>
            <w:right w:val="none" w:sz="0" w:space="0" w:color="auto"/>
          </w:divBdr>
          <w:divsChild>
            <w:div w:id="1153764886">
              <w:marLeft w:val="0"/>
              <w:marRight w:val="0"/>
              <w:marTop w:val="0"/>
              <w:marBottom w:val="0"/>
              <w:divBdr>
                <w:top w:val="none" w:sz="0" w:space="0" w:color="auto"/>
                <w:left w:val="none" w:sz="0" w:space="0" w:color="auto"/>
                <w:bottom w:val="none" w:sz="0" w:space="0" w:color="auto"/>
                <w:right w:val="none" w:sz="0" w:space="0" w:color="auto"/>
              </w:divBdr>
              <w:divsChild>
                <w:div w:id="26911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872">
      <w:bodyDiv w:val="1"/>
      <w:marLeft w:val="0"/>
      <w:marRight w:val="0"/>
      <w:marTop w:val="0"/>
      <w:marBottom w:val="0"/>
      <w:divBdr>
        <w:top w:val="none" w:sz="0" w:space="0" w:color="auto"/>
        <w:left w:val="none" w:sz="0" w:space="0" w:color="auto"/>
        <w:bottom w:val="none" w:sz="0" w:space="0" w:color="auto"/>
        <w:right w:val="none" w:sz="0" w:space="0" w:color="auto"/>
      </w:divBdr>
    </w:div>
    <w:div w:id="147064871">
      <w:bodyDiv w:val="1"/>
      <w:marLeft w:val="0"/>
      <w:marRight w:val="0"/>
      <w:marTop w:val="0"/>
      <w:marBottom w:val="0"/>
      <w:divBdr>
        <w:top w:val="none" w:sz="0" w:space="0" w:color="auto"/>
        <w:left w:val="none" w:sz="0" w:space="0" w:color="auto"/>
        <w:bottom w:val="none" w:sz="0" w:space="0" w:color="auto"/>
        <w:right w:val="none" w:sz="0" w:space="0" w:color="auto"/>
      </w:divBdr>
    </w:div>
    <w:div w:id="147601561">
      <w:bodyDiv w:val="1"/>
      <w:marLeft w:val="0"/>
      <w:marRight w:val="0"/>
      <w:marTop w:val="0"/>
      <w:marBottom w:val="0"/>
      <w:divBdr>
        <w:top w:val="none" w:sz="0" w:space="0" w:color="auto"/>
        <w:left w:val="none" w:sz="0" w:space="0" w:color="auto"/>
        <w:bottom w:val="none" w:sz="0" w:space="0" w:color="auto"/>
        <w:right w:val="none" w:sz="0" w:space="0" w:color="auto"/>
      </w:divBdr>
      <w:divsChild>
        <w:div w:id="2134516872">
          <w:marLeft w:val="0"/>
          <w:marRight w:val="0"/>
          <w:marTop w:val="0"/>
          <w:marBottom w:val="0"/>
          <w:divBdr>
            <w:top w:val="none" w:sz="0" w:space="0" w:color="auto"/>
            <w:left w:val="none" w:sz="0" w:space="0" w:color="auto"/>
            <w:bottom w:val="none" w:sz="0" w:space="0" w:color="auto"/>
            <w:right w:val="none" w:sz="0" w:space="0" w:color="auto"/>
          </w:divBdr>
          <w:divsChild>
            <w:div w:id="278682567">
              <w:marLeft w:val="0"/>
              <w:marRight w:val="0"/>
              <w:marTop w:val="0"/>
              <w:marBottom w:val="0"/>
              <w:divBdr>
                <w:top w:val="none" w:sz="0" w:space="0" w:color="auto"/>
                <w:left w:val="none" w:sz="0" w:space="0" w:color="auto"/>
                <w:bottom w:val="none" w:sz="0" w:space="0" w:color="auto"/>
                <w:right w:val="none" w:sz="0" w:space="0" w:color="auto"/>
              </w:divBdr>
              <w:divsChild>
                <w:div w:id="894703131">
                  <w:marLeft w:val="0"/>
                  <w:marRight w:val="0"/>
                  <w:marTop w:val="0"/>
                  <w:marBottom w:val="0"/>
                  <w:divBdr>
                    <w:top w:val="none" w:sz="0" w:space="0" w:color="auto"/>
                    <w:left w:val="none" w:sz="0" w:space="0" w:color="auto"/>
                    <w:bottom w:val="none" w:sz="0" w:space="0" w:color="auto"/>
                    <w:right w:val="none" w:sz="0" w:space="0" w:color="auto"/>
                  </w:divBdr>
                  <w:divsChild>
                    <w:div w:id="50216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82697">
      <w:bodyDiv w:val="1"/>
      <w:marLeft w:val="0"/>
      <w:marRight w:val="0"/>
      <w:marTop w:val="0"/>
      <w:marBottom w:val="0"/>
      <w:divBdr>
        <w:top w:val="none" w:sz="0" w:space="0" w:color="auto"/>
        <w:left w:val="none" w:sz="0" w:space="0" w:color="auto"/>
        <w:bottom w:val="none" w:sz="0" w:space="0" w:color="auto"/>
        <w:right w:val="none" w:sz="0" w:space="0" w:color="auto"/>
      </w:divBdr>
      <w:divsChild>
        <w:div w:id="534316052">
          <w:marLeft w:val="0"/>
          <w:marRight w:val="0"/>
          <w:marTop w:val="0"/>
          <w:marBottom w:val="0"/>
          <w:divBdr>
            <w:top w:val="none" w:sz="0" w:space="0" w:color="auto"/>
            <w:left w:val="none" w:sz="0" w:space="0" w:color="auto"/>
            <w:bottom w:val="none" w:sz="0" w:space="0" w:color="auto"/>
            <w:right w:val="none" w:sz="0" w:space="0" w:color="auto"/>
          </w:divBdr>
          <w:divsChild>
            <w:div w:id="869758458">
              <w:marLeft w:val="0"/>
              <w:marRight w:val="0"/>
              <w:marTop w:val="0"/>
              <w:marBottom w:val="0"/>
              <w:divBdr>
                <w:top w:val="none" w:sz="0" w:space="0" w:color="auto"/>
                <w:left w:val="none" w:sz="0" w:space="0" w:color="auto"/>
                <w:bottom w:val="none" w:sz="0" w:space="0" w:color="auto"/>
                <w:right w:val="none" w:sz="0" w:space="0" w:color="auto"/>
              </w:divBdr>
              <w:divsChild>
                <w:div w:id="67445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30600">
      <w:bodyDiv w:val="1"/>
      <w:marLeft w:val="0"/>
      <w:marRight w:val="0"/>
      <w:marTop w:val="0"/>
      <w:marBottom w:val="0"/>
      <w:divBdr>
        <w:top w:val="none" w:sz="0" w:space="0" w:color="auto"/>
        <w:left w:val="none" w:sz="0" w:space="0" w:color="auto"/>
        <w:bottom w:val="none" w:sz="0" w:space="0" w:color="auto"/>
        <w:right w:val="none" w:sz="0" w:space="0" w:color="auto"/>
      </w:divBdr>
      <w:divsChild>
        <w:div w:id="1715159605">
          <w:marLeft w:val="0"/>
          <w:marRight w:val="0"/>
          <w:marTop w:val="0"/>
          <w:marBottom w:val="0"/>
          <w:divBdr>
            <w:top w:val="none" w:sz="0" w:space="0" w:color="auto"/>
            <w:left w:val="none" w:sz="0" w:space="0" w:color="auto"/>
            <w:bottom w:val="none" w:sz="0" w:space="0" w:color="auto"/>
            <w:right w:val="none" w:sz="0" w:space="0" w:color="auto"/>
          </w:divBdr>
          <w:divsChild>
            <w:div w:id="1771120865">
              <w:marLeft w:val="0"/>
              <w:marRight w:val="0"/>
              <w:marTop w:val="0"/>
              <w:marBottom w:val="0"/>
              <w:divBdr>
                <w:top w:val="none" w:sz="0" w:space="0" w:color="auto"/>
                <w:left w:val="none" w:sz="0" w:space="0" w:color="auto"/>
                <w:bottom w:val="none" w:sz="0" w:space="0" w:color="auto"/>
                <w:right w:val="none" w:sz="0" w:space="0" w:color="auto"/>
              </w:divBdr>
              <w:divsChild>
                <w:div w:id="192499790">
                  <w:marLeft w:val="0"/>
                  <w:marRight w:val="0"/>
                  <w:marTop w:val="0"/>
                  <w:marBottom w:val="0"/>
                  <w:divBdr>
                    <w:top w:val="none" w:sz="0" w:space="0" w:color="auto"/>
                    <w:left w:val="none" w:sz="0" w:space="0" w:color="auto"/>
                    <w:bottom w:val="none" w:sz="0" w:space="0" w:color="auto"/>
                    <w:right w:val="none" w:sz="0" w:space="0" w:color="auto"/>
                  </w:divBdr>
                  <w:divsChild>
                    <w:div w:id="134501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61153">
      <w:bodyDiv w:val="1"/>
      <w:marLeft w:val="0"/>
      <w:marRight w:val="0"/>
      <w:marTop w:val="0"/>
      <w:marBottom w:val="0"/>
      <w:divBdr>
        <w:top w:val="none" w:sz="0" w:space="0" w:color="auto"/>
        <w:left w:val="none" w:sz="0" w:space="0" w:color="auto"/>
        <w:bottom w:val="none" w:sz="0" w:space="0" w:color="auto"/>
        <w:right w:val="none" w:sz="0" w:space="0" w:color="auto"/>
      </w:divBdr>
    </w:div>
    <w:div w:id="177475986">
      <w:bodyDiv w:val="1"/>
      <w:marLeft w:val="0"/>
      <w:marRight w:val="0"/>
      <w:marTop w:val="0"/>
      <w:marBottom w:val="0"/>
      <w:divBdr>
        <w:top w:val="none" w:sz="0" w:space="0" w:color="auto"/>
        <w:left w:val="none" w:sz="0" w:space="0" w:color="auto"/>
        <w:bottom w:val="none" w:sz="0" w:space="0" w:color="auto"/>
        <w:right w:val="none" w:sz="0" w:space="0" w:color="auto"/>
      </w:divBdr>
    </w:div>
    <w:div w:id="187061934">
      <w:bodyDiv w:val="1"/>
      <w:marLeft w:val="0"/>
      <w:marRight w:val="0"/>
      <w:marTop w:val="0"/>
      <w:marBottom w:val="0"/>
      <w:divBdr>
        <w:top w:val="none" w:sz="0" w:space="0" w:color="auto"/>
        <w:left w:val="none" w:sz="0" w:space="0" w:color="auto"/>
        <w:bottom w:val="none" w:sz="0" w:space="0" w:color="auto"/>
        <w:right w:val="none" w:sz="0" w:space="0" w:color="auto"/>
      </w:divBdr>
    </w:div>
    <w:div w:id="193665038">
      <w:bodyDiv w:val="1"/>
      <w:marLeft w:val="0"/>
      <w:marRight w:val="0"/>
      <w:marTop w:val="0"/>
      <w:marBottom w:val="0"/>
      <w:divBdr>
        <w:top w:val="none" w:sz="0" w:space="0" w:color="auto"/>
        <w:left w:val="none" w:sz="0" w:space="0" w:color="auto"/>
        <w:bottom w:val="none" w:sz="0" w:space="0" w:color="auto"/>
        <w:right w:val="none" w:sz="0" w:space="0" w:color="auto"/>
      </w:divBdr>
    </w:div>
    <w:div w:id="227809731">
      <w:bodyDiv w:val="1"/>
      <w:marLeft w:val="0"/>
      <w:marRight w:val="0"/>
      <w:marTop w:val="0"/>
      <w:marBottom w:val="0"/>
      <w:divBdr>
        <w:top w:val="none" w:sz="0" w:space="0" w:color="auto"/>
        <w:left w:val="none" w:sz="0" w:space="0" w:color="auto"/>
        <w:bottom w:val="none" w:sz="0" w:space="0" w:color="auto"/>
        <w:right w:val="none" w:sz="0" w:space="0" w:color="auto"/>
      </w:divBdr>
    </w:div>
    <w:div w:id="253242288">
      <w:bodyDiv w:val="1"/>
      <w:marLeft w:val="0"/>
      <w:marRight w:val="0"/>
      <w:marTop w:val="0"/>
      <w:marBottom w:val="0"/>
      <w:divBdr>
        <w:top w:val="none" w:sz="0" w:space="0" w:color="auto"/>
        <w:left w:val="none" w:sz="0" w:space="0" w:color="auto"/>
        <w:bottom w:val="none" w:sz="0" w:space="0" w:color="auto"/>
        <w:right w:val="none" w:sz="0" w:space="0" w:color="auto"/>
      </w:divBdr>
    </w:div>
    <w:div w:id="258410189">
      <w:bodyDiv w:val="1"/>
      <w:marLeft w:val="0"/>
      <w:marRight w:val="0"/>
      <w:marTop w:val="0"/>
      <w:marBottom w:val="0"/>
      <w:divBdr>
        <w:top w:val="none" w:sz="0" w:space="0" w:color="auto"/>
        <w:left w:val="none" w:sz="0" w:space="0" w:color="auto"/>
        <w:bottom w:val="none" w:sz="0" w:space="0" w:color="auto"/>
        <w:right w:val="none" w:sz="0" w:space="0" w:color="auto"/>
      </w:divBdr>
    </w:div>
    <w:div w:id="276060104">
      <w:bodyDiv w:val="1"/>
      <w:marLeft w:val="0"/>
      <w:marRight w:val="0"/>
      <w:marTop w:val="0"/>
      <w:marBottom w:val="0"/>
      <w:divBdr>
        <w:top w:val="none" w:sz="0" w:space="0" w:color="auto"/>
        <w:left w:val="none" w:sz="0" w:space="0" w:color="auto"/>
        <w:bottom w:val="none" w:sz="0" w:space="0" w:color="auto"/>
        <w:right w:val="none" w:sz="0" w:space="0" w:color="auto"/>
      </w:divBdr>
    </w:div>
    <w:div w:id="277225765">
      <w:bodyDiv w:val="1"/>
      <w:marLeft w:val="0"/>
      <w:marRight w:val="0"/>
      <w:marTop w:val="0"/>
      <w:marBottom w:val="0"/>
      <w:divBdr>
        <w:top w:val="none" w:sz="0" w:space="0" w:color="auto"/>
        <w:left w:val="none" w:sz="0" w:space="0" w:color="auto"/>
        <w:bottom w:val="none" w:sz="0" w:space="0" w:color="auto"/>
        <w:right w:val="none" w:sz="0" w:space="0" w:color="auto"/>
      </w:divBdr>
    </w:div>
    <w:div w:id="285083115">
      <w:bodyDiv w:val="1"/>
      <w:marLeft w:val="0"/>
      <w:marRight w:val="0"/>
      <w:marTop w:val="0"/>
      <w:marBottom w:val="0"/>
      <w:divBdr>
        <w:top w:val="none" w:sz="0" w:space="0" w:color="auto"/>
        <w:left w:val="none" w:sz="0" w:space="0" w:color="auto"/>
        <w:bottom w:val="none" w:sz="0" w:space="0" w:color="auto"/>
        <w:right w:val="none" w:sz="0" w:space="0" w:color="auto"/>
      </w:divBdr>
    </w:div>
    <w:div w:id="330135739">
      <w:bodyDiv w:val="1"/>
      <w:marLeft w:val="0"/>
      <w:marRight w:val="0"/>
      <w:marTop w:val="0"/>
      <w:marBottom w:val="0"/>
      <w:divBdr>
        <w:top w:val="none" w:sz="0" w:space="0" w:color="auto"/>
        <w:left w:val="none" w:sz="0" w:space="0" w:color="auto"/>
        <w:bottom w:val="none" w:sz="0" w:space="0" w:color="auto"/>
        <w:right w:val="none" w:sz="0" w:space="0" w:color="auto"/>
      </w:divBdr>
      <w:divsChild>
        <w:div w:id="714699498">
          <w:marLeft w:val="0"/>
          <w:marRight w:val="0"/>
          <w:marTop w:val="0"/>
          <w:marBottom w:val="0"/>
          <w:divBdr>
            <w:top w:val="none" w:sz="0" w:space="0" w:color="auto"/>
            <w:left w:val="none" w:sz="0" w:space="0" w:color="auto"/>
            <w:bottom w:val="none" w:sz="0" w:space="0" w:color="auto"/>
            <w:right w:val="none" w:sz="0" w:space="0" w:color="auto"/>
          </w:divBdr>
          <w:divsChild>
            <w:div w:id="1368487158">
              <w:marLeft w:val="0"/>
              <w:marRight w:val="0"/>
              <w:marTop w:val="0"/>
              <w:marBottom w:val="0"/>
              <w:divBdr>
                <w:top w:val="none" w:sz="0" w:space="0" w:color="auto"/>
                <w:left w:val="none" w:sz="0" w:space="0" w:color="auto"/>
                <w:bottom w:val="none" w:sz="0" w:space="0" w:color="auto"/>
                <w:right w:val="none" w:sz="0" w:space="0" w:color="auto"/>
              </w:divBdr>
              <w:divsChild>
                <w:div w:id="87435399">
                  <w:marLeft w:val="0"/>
                  <w:marRight w:val="0"/>
                  <w:marTop w:val="0"/>
                  <w:marBottom w:val="0"/>
                  <w:divBdr>
                    <w:top w:val="none" w:sz="0" w:space="0" w:color="auto"/>
                    <w:left w:val="none" w:sz="0" w:space="0" w:color="auto"/>
                    <w:bottom w:val="none" w:sz="0" w:space="0" w:color="auto"/>
                    <w:right w:val="none" w:sz="0" w:space="0" w:color="auto"/>
                  </w:divBdr>
                  <w:divsChild>
                    <w:div w:id="18373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124454">
      <w:bodyDiv w:val="1"/>
      <w:marLeft w:val="0"/>
      <w:marRight w:val="0"/>
      <w:marTop w:val="0"/>
      <w:marBottom w:val="0"/>
      <w:divBdr>
        <w:top w:val="none" w:sz="0" w:space="0" w:color="auto"/>
        <w:left w:val="none" w:sz="0" w:space="0" w:color="auto"/>
        <w:bottom w:val="none" w:sz="0" w:space="0" w:color="auto"/>
        <w:right w:val="none" w:sz="0" w:space="0" w:color="auto"/>
      </w:divBdr>
    </w:div>
    <w:div w:id="350184085">
      <w:bodyDiv w:val="1"/>
      <w:marLeft w:val="0"/>
      <w:marRight w:val="0"/>
      <w:marTop w:val="0"/>
      <w:marBottom w:val="0"/>
      <w:divBdr>
        <w:top w:val="none" w:sz="0" w:space="0" w:color="auto"/>
        <w:left w:val="none" w:sz="0" w:space="0" w:color="auto"/>
        <w:bottom w:val="none" w:sz="0" w:space="0" w:color="auto"/>
        <w:right w:val="none" w:sz="0" w:space="0" w:color="auto"/>
      </w:divBdr>
      <w:divsChild>
        <w:div w:id="1172061966">
          <w:marLeft w:val="0"/>
          <w:marRight w:val="0"/>
          <w:marTop w:val="0"/>
          <w:marBottom w:val="0"/>
          <w:divBdr>
            <w:top w:val="none" w:sz="0" w:space="0" w:color="auto"/>
            <w:left w:val="none" w:sz="0" w:space="0" w:color="auto"/>
            <w:bottom w:val="none" w:sz="0" w:space="0" w:color="auto"/>
            <w:right w:val="none" w:sz="0" w:space="0" w:color="auto"/>
          </w:divBdr>
          <w:divsChild>
            <w:div w:id="671302896">
              <w:marLeft w:val="0"/>
              <w:marRight w:val="0"/>
              <w:marTop w:val="0"/>
              <w:marBottom w:val="0"/>
              <w:divBdr>
                <w:top w:val="none" w:sz="0" w:space="0" w:color="auto"/>
                <w:left w:val="none" w:sz="0" w:space="0" w:color="auto"/>
                <w:bottom w:val="none" w:sz="0" w:space="0" w:color="auto"/>
                <w:right w:val="none" w:sz="0" w:space="0" w:color="auto"/>
              </w:divBdr>
              <w:divsChild>
                <w:div w:id="925454776">
                  <w:marLeft w:val="0"/>
                  <w:marRight w:val="0"/>
                  <w:marTop w:val="0"/>
                  <w:marBottom w:val="0"/>
                  <w:divBdr>
                    <w:top w:val="none" w:sz="0" w:space="0" w:color="auto"/>
                    <w:left w:val="none" w:sz="0" w:space="0" w:color="auto"/>
                    <w:bottom w:val="none" w:sz="0" w:space="0" w:color="auto"/>
                    <w:right w:val="none" w:sz="0" w:space="0" w:color="auto"/>
                  </w:divBdr>
                  <w:divsChild>
                    <w:div w:id="14466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660694">
      <w:bodyDiv w:val="1"/>
      <w:marLeft w:val="0"/>
      <w:marRight w:val="0"/>
      <w:marTop w:val="0"/>
      <w:marBottom w:val="0"/>
      <w:divBdr>
        <w:top w:val="none" w:sz="0" w:space="0" w:color="auto"/>
        <w:left w:val="none" w:sz="0" w:space="0" w:color="auto"/>
        <w:bottom w:val="none" w:sz="0" w:space="0" w:color="auto"/>
        <w:right w:val="none" w:sz="0" w:space="0" w:color="auto"/>
      </w:divBdr>
    </w:div>
    <w:div w:id="371538156">
      <w:bodyDiv w:val="1"/>
      <w:marLeft w:val="0"/>
      <w:marRight w:val="0"/>
      <w:marTop w:val="0"/>
      <w:marBottom w:val="0"/>
      <w:divBdr>
        <w:top w:val="none" w:sz="0" w:space="0" w:color="auto"/>
        <w:left w:val="none" w:sz="0" w:space="0" w:color="auto"/>
        <w:bottom w:val="none" w:sz="0" w:space="0" w:color="auto"/>
        <w:right w:val="none" w:sz="0" w:space="0" w:color="auto"/>
      </w:divBdr>
    </w:div>
    <w:div w:id="376200994">
      <w:bodyDiv w:val="1"/>
      <w:marLeft w:val="0"/>
      <w:marRight w:val="0"/>
      <w:marTop w:val="0"/>
      <w:marBottom w:val="0"/>
      <w:divBdr>
        <w:top w:val="none" w:sz="0" w:space="0" w:color="auto"/>
        <w:left w:val="none" w:sz="0" w:space="0" w:color="auto"/>
        <w:bottom w:val="none" w:sz="0" w:space="0" w:color="auto"/>
        <w:right w:val="none" w:sz="0" w:space="0" w:color="auto"/>
      </w:divBdr>
    </w:div>
    <w:div w:id="378360060">
      <w:bodyDiv w:val="1"/>
      <w:marLeft w:val="0"/>
      <w:marRight w:val="0"/>
      <w:marTop w:val="0"/>
      <w:marBottom w:val="0"/>
      <w:divBdr>
        <w:top w:val="none" w:sz="0" w:space="0" w:color="auto"/>
        <w:left w:val="none" w:sz="0" w:space="0" w:color="auto"/>
        <w:bottom w:val="none" w:sz="0" w:space="0" w:color="auto"/>
        <w:right w:val="none" w:sz="0" w:space="0" w:color="auto"/>
      </w:divBdr>
    </w:div>
    <w:div w:id="387383329">
      <w:bodyDiv w:val="1"/>
      <w:marLeft w:val="0"/>
      <w:marRight w:val="0"/>
      <w:marTop w:val="0"/>
      <w:marBottom w:val="0"/>
      <w:divBdr>
        <w:top w:val="none" w:sz="0" w:space="0" w:color="auto"/>
        <w:left w:val="none" w:sz="0" w:space="0" w:color="auto"/>
        <w:bottom w:val="none" w:sz="0" w:space="0" w:color="auto"/>
        <w:right w:val="none" w:sz="0" w:space="0" w:color="auto"/>
      </w:divBdr>
    </w:div>
    <w:div w:id="416748771">
      <w:bodyDiv w:val="1"/>
      <w:marLeft w:val="0"/>
      <w:marRight w:val="0"/>
      <w:marTop w:val="0"/>
      <w:marBottom w:val="0"/>
      <w:divBdr>
        <w:top w:val="none" w:sz="0" w:space="0" w:color="auto"/>
        <w:left w:val="none" w:sz="0" w:space="0" w:color="auto"/>
        <w:bottom w:val="none" w:sz="0" w:space="0" w:color="auto"/>
        <w:right w:val="none" w:sz="0" w:space="0" w:color="auto"/>
      </w:divBdr>
      <w:divsChild>
        <w:div w:id="74322849">
          <w:marLeft w:val="0"/>
          <w:marRight w:val="0"/>
          <w:marTop w:val="0"/>
          <w:marBottom w:val="0"/>
          <w:divBdr>
            <w:top w:val="none" w:sz="0" w:space="0" w:color="auto"/>
            <w:left w:val="none" w:sz="0" w:space="0" w:color="auto"/>
            <w:bottom w:val="none" w:sz="0" w:space="0" w:color="auto"/>
            <w:right w:val="none" w:sz="0" w:space="0" w:color="auto"/>
          </w:divBdr>
          <w:divsChild>
            <w:div w:id="1483232108">
              <w:marLeft w:val="0"/>
              <w:marRight w:val="0"/>
              <w:marTop w:val="0"/>
              <w:marBottom w:val="0"/>
              <w:divBdr>
                <w:top w:val="none" w:sz="0" w:space="0" w:color="auto"/>
                <w:left w:val="none" w:sz="0" w:space="0" w:color="auto"/>
                <w:bottom w:val="none" w:sz="0" w:space="0" w:color="auto"/>
                <w:right w:val="none" w:sz="0" w:space="0" w:color="auto"/>
              </w:divBdr>
              <w:divsChild>
                <w:div w:id="146913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214785">
      <w:bodyDiv w:val="1"/>
      <w:marLeft w:val="0"/>
      <w:marRight w:val="0"/>
      <w:marTop w:val="0"/>
      <w:marBottom w:val="0"/>
      <w:divBdr>
        <w:top w:val="none" w:sz="0" w:space="0" w:color="auto"/>
        <w:left w:val="none" w:sz="0" w:space="0" w:color="auto"/>
        <w:bottom w:val="none" w:sz="0" w:space="0" w:color="auto"/>
        <w:right w:val="none" w:sz="0" w:space="0" w:color="auto"/>
      </w:divBdr>
      <w:divsChild>
        <w:div w:id="600530364">
          <w:marLeft w:val="0"/>
          <w:marRight w:val="0"/>
          <w:marTop w:val="0"/>
          <w:marBottom w:val="0"/>
          <w:divBdr>
            <w:top w:val="none" w:sz="0" w:space="0" w:color="auto"/>
            <w:left w:val="none" w:sz="0" w:space="0" w:color="auto"/>
            <w:bottom w:val="none" w:sz="0" w:space="0" w:color="auto"/>
            <w:right w:val="none" w:sz="0" w:space="0" w:color="auto"/>
          </w:divBdr>
          <w:divsChild>
            <w:div w:id="1122655693">
              <w:marLeft w:val="0"/>
              <w:marRight w:val="0"/>
              <w:marTop w:val="0"/>
              <w:marBottom w:val="0"/>
              <w:divBdr>
                <w:top w:val="none" w:sz="0" w:space="0" w:color="auto"/>
                <w:left w:val="none" w:sz="0" w:space="0" w:color="auto"/>
                <w:bottom w:val="none" w:sz="0" w:space="0" w:color="auto"/>
                <w:right w:val="none" w:sz="0" w:space="0" w:color="auto"/>
              </w:divBdr>
              <w:divsChild>
                <w:div w:id="1088698397">
                  <w:marLeft w:val="0"/>
                  <w:marRight w:val="0"/>
                  <w:marTop w:val="0"/>
                  <w:marBottom w:val="0"/>
                  <w:divBdr>
                    <w:top w:val="none" w:sz="0" w:space="0" w:color="auto"/>
                    <w:left w:val="none" w:sz="0" w:space="0" w:color="auto"/>
                    <w:bottom w:val="none" w:sz="0" w:space="0" w:color="auto"/>
                    <w:right w:val="none" w:sz="0" w:space="0" w:color="auto"/>
                  </w:divBdr>
                  <w:divsChild>
                    <w:div w:id="120922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971556">
      <w:bodyDiv w:val="1"/>
      <w:marLeft w:val="0"/>
      <w:marRight w:val="0"/>
      <w:marTop w:val="0"/>
      <w:marBottom w:val="0"/>
      <w:divBdr>
        <w:top w:val="none" w:sz="0" w:space="0" w:color="auto"/>
        <w:left w:val="none" w:sz="0" w:space="0" w:color="auto"/>
        <w:bottom w:val="none" w:sz="0" w:space="0" w:color="auto"/>
        <w:right w:val="none" w:sz="0" w:space="0" w:color="auto"/>
      </w:divBdr>
      <w:divsChild>
        <w:div w:id="580678498">
          <w:marLeft w:val="0"/>
          <w:marRight w:val="0"/>
          <w:marTop w:val="0"/>
          <w:marBottom w:val="0"/>
          <w:divBdr>
            <w:top w:val="none" w:sz="0" w:space="0" w:color="auto"/>
            <w:left w:val="none" w:sz="0" w:space="0" w:color="auto"/>
            <w:bottom w:val="none" w:sz="0" w:space="0" w:color="auto"/>
            <w:right w:val="none" w:sz="0" w:space="0" w:color="auto"/>
          </w:divBdr>
          <w:divsChild>
            <w:div w:id="1157772106">
              <w:marLeft w:val="0"/>
              <w:marRight w:val="0"/>
              <w:marTop w:val="0"/>
              <w:marBottom w:val="0"/>
              <w:divBdr>
                <w:top w:val="none" w:sz="0" w:space="0" w:color="auto"/>
                <w:left w:val="none" w:sz="0" w:space="0" w:color="auto"/>
                <w:bottom w:val="none" w:sz="0" w:space="0" w:color="auto"/>
                <w:right w:val="none" w:sz="0" w:space="0" w:color="auto"/>
              </w:divBdr>
              <w:divsChild>
                <w:div w:id="56754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909823">
      <w:bodyDiv w:val="1"/>
      <w:marLeft w:val="0"/>
      <w:marRight w:val="0"/>
      <w:marTop w:val="0"/>
      <w:marBottom w:val="0"/>
      <w:divBdr>
        <w:top w:val="none" w:sz="0" w:space="0" w:color="auto"/>
        <w:left w:val="none" w:sz="0" w:space="0" w:color="auto"/>
        <w:bottom w:val="none" w:sz="0" w:space="0" w:color="auto"/>
        <w:right w:val="none" w:sz="0" w:space="0" w:color="auto"/>
      </w:divBdr>
      <w:divsChild>
        <w:div w:id="2037995774">
          <w:marLeft w:val="0"/>
          <w:marRight w:val="0"/>
          <w:marTop w:val="0"/>
          <w:marBottom w:val="0"/>
          <w:divBdr>
            <w:top w:val="none" w:sz="0" w:space="0" w:color="auto"/>
            <w:left w:val="none" w:sz="0" w:space="0" w:color="auto"/>
            <w:bottom w:val="none" w:sz="0" w:space="0" w:color="auto"/>
            <w:right w:val="none" w:sz="0" w:space="0" w:color="auto"/>
          </w:divBdr>
          <w:divsChild>
            <w:div w:id="1757749487">
              <w:marLeft w:val="0"/>
              <w:marRight w:val="0"/>
              <w:marTop w:val="0"/>
              <w:marBottom w:val="0"/>
              <w:divBdr>
                <w:top w:val="none" w:sz="0" w:space="0" w:color="auto"/>
                <w:left w:val="none" w:sz="0" w:space="0" w:color="auto"/>
                <w:bottom w:val="none" w:sz="0" w:space="0" w:color="auto"/>
                <w:right w:val="none" w:sz="0" w:space="0" w:color="auto"/>
              </w:divBdr>
              <w:divsChild>
                <w:div w:id="774442104">
                  <w:marLeft w:val="0"/>
                  <w:marRight w:val="0"/>
                  <w:marTop w:val="0"/>
                  <w:marBottom w:val="0"/>
                  <w:divBdr>
                    <w:top w:val="none" w:sz="0" w:space="0" w:color="auto"/>
                    <w:left w:val="none" w:sz="0" w:space="0" w:color="auto"/>
                    <w:bottom w:val="none" w:sz="0" w:space="0" w:color="auto"/>
                    <w:right w:val="none" w:sz="0" w:space="0" w:color="auto"/>
                  </w:divBdr>
                  <w:divsChild>
                    <w:div w:id="107577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058016">
      <w:bodyDiv w:val="1"/>
      <w:marLeft w:val="0"/>
      <w:marRight w:val="0"/>
      <w:marTop w:val="0"/>
      <w:marBottom w:val="0"/>
      <w:divBdr>
        <w:top w:val="none" w:sz="0" w:space="0" w:color="auto"/>
        <w:left w:val="none" w:sz="0" w:space="0" w:color="auto"/>
        <w:bottom w:val="none" w:sz="0" w:space="0" w:color="auto"/>
        <w:right w:val="none" w:sz="0" w:space="0" w:color="auto"/>
      </w:divBdr>
    </w:div>
    <w:div w:id="541097264">
      <w:bodyDiv w:val="1"/>
      <w:marLeft w:val="0"/>
      <w:marRight w:val="0"/>
      <w:marTop w:val="0"/>
      <w:marBottom w:val="0"/>
      <w:divBdr>
        <w:top w:val="none" w:sz="0" w:space="0" w:color="auto"/>
        <w:left w:val="none" w:sz="0" w:space="0" w:color="auto"/>
        <w:bottom w:val="none" w:sz="0" w:space="0" w:color="auto"/>
        <w:right w:val="none" w:sz="0" w:space="0" w:color="auto"/>
      </w:divBdr>
    </w:div>
    <w:div w:id="570971546">
      <w:bodyDiv w:val="1"/>
      <w:marLeft w:val="0"/>
      <w:marRight w:val="0"/>
      <w:marTop w:val="0"/>
      <w:marBottom w:val="0"/>
      <w:divBdr>
        <w:top w:val="none" w:sz="0" w:space="0" w:color="auto"/>
        <w:left w:val="none" w:sz="0" w:space="0" w:color="auto"/>
        <w:bottom w:val="none" w:sz="0" w:space="0" w:color="auto"/>
        <w:right w:val="none" w:sz="0" w:space="0" w:color="auto"/>
      </w:divBdr>
    </w:div>
    <w:div w:id="594703008">
      <w:bodyDiv w:val="1"/>
      <w:marLeft w:val="0"/>
      <w:marRight w:val="0"/>
      <w:marTop w:val="0"/>
      <w:marBottom w:val="0"/>
      <w:divBdr>
        <w:top w:val="none" w:sz="0" w:space="0" w:color="auto"/>
        <w:left w:val="none" w:sz="0" w:space="0" w:color="auto"/>
        <w:bottom w:val="none" w:sz="0" w:space="0" w:color="auto"/>
        <w:right w:val="none" w:sz="0" w:space="0" w:color="auto"/>
      </w:divBdr>
    </w:div>
    <w:div w:id="600454134">
      <w:bodyDiv w:val="1"/>
      <w:marLeft w:val="0"/>
      <w:marRight w:val="0"/>
      <w:marTop w:val="0"/>
      <w:marBottom w:val="0"/>
      <w:divBdr>
        <w:top w:val="none" w:sz="0" w:space="0" w:color="auto"/>
        <w:left w:val="none" w:sz="0" w:space="0" w:color="auto"/>
        <w:bottom w:val="none" w:sz="0" w:space="0" w:color="auto"/>
        <w:right w:val="none" w:sz="0" w:space="0" w:color="auto"/>
      </w:divBdr>
    </w:div>
    <w:div w:id="607742399">
      <w:bodyDiv w:val="1"/>
      <w:marLeft w:val="0"/>
      <w:marRight w:val="0"/>
      <w:marTop w:val="0"/>
      <w:marBottom w:val="0"/>
      <w:divBdr>
        <w:top w:val="none" w:sz="0" w:space="0" w:color="auto"/>
        <w:left w:val="none" w:sz="0" w:space="0" w:color="auto"/>
        <w:bottom w:val="none" w:sz="0" w:space="0" w:color="auto"/>
        <w:right w:val="none" w:sz="0" w:space="0" w:color="auto"/>
      </w:divBdr>
    </w:div>
    <w:div w:id="616907508">
      <w:bodyDiv w:val="1"/>
      <w:marLeft w:val="0"/>
      <w:marRight w:val="0"/>
      <w:marTop w:val="0"/>
      <w:marBottom w:val="0"/>
      <w:divBdr>
        <w:top w:val="none" w:sz="0" w:space="0" w:color="auto"/>
        <w:left w:val="none" w:sz="0" w:space="0" w:color="auto"/>
        <w:bottom w:val="none" w:sz="0" w:space="0" w:color="auto"/>
        <w:right w:val="none" w:sz="0" w:space="0" w:color="auto"/>
      </w:divBdr>
    </w:div>
    <w:div w:id="617218079">
      <w:bodyDiv w:val="1"/>
      <w:marLeft w:val="0"/>
      <w:marRight w:val="0"/>
      <w:marTop w:val="0"/>
      <w:marBottom w:val="0"/>
      <w:divBdr>
        <w:top w:val="none" w:sz="0" w:space="0" w:color="auto"/>
        <w:left w:val="none" w:sz="0" w:space="0" w:color="auto"/>
        <w:bottom w:val="none" w:sz="0" w:space="0" w:color="auto"/>
        <w:right w:val="none" w:sz="0" w:space="0" w:color="auto"/>
      </w:divBdr>
      <w:divsChild>
        <w:div w:id="761605337">
          <w:marLeft w:val="0"/>
          <w:marRight w:val="0"/>
          <w:marTop w:val="0"/>
          <w:marBottom w:val="0"/>
          <w:divBdr>
            <w:top w:val="none" w:sz="0" w:space="0" w:color="auto"/>
            <w:left w:val="none" w:sz="0" w:space="0" w:color="auto"/>
            <w:bottom w:val="none" w:sz="0" w:space="0" w:color="auto"/>
            <w:right w:val="none" w:sz="0" w:space="0" w:color="auto"/>
          </w:divBdr>
          <w:divsChild>
            <w:div w:id="951286920">
              <w:marLeft w:val="0"/>
              <w:marRight w:val="0"/>
              <w:marTop w:val="0"/>
              <w:marBottom w:val="0"/>
              <w:divBdr>
                <w:top w:val="none" w:sz="0" w:space="0" w:color="auto"/>
                <w:left w:val="none" w:sz="0" w:space="0" w:color="auto"/>
                <w:bottom w:val="none" w:sz="0" w:space="0" w:color="auto"/>
                <w:right w:val="none" w:sz="0" w:space="0" w:color="auto"/>
              </w:divBdr>
              <w:divsChild>
                <w:div w:id="700083626">
                  <w:marLeft w:val="0"/>
                  <w:marRight w:val="0"/>
                  <w:marTop w:val="0"/>
                  <w:marBottom w:val="0"/>
                  <w:divBdr>
                    <w:top w:val="none" w:sz="0" w:space="0" w:color="auto"/>
                    <w:left w:val="none" w:sz="0" w:space="0" w:color="auto"/>
                    <w:bottom w:val="none" w:sz="0" w:space="0" w:color="auto"/>
                    <w:right w:val="none" w:sz="0" w:space="0" w:color="auto"/>
                  </w:divBdr>
                  <w:divsChild>
                    <w:div w:id="42172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95824">
      <w:bodyDiv w:val="1"/>
      <w:marLeft w:val="0"/>
      <w:marRight w:val="0"/>
      <w:marTop w:val="0"/>
      <w:marBottom w:val="0"/>
      <w:divBdr>
        <w:top w:val="none" w:sz="0" w:space="0" w:color="auto"/>
        <w:left w:val="none" w:sz="0" w:space="0" w:color="auto"/>
        <w:bottom w:val="none" w:sz="0" w:space="0" w:color="auto"/>
        <w:right w:val="none" w:sz="0" w:space="0" w:color="auto"/>
      </w:divBdr>
      <w:divsChild>
        <w:div w:id="699551807">
          <w:marLeft w:val="0"/>
          <w:marRight w:val="0"/>
          <w:marTop w:val="0"/>
          <w:marBottom w:val="0"/>
          <w:divBdr>
            <w:top w:val="none" w:sz="0" w:space="0" w:color="auto"/>
            <w:left w:val="none" w:sz="0" w:space="0" w:color="auto"/>
            <w:bottom w:val="none" w:sz="0" w:space="0" w:color="auto"/>
            <w:right w:val="none" w:sz="0" w:space="0" w:color="auto"/>
          </w:divBdr>
          <w:divsChild>
            <w:div w:id="1750730637">
              <w:marLeft w:val="0"/>
              <w:marRight w:val="0"/>
              <w:marTop w:val="0"/>
              <w:marBottom w:val="0"/>
              <w:divBdr>
                <w:top w:val="none" w:sz="0" w:space="0" w:color="auto"/>
                <w:left w:val="none" w:sz="0" w:space="0" w:color="auto"/>
                <w:bottom w:val="none" w:sz="0" w:space="0" w:color="auto"/>
                <w:right w:val="none" w:sz="0" w:space="0" w:color="auto"/>
              </w:divBdr>
              <w:divsChild>
                <w:div w:id="1116410754">
                  <w:marLeft w:val="0"/>
                  <w:marRight w:val="0"/>
                  <w:marTop w:val="0"/>
                  <w:marBottom w:val="0"/>
                  <w:divBdr>
                    <w:top w:val="none" w:sz="0" w:space="0" w:color="auto"/>
                    <w:left w:val="none" w:sz="0" w:space="0" w:color="auto"/>
                    <w:bottom w:val="none" w:sz="0" w:space="0" w:color="auto"/>
                    <w:right w:val="none" w:sz="0" w:space="0" w:color="auto"/>
                  </w:divBdr>
                  <w:divsChild>
                    <w:div w:id="180689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067601">
      <w:bodyDiv w:val="1"/>
      <w:marLeft w:val="0"/>
      <w:marRight w:val="0"/>
      <w:marTop w:val="0"/>
      <w:marBottom w:val="0"/>
      <w:divBdr>
        <w:top w:val="none" w:sz="0" w:space="0" w:color="auto"/>
        <w:left w:val="none" w:sz="0" w:space="0" w:color="auto"/>
        <w:bottom w:val="none" w:sz="0" w:space="0" w:color="auto"/>
        <w:right w:val="none" w:sz="0" w:space="0" w:color="auto"/>
      </w:divBdr>
      <w:divsChild>
        <w:div w:id="1941796289">
          <w:marLeft w:val="0"/>
          <w:marRight w:val="0"/>
          <w:marTop w:val="0"/>
          <w:marBottom w:val="0"/>
          <w:divBdr>
            <w:top w:val="none" w:sz="0" w:space="0" w:color="auto"/>
            <w:left w:val="none" w:sz="0" w:space="0" w:color="auto"/>
            <w:bottom w:val="none" w:sz="0" w:space="0" w:color="auto"/>
            <w:right w:val="none" w:sz="0" w:space="0" w:color="auto"/>
          </w:divBdr>
          <w:divsChild>
            <w:div w:id="818301994">
              <w:marLeft w:val="0"/>
              <w:marRight w:val="0"/>
              <w:marTop w:val="0"/>
              <w:marBottom w:val="0"/>
              <w:divBdr>
                <w:top w:val="none" w:sz="0" w:space="0" w:color="auto"/>
                <w:left w:val="none" w:sz="0" w:space="0" w:color="auto"/>
                <w:bottom w:val="none" w:sz="0" w:space="0" w:color="auto"/>
                <w:right w:val="none" w:sz="0" w:space="0" w:color="auto"/>
              </w:divBdr>
              <w:divsChild>
                <w:div w:id="718362651">
                  <w:marLeft w:val="0"/>
                  <w:marRight w:val="0"/>
                  <w:marTop w:val="0"/>
                  <w:marBottom w:val="0"/>
                  <w:divBdr>
                    <w:top w:val="none" w:sz="0" w:space="0" w:color="auto"/>
                    <w:left w:val="none" w:sz="0" w:space="0" w:color="auto"/>
                    <w:bottom w:val="none" w:sz="0" w:space="0" w:color="auto"/>
                    <w:right w:val="none" w:sz="0" w:space="0" w:color="auto"/>
                  </w:divBdr>
                  <w:divsChild>
                    <w:div w:id="23344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025109">
      <w:bodyDiv w:val="1"/>
      <w:marLeft w:val="0"/>
      <w:marRight w:val="0"/>
      <w:marTop w:val="0"/>
      <w:marBottom w:val="0"/>
      <w:divBdr>
        <w:top w:val="none" w:sz="0" w:space="0" w:color="auto"/>
        <w:left w:val="none" w:sz="0" w:space="0" w:color="auto"/>
        <w:bottom w:val="none" w:sz="0" w:space="0" w:color="auto"/>
        <w:right w:val="none" w:sz="0" w:space="0" w:color="auto"/>
      </w:divBdr>
    </w:div>
    <w:div w:id="683243693">
      <w:bodyDiv w:val="1"/>
      <w:marLeft w:val="0"/>
      <w:marRight w:val="0"/>
      <w:marTop w:val="0"/>
      <w:marBottom w:val="0"/>
      <w:divBdr>
        <w:top w:val="none" w:sz="0" w:space="0" w:color="auto"/>
        <w:left w:val="none" w:sz="0" w:space="0" w:color="auto"/>
        <w:bottom w:val="none" w:sz="0" w:space="0" w:color="auto"/>
        <w:right w:val="none" w:sz="0" w:space="0" w:color="auto"/>
      </w:divBdr>
    </w:div>
    <w:div w:id="692613902">
      <w:bodyDiv w:val="1"/>
      <w:marLeft w:val="0"/>
      <w:marRight w:val="0"/>
      <w:marTop w:val="0"/>
      <w:marBottom w:val="0"/>
      <w:divBdr>
        <w:top w:val="none" w:sz="0" w:space="0" w:color="auto"/>
        <w:left w:val="none" w:sz="0" w:space="0" w:color="auto"/>
        <w:bottom w:val="none" w:sz="0" w:space="0" w:color="auto"/>
        <w:right w:val="none" w:sz="0" w:space="0" w:color="auto"/>
      </w:divBdr>
      <w:divsChild>
        <w:div w:id="1301380346">
          <w:marLeft w:val="0"/>
          <w:marRight w:val="0"/>
          <w:marTop w:val="0"/>
          <w:marBottom w:val="0"/>
          <w:divBdr>
            <w:top w:val="none" w:sz="0" w:space="0" w:color="auto"/>
            <w:left w:val="none" w:sz="0" w:space="0" w:color="auto"/>
            <w:bottom w:val="none" w:sz="0" w:space="0" w:color="auto"/>
            <w:right w:val="none" w:sz="0" w:space="0" w:color="auto"/>
          </w:divBdr>
          <w:divsChild>
            <w:div w:id="1440642665">
              <w:marLeft w:val="0"/>
              <w:marRight w:val="0"/>
              <w:marTop w:val="0"/>
              <w:marBottom w:val="0"/>
              <w:divBdr>
                <w:top w:val="none" w:sz="0" w:space="0" w:color="auto"/>
                <w:left w:val="none" w:sz="0" w:space="0" w:color="auto"/>
                <w:bottom w:val="none" w:sz="0" w:space="0" w:color="auto"/>
                <w:right w:val="none" w:sz="0" w:space="0" w:color="auto"/>
              </w:divBdr>
              <w:divsChild>
                <w:div w:id="181733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653184">
      <w:bodyDiv w:val="1"/>
      <w:marLeft w:val="0"/>
      <w:marRight w:val="0"/>
      <w:marTop w:val="0"/>
      <w:marBottom w:val="0"/>
      <w:divBdr>
        <w:top w:val="none" w:sz="0" w:space="0" w:color="auto"/>
        <w:left w:val="none" w:sz="0" w:space="0" w:color="auto"/>
        <w:bottom w:val="none" w:sz="0" w:space="0" w:color="auto"/>
        <w:right w:val="none" w:sz="0" w:space="0" w:color="auto"/>
      </w:divBdr>
    </w:div>
    <w:div w:id="721563807">
      <w:bodyDiv w:val="1"/>
      <w:marLeft w:val="0"/>
      <w:marRight w:val="0"/>
      <w:marTop w:val="0"/>
      <w:marBottom w:val="0"/>
      <w:divBdr>
        <w:top w:val="none" w:sz="0" w:space="0" w:color="auto"/>
        <w:left w:val="none" w:sz="0" w:space="0" w:color="auto"/>
        <w:bottom w:val="none" w:sz="0" w:space="0" w:color="auto"/>
        <w:right w:val="none" w:sz="0" w:space="0" w:color="auto"/>
      </w:divBdr>
    </w:div>
    <w:div w:id="751239301">
      <w:bodyDiv w:val="1"/>
      <w:marLeft w:val="0"/>
      <w:marRight w:val="0"/>
      <w:marTop w:val="0"/>
      <w:marBottom w:val="0"/>
      <w:divBdr>
        <w:top w:val="none" w:sz="0" w:space="0" w:color="auto"/>
        <w:left w:val="none" w:sz="0" w:space="0" w:color="auto"/>
        <w:bottom w:val="none" w:sz="0" w:space="0" w:color="auto"/>
        <w:right w:val="none" w:sz="0" w:space="0" w:color="auto"/>
      </w:divBdr>
    </w:div>
    <w:div w:id="842550107">
      <w:bodyDiv w:val="1"/>
      <w:marLeft w:val="0"/>
      <w:marRight w:val="0"/>
      <w:marTop w:val="0"/>
      <w:marBottom w:val="0"/>
      <w:divBdr>
        <w:top w:val="none" w:sz="0" w:space="0" w:color="auto"/>
        <w:left w:val="none" w:sz="0" w:space="0" w:color="auto"/>
        <w:bottom w:val="none" w:sz="0" w:space="0" w:color="auto"/>
        <w:right w:val="none" w:sz="0" w:space="0" w:color="auto"/>
      </w:divBdr>
      <w:divsChild>
        <w:div w:id="1982226747">
          <w:marLeft w:val="0"/>
          <w:marRight w:val="0"/>
          <w:marTop w:val="0"/>
          <w:marBottom w:val="0"/>
          <w:divBdr>
            <w:top w:val="none" w:sz="0" w:space="0" w:color="auto"/>
            <w:left w:val="none" w:sz="0" w:space="0" w:color="auto"/>
            <w:bottom w:val="none" w:sz="0" w:space="0" w:color="auto"/>
            <w:right w:val="none" w:sz="0" w:space="0" w:color="auto"/>
          </w:divBdr>
          <w:divsChild>
            <w:div w:id="466362286">
              <w:marLeft w:val="0"/>
              <w:marRight w:val="0"/>
              <w:marTop w:val="0"/>
              <w:marBottom w:val="0"/>
              <w:divBdr>
                <w:top w:val="none" w:sz="0" w:space="0" w:color="auto"/>
                <w:left w:val="none" w:sz="0" w:space="0" w:color="auto"/>
                <w:bottom w:val="none" w:sz="0" w:space="0" w:color="auto"/>
                <w:right w:val="none" w:sz="0" w:space="0" w:color="auto"/>
              </w:divBdr>
              <w:divsChild>
                <w:div w:id="820996908">
                  <w:marLeft w:val="0"/>
                  <w:marRight w:val="0"/>
                  <w:marTop w:val="0"/>
                  <w:marBottom w:val="0"/>
                  <w:divBdr>
                    <w:top w:val="none" w:sz="0" w:space="0" w:color="auto"/>
                    <w:left w:val="none" w:sz="0" w:space="0" w:color="auto"/>
                    <w:bottom w:val="none" w:sz="0" w:space="0" w:color="auto"/>
                    <w:right w:val="none" w:sz="0" w:space="0" w:color="auto"/>
                  </w:divBdr>
                  <w:divsChild>
                    <w:div w:id="31726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462880">
      <w:bodyDiv w:val="1"/>
      <w:marLeft w:val="0"/>
      <w:marRight w:val="0"/>
      <w:marTop w:val="0"/>
      <w:marBottom w:val="0"/>
      <w:divBdr>
        <w:top w:val="none" w:sz="0" w:space="0" w:color="auto"/>
        <w:left w:val="none" w:sz="0" w:space="0" w:color="auto"/>
        <w:bottom w:val="none" w:sz="0" w:space="0" w:color="auto"/>
        <w:right w:val="none" w:sz="0" w:space="0" w:color="auto"/>
      </w:divBdr>
    </w:div>
    <w:div w:id="912544547">
      <w:bodyDiv w:val="1"/>
      <w:marLeft w:val="0"/>
      <w:marRight w:val="0"/>
      <w:marTop w:val="0"/>
      <w:marBottom w:val="0"/>
      <w:divBdr>
        <w:top w:val="none" w:sz="0" w:space="0" w:color="auto"/>
        <w:left w:val="none" w:sz="0" w:space="0" w:color="auto"/>
        <w:bottom w:val="none" w:sz="0" w:space="0" w:color="auto"/>
        <w:right w:val="none" w:sz="0" w:space="0" w:color="auto"/>
      </w:divBdr>
    </w:div>
    <w:div w:id="925722840">
      <w:bodyDiv w:val="1"/>
      <w:marLeft w:val="0"/>
      <w:marRight w:val="0"/>
      <w:marTop w:val="0"/>
      <w:marBottom w:val="0"/>
      <w:divBdr>
        <w:top w:val="none" w:sz="0" w:space="0" w:color="auto"/>
        <w:left w:val="none" w:sz="0" w:space="0" w:color="auto"/>
        <w:bottom w:val="none" w:sz="0" w:space="0" w:color="auto"/>
        <w:right w:val="none" w:sz="0" w:space="0" w:color="auto"/>
      </w:divBdr>
    </w:div>
    <w:div w:id="975716464">
      <w:bodyDiv w:val="1"/>
      <w:marLeft w:val="0"/>
      <w:marRight w:val="0"/>
      <w:marTop w:val="0"/>
      <w:marBottom w:val="0"/>
      <w:divBdr>
        <w:top w:val="none" w:sz="0" w:space="0" w:color="auto"/>
        <w:left w:val="none" w:sz="0" w:space="0" w:color="auto"/>
        <w:bottom w:val="none" w:sz="0" w:space="0" w:color="auto"/>
        <w:right w:val="none" w:sz="0" w:space="0" w:color="auto"/>
      </w:divBdr>
      <w:divsChild>
        <w:div w:id="809057663">
          <w:marLeft w:val="0"/>
          <w:marRight w:val="0"/>
          <w:marTop w:val="0"/>
          <w:marBottom w:val="0"/>
          <w:divBdr>
            <w:top w:val="none" w:sz="0" w:space="0" w:color="auto"/>
            <w:left w:val="none" w:sz="0" w:space="0" w:color="auto"/>
            <w:bottom w:val="none" w:sz="0" w:space="0" w:color="auto"/>
            <w:right w:val="none" w:sz="0" w:space="0" w:color="auto"/>
          </w:divBdr>
          <w:divsChild>
            <w:div w:id="1408303519">
              <w:marLeft w:val="0"/>
              <w:marRight w:val="0"/>
              <w:marTop w:val="0"/>
              <w:marBottom w:val="0"/>
              <w:divBdr>
                <w:top w:val="none" w:sz="0" w:space="0" w:color="auto"/>
                <w:left w:val="none" w:sz="0" w:space="0" w:color="auto"/>
                <w:bottom w:val="none" w:sz="0" w:space="0" w:color="auto"/>
                <w:right w:val="none" w:sz="0" w:space="0" w:color="auto"/>
              </w:divBdr>
              <w:divsChild>
                <w:div w:id="880944256">
                  <w:marLeft w:val="0"/>
                  <w:marRight w:val="0"/>
                  <w:marTop w:val="0"/>
                  <w:marBottom w:val="0"/>
                  <w:divBdr>
                    <w:top w:val="none" w:sz="0" w:space="0" w:color="auto"/>
                    <w:left w:val="none" w:sz="0" w:space="0" w:color="auto"/>
                    <w:bottom w:val="none" w:sz="0" w:space="0" w:color="auto"/>
                    <w:right w:val="none" w:sz="0" w:space="0" w:color="auto"/>
                  </w:divBdr>
                  <w:divsChild>
                    <w:div w:id="20432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774349">
      <w:bodyDiv w:val="1"/>
      <w:marLeft w:val="0"/>
      <w:marRight w:val="0"/>
      <w:marTop w:val="0"/>
      <w:marBottom w:val="0"/>
      <w:divBdr>
        <w:top w:val="none" w:sz="0" w:space="0" w:color="auto"/>
        <w:left w:val="none" w:sz="0" w:space="0" w:color="auto"/>
        <w:bottom w:val="none" w:sz="0" w:space="0" w:color="auto"/>
        <w:right w:val="none" w:sz="0" w:space="0" w:color="auto"/>
      </w:divBdr>
    </w:div>
    <w:div w:id="985626126">
      <w:bodyDiv w:val="1"/>
      <w:marLeft w:val="0"/>
      <w:marRight w:val="0"/>
      <w:marTop w:val="0"/>
      <w:marBottom w:val="0"/>
      <w:divBdr>
        <w:top w:val="none" w:sz="0" w:space="0" w:color="auto"/>
        <w:left w:val="none" w:sz="0" w:space="0" w:color="auto"/>
        <w:bottom w:val="none" w:sz="0" w:space="0" w:color="auto"/>
        <w:right w:val="none" w:sz="0" w:space="0" w:color="auto"/>
      </w:divBdr>
    </w:div>
    <w:div w:id="998579382">
      <w:bodyDiv w:val="1"/>
      <w:marLeft w:val="0"/>
      <w:marRight w:val="0"/>
      <w:marTop w:val="0"/>
      <w:marBottom w:val="0"/>
      <w:divBdr>
        <w:top w:val="none" w:sz="0" w:space="0" w:color="auto"/>
        <w:left w:val="none" w:sz="0" w:space="0" w:color="auto"/>
        <w:bottom w:val="none" w:sz="0" w:space="0" w:color="auto"/>
        <w:right w:val="none" w:sz="0" w:space="0" w:color="auto"/>
      </w:divBdr>
      <w:divsChild>
        <w:div w:id="995184433">
          <w:marLeft w:val="0"/>
          <w:marRight w:val="0"/>
          <w:marTop w:val="0"/>
          <w:marBottom w:val="0"/>
          <w:divBdr>
            <w:top w:val="none" w:sz="0" w:space="0" w:color="auto"/>
            <w:left w:val="none" w:sz="0" w:space="0" w:color="auto"/>
            <w:bottom w:val="none" w:sz="0" w:space="0" w:color="auto"/>
            <w:right w:val="none" w:sz="0" w:space="0" w:color="auto"/>
          </w:divBdr>
          <w:divsChild>
            <w:div w:id="2056462730">
              <w:marLeft w:val="0"/>
              <w:marRight w:val="0"/>
              <w:marTop w:val="0"/>
              <w:marBottom w:val="0"/>
              <w:divBdr>
                <w:top w:val="none" w:sz="0" w:space="0" w:color="auto"/>
                <w:left w:val="none" w:sz="0" w:space="0" w:color="auto"/>
                <w:bottom w:val="none" w:sz="0" w:space="0" w:color="auto"/>
                <w:right w:val="none" w:sz="0" w:space="0" w:color="auto"/>
              </w:divBdr>
              <w:divsChild>
                <w:div w:id="577635014">
                  <w:marLeft w:val="0"/>
                  <w:marRight w:val="0"/>
                  <w:marTop w:val="0"/>
                  <w:marBottom w:val="0"/>
                  <w:divBdr>
                    <w:top w:val="none" w:sz="0" w:space="0" w:color="auto"/>
                    <w:left w:val="none" w:sz="0" w:space="0" w:color="auto"/>
                    <w:bottom w:val="none" w:sz="0" w:space="0" w:color="auto"/>
                    <w:right w:val="none" w:sz="0" w:space="0" w:color="auto"/>
                  </w:divBdr>
                  <w:divsChild>
                    <w:div w:id="118740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722560">
      <w:bodyDiv w:val="1"/>
      <w:marLeft w:val="0"/>
      <w:marRight w:val="0"/>
      <w:marTop w:val="0"/>
      <w:marBottom w:val="0"/>
      <w:divBdr>
        <w:top w:val="none" w:sz="0" w:space="0" w:color="auto"/>
        <w:left w:val="none" w:sz="0" w:space="0" w:color="auto"/>
        <w:bottom w:val="none" w:sz="0" w:space="0" w:color="auto"/>
        <w:right w:val="none" w:sz="0" w:space="0" w:color="auto"/>
      </w:divBdr>
    </w:div>
    <w:div w:id="1011028523">
      <w:bodyDiv w:val="1"/>
      <w:marLeft w:val="0"/>
      <w:marRight w:val="0"/>
      <w:marTop w:val="0"/>
      <w:marBottom w:val="0"/>
      <w:divBdr>
        <w:top w:val="none" w:sz="0" w:space="0" w:color="auto"/>
        <w:left w:val="none" w:sz="0" w:space="0" w:color="auto"/>
        <w:bottom w:val="none" w:sz="0" w:space="0" w:color="auto"/>
        <w:right w:val="none" w:sz="0" w:space="0" w:color="auto"/>
      </w:divBdr>
    </w:div>
    <w:div w:id="1017540182">
      <w:bodyDiv w:val="1"/>
      <w:marLeft w:val="0"/>
      <w:marRight w:val="0"/>
      <w:marTop w:val="0"/>
      <w:marBottom w:val="0"/>
      <w:divBdr>
        <w:top w:val="none" w:sz="0" w:space="0" w:color="auto"/>
        <w:left w:val="none" w:sz="0" w:space="0" w:color="auto"/>
        <w:bottom w:val="none" w:sz="0" w:space="0" w:color="auto"/>
        <w:right w:val="none" w:sz="0" w:space="0" w:color="auto"/>
      </w:divBdr>
    </w:div>
    <w:div w:id="1020084835">
      <w:bodyDiv w:val="1"/>
      <w:marLeft w:val="0"/>
      <w:marRight w:val="0"/>
      <w:marTop w:val="0"/>
      <w:marBottom w:val="0"/>
      <w:divBdr>
        <w:top w:val="none" w:sz="0" w:space="0" w:color="auto"/>
        <w:left w:val="none" w:sz="0" w:space="0" w:color="auto"/>
        <w:bottom w:val="none" w:sz="0" w:space="0" w:color="auto"/>
        <w:right w:val="none" w:sz="0" w:space="0" w:color="auto"/>
      </w:divBdr>
    </w:div>
    <w:div w:id="1022976403">
      <w:bodyDiv w:val="1"/>
      <w:marLeft w:val="0"/>
      <w:marRight w:val="0"/>
      <w:marTop w:val="0"/>
      <w:marBottom w:val="0"/>
      <w:divBdr>
        <w:top w:val="none" w:sz="0" w:space="0" w:color="auto"/>
        <w:left w:val="none" w:sz="0" w:space="0" w:color="auto"/>
        <w:bottom w:val="none" w:sz="0" w:space="0" w:color="auto"/>
        <w:right w:val="none" w:sz="0" w:space="0" w:color="auto"/>
      </w:divBdr>
    </w:div>
    <w:div w:id="1029377675">
      <w:bodyDiv w:val="1"/>
      <w:marLeft w:val="0"/>
      <w:marRight w:val="0"/>
      <w:marTop w:val="0"/>
      <w:marBottom w:val="0"/>
      <w:divBdr>
        <w:top w:val="none" w:sz="0" w:space="0" w:color="auto"/>
        <w:left w:val="none" w:sz="0" w:space="0" w:color="auto"/>
        <w:bottom w:val="none" w:sz="0" w:space="0" w:color="auto"/>
        <w:right w:val="none" w:sz="0" w:space="0" w:color="auto"/>
      </w:divBdr>
    </w:div>
    <w:div w:id="1042558058">
      <w:bodyDiv w:val="1"/>
      <w:marLeft w:val="0"/>
      <w:marRight w:val="0"/>
      <w:marTop w:val="0"/>
      <w:marBottom w:val="0"/>
      <w:divBdr>
        <w:top w:val="none" w:sz="0" w:space="0" w:color="auto"/>
        <w:left w:val="none" w:sz="0" w:space="0" w:color="auto"/>
        <w:bottom w:val="none" w:sz="0" w:space="0" w:color="auto"/>
        <w:right w:val="none" w:sz="0" w:space="0" w:color="auto"/>
      </w:divBdr>
    </w:div>
    <w:div w:id="1042826792">
      <w:bodyDiv w:val="1"/>
      <w:marLeft w:val="0"/>
      <w:marRight w:val="0"/>
      <w:marTop w:val="0"/>
      <w:marBottom w:val="0"/>
      <w:divBdr>
        <w:top w:val="none" w:sz="0" w:space="0" w:color="auto"/>
        <w:left w:val="none" w:sz="0" w:space="0" w:color="auto"/>
        <w:bottom w:val="none" w:sz="0" w:space="0" w:color="auto"/>
        <w:right w:val="none" w:sz="0" w:space="0" w:color="auto"/>
      </w:divBdr>
    </w:div>
    <w:div w:id="1054234890">
      <w:bodyDiv w:val="1"/>
      <w:marLeft w:val="0"/>
      <w:marRight w:val="0"/>
      <w:marTop w:val="0"/>
      <w:marBottom w:val="0"/>
      <w:divBdr>
        <w:top w:val="none" w:sz="0" w:space="0" w:color="auto"/>
        <w:left w:val="none" w:sz="0" w:space="0" w:color="auto"/>
        <w:bottom w:val="none" w:sz="0" w:space="0" w:color="auto"/>
        <w:right w:val="none" w:sz="0" w:space="0" w:color="auto"/>
      </w:divBdr>
    </w:div>
    <w:div w:id="1054964898">
      <w:bodyDiv w:val="1"/>
      <w:marLeft w:val="0"/>
      <w:marRight w:val="0"/>
      <w:marTop w:val="0"/>
      <w:marBottom w:val="0"/>
      <w:divBdr>
        <w:top w:val="none" w:sz="0" w:space="0" w:color="auto"/>
        <w:left w:val="none" w:sz="0" w:space="0" w:color="auto"/>
        <w:bottom w:val="none" w:sz="0" w:space="0" w:color="auto"/>
        <w:right w:val="none" w:sz="0" w:space="0" w:color="auto"/>
      </w:divBdr>
    </w:div>
    <w:div w:id="1149202523">
      <w:bodyDiv w:val="1"/>
      <w:marLeft w:val="0"/>
      <w:marRight w:val="0"/>
      <w:marTop w:val="0"/>
      <w:marBottom w:val="0"/>
      <w:divBdr>
        <w:top w:val="none" w:sz="0" w:space="0" w:color="auto"/>
        <w:left w:val="none" w:sz="0" w:space="0" w:color="auto"/>
        <w:bottom w:val="none" w:sz="0" w:space="0" w:color="auto"/>
        <w:right w:val="none" w:sz="0" w:space="0" w:color="auto"/>
      </w:divBdr>
    </w:div>
    <w:div w:id="1197163166">
      <w:bodyDiv w:val="1"/>
      <w:marLeft w:val="0"/>
      <w:marRight w:val="0"/>
      <w:marTop w:val="0"/>
      <w:marBottom w:val="0"/>
      <w:divBdr>
        <w:top w:val="none" w:sz="0" w:space="0" w:color="auto"/>
        <w:left w:val="none" w:sz="0" w:space="0" w:color="auto"/>
        <w:bottom w:val="none" w:sz="0" w:space="0" w:color="auto"/>
        <w:right w:val="none" w:sz="0" w:space="0" w:color="auto"/>
      </w:divBdr>
    </w:div>
    <w:div w:id="1213929822">
      <w:bodyDiv w:val="1"/>
      <w:marLeft w:val="0"/>
      <w:marRight w:val="0"/>
      <w:marTop w:val="0"/>
      <w:marBottom w:val="0"/>
      <w:divBdr>
        <w:top w:val="none" w:sz="0" w:space="0" w:color="auto"/>
        <w:left w:val="none" w:sz="0" w:space="0" w:color="auto"/>
        <w:bottom w:val="none" w:sz="0" w:space="0" w:color="auto"/>
        <w:right w:val="none" w:sz="0" w:space="0" w:color="auto"/>
      </w:divBdr>
    </w:div>
    <w:div w:id="1283685206">
      <w:bodyDiv w:val="1"/>
      <w:marLeft w:val="0"/>
      <w:marRight w:val="0"/>
      <w:marTop w:val="0"/>
      <w:marBottom w:val="0"/>
      <w:divBdr>
        <w:top w:val="none" w:sz="0" w:space="0" w:color="auto"/>
        <w:left w:val="none" w:sz="0" w:space="0" w:color="auto"/>
        <w:bottom w:val="none" w:sz="0" w:space="0" w:color="auto"/>
        <w:right w:val="none" w:sz="0" w:space="0" w:color="auto"/>
      </w:divBdr>
    </w:div>
    <w:div w:id="1289162822">
      <w:bodyDiv w:val="1"/>
      <w:marLeft w:val="0"/>
      <w:marRight w:val="0"/>
      <w:marTop w:val="0"/>
      <w:marBottom w:val="0"/>
      <w:divBdr>
        <w:top w:val="none" w:sz="0" w:space="0" w:color="auto"/>
        <w:left w:val="none" w:sz="0" w:space="0" w:color="auto"/>
        <w:bottom w:val="none" w:sz="0" w:space="0" w:color="auto"/>
        <w:right w:val="none" w:sz="0" w:space="0" w:color="auto"/>
      </w:divBdr>
    </w:div>
    <w:div w:id="1317344286">
      <w:bodyDiv w:val="1"/>
      <w:marLeft w:val="0"/>
      <w:marRight w:val="0"/>
      <w:marTop w:val="0"/>
      <w:marBottom w:val="0"/>
      <w:divBdr>
        <w:top w:val="none" w:sz="0" w:space="0" w:color="auto"/>
        <w:left w:val="none" w:sz="0" w:space="0" w:color="auto"/>
        <w:bottom w:val="none" w:sz="0" w:space="0" w:color="auto"/>
        <w:right w:val="none" w:sz="0" w:space="0" w:color="auto"/>
      </w:divBdr>
    </w:div>
    <w:div w:id="1327632560">
      <w:bodyDiv w:val="1"/>
      <w:marLeft w:val="0"/>
      <w:marRight w:val="0"/>
      <w:marTop w:val="0"/>
      <w:marBottom w:val="0"/>
      <w:divBdr>
        <w:top w:val="none" w:sz="0" w:space="0" w:color="auto"/>
        <w:left w:val="none" w:sz="0" w:space="0" w:color="auto"/>
        <w:bottom w:val="none" w:sz="0" w:space="0" w:color="auto"/>
        <w:right w:val="none" w:sz="0" w:space="0" w:color="auto"/>
      </w:divBdr>
    </w:div>
    <w:div w:id="1327712177">
      <w:bodyDiv w:val="1"/>
      <w:marLeft w:val="0"/>
      <w:marRight w:val="0"/>
      <w:marTop w:val="0"/>
      <w:marBottom w:val="0"/>
      <w:divBdr>
        <w:top w:val="none" w:sz="0" w:space="0" w:color="auto"/>
        <w:left w:val="none" w:sz="0" w:space="0" w:color="auto"/>
        <w:bottom w:val="none" w:sz="0" w:space="0" w:color="auto"/>
        <w:right w:val="none" w:sz="0" w:space="0" w:color="auto"/>
      </w:divBdr>
    </w:div>
    <w:div w:id="1354304204">
      <w:bodyDiv w:val="1"/>
      <w:marLeft w:val="0"/>
      <w:marRight w:val="0"/>
      <w:marTop w:val="0"/>
      <w:marBottom w:val="0"/>
      <w:divBdr>
        <w:top w:val="none" w:sz="0" w:space="0" w:color="auto"/>
        <w:left w:val="none" w:sz="0" w:space="0" w:color="auto"/>
        <w:bottom w:val="none" w:sz="0" w:space="0" w:color="auto"/>
        <w:right w:val="none" w:sz="0" w:space="0" w:color="auto"/>
      </w:divBdr>
    </w:div>
    <w:div w:id="1365247201">
      <w:bodyDiv w:val="1"/>
      <w:marLeft w:val="0"/>
      <w:marRight w:val="0"/>
      <w:marTop w:val="0"/>
      <w:marBottom w:val="0"/>
      <w:divBdr>
        <w:top w:val="none" w:sz="0" w:space="0" w:color="auto"/>
        <w:left w:val="none" w:sz="0" w:space="0" w:color="auto"/>
        <w:bottom w:val="none" w:sz="0" w:space="0" w:color="auto"/>
        <w:right w:val="none" w:sz="0" w:space="0" w:color="auto"/>
      </w:divBdr>
    </w:div>
    <w:div w:id="1384715395">
      <w:bodyDiv w:val="1"/>
      <w:marLeft w:val="0"/>
      <w:marRight w:val="0"/>
      <w:marTop w:val="0"/>
      <w:marBottom w:val="0"/>
      <w:divBdr>
        <w:top w:val="none" w:sz="0" w:space="0" w:color="auto"/>
        <w:left w:val="none" w:sz="0" w:space="0" w:color="auto"/>
        <w:bottom w:val="none" w:sz="0" w:space="0" w:color="auto"/>
        <w:right w:val="none" w:sz="0" w:space="0" w:color="auto"/>
      </w:divBdr>
    </w:div>
    <w:div w:id="1395663438">
      <w:bodyDiv w:val="1"/>
      <w:marLeft w:val="0"/>
      <w:marRight w:val="0"/>
      <w:marTop w:val="0"/>
      <w:marBottom w:val="0"/>
      <w:divBdr>
        <w:top w:val="none" w:sz="0" w:space="0" w:color="auto"/>
        <w:left w:val="none" w:sz="0" w:space="0" w:color="auto"/>
        <w:bottom w:val="none" w:sz="0" w:space="0" w:color="auto"/>
        <w:right w:val="none" w:sz="0" w:space="0" w:color="auto"/>
      </w:divBdr>
    </w:div>
    <w:div w:id="1416050644">
      <w:bodyDiv w:val="1"/>
      <w:marLeft w:val="0"/>
      <w:marRight w:val="0"/>
      <w:marTop w:val="0"/>
      <w:marBottom w:val="0"/>
      <w:divBdr>
        <w:top w:val="none" w:sz="0" w:space="0" w:color="auto"/>
        <w:left w:val="none" w:sz="0" w:space="0" w:color="auto"/>
        <w:bottom w:val="none" w:sz="0" w:space="0" w:color="auto"/>
        <w:right w:val="none" w:sz="0" w:space="0" w:color="auto"/>
      </w:divBdr>
    </w:div>
    <w:div w:id="1425036336">
      <w:bodyDiv w:val="1"/>
      <w:marLeft w:val="0"/>
      <w:marRight w:val="0"/>
      <w:marTop w:val="0"/>
      <w:marBottom w:val="0"/>
      <w:divBdr>
        <w:top w:val="none" w:sz="0" w:space="0" w:color="auto"/>
        <w:left w:val="none" w:sz="0" w:space="0" w:color="auto"/>
        <w:bottom w:val="none" w:sz="0" w:space="0" w:color="auto"/>
        <w:right w:val="none" w:sz="0" w:space="0" w:color="auto"/>
      </w:divBdr>
    </w:div>
    <w:div w:id="1426224486">
      <w:bodyDiv w:val="1"/>
      <w:marLeft w:val="0"/>
      <w:marRight w:val="0"/>
      <w:marTop w:val="0"/>
      <w:marBottom w:val="0"/>
      <w:divBdr>
        <w:top w:val="none" w:sz="0" w:space="0" w:color="auto"/>
        <w:left w:val="none" w:sz="0" w:space="0" w:color="auto"/>
        <w:bottom w:val="none" w:sz="0" w:space="0" w:color="auto"/>
        <w:right w:val="none" w:sz="0" w:space="0" w:color="auto"/>
      </w:divBdr>
    </w:div>
    <w:div w:id="1461142642">
      <w:bodyDiv w:val="1"/>
      <w:marLeft w:val="0"/>
      <w:marRight w:val="0"/>
      <w:marTop w:val="0"/>
      <w:marBottom w:val="0"/>
      <w:divBdr>
        <w:top w:val="none" w:sz="0" w:space="0" w:color="auto"/>
        <w:left w:val="none" w:sz="0" w:space="0" w:color="auto"/>
        <w:bottom w:val="none" w:sz="0" w:space="0" w:color="auto"/>
        <w:right w:val="none" w:sz="0" w:space="0" w:color="auto"/>
      </w:divBdr>
    </w:div>
    <w:div w:id="1461652188">
      <w:bodyDiv w:val="1"/>
      <w:marLeft w:val="0"/>
      <w:marRight w:val="0"/>
      <w:marTop w:val="0"/>
      <w:marBottom w:val="0"/>
      <w:divBdr>
        <w:top w:val="none" w:sz="0" w:space="0" w:color="auto"/>
        <w:left w:val="none" w:sz="0" w:space="0" w:color="auto"/>
        <w:bottom w:val="none" w:sz="0" w:space="0" w:color="auto"/>
        <w:right w:val="none" w:sz="0" w:space="0" w:color="auto"/>
      </w:divBdr>
    </w:div>
    <w:div w:id="1471631096">
      <w:bodyDiv w:val="1"/>
      <w:marLeft w:val="0"/>
      <w:marRight w:val="0"/>
      <w:marTop w:val="0"/>
      <w:marBottom w:val="0"/>
      <w:divBdr>
        <w:top w:val="none" w:sz="0" w:space="0" w:color="auto"/>
        <w:left w:val="none" w:sz="0" w:space="0" w:color="auto"/>
        <w:bottom w:val="none" w:sz="0" w:space="0" w:color="auto"/>
        <w:right w:val="none" w:sz="0" w:space="0" w:color="auto"/>
      </w:divBdr>
    </w:div>
    <w:div w:id="1499227684">
      <w:bodyDiv w:val="1"/>
      <w:marLeft w:val="0"/>
      <w:marRight w:val="0"/>
      <w:marTop w:val="0"/>
      <w:marBottom w:val="0"/>
      <w:divBdr>
        <w:top w:val="none" w:sz="0" w:space="0" w:color="auto"/>
        <w:left w:val="none" w:sz="0" w:space="0" w:color="auto"/>
        <w:bottom w:val="none" w:sz="0" w:space="0" w:color="auto"/>
        <w:right w:val="none" w:sz="0" w:space="0" w:color="auto"/>
      </w:divBdr>
    </w:div>
    <w:div w:id="1575510594">
      <w:bodyDiv w:val="1"/>
      <w:marLeft w:val="0"/>
      <w:marRight w:val="0"/>
      <w:marTop w:val="0"/>
      <w:marBottom w:val="0"/>
      <w:divBdr>
        <w:top w:val="none" w:sz="0" w:space="0" w:color="auto"/>
        <w:left w:val="none" w:sz="0" w:space="0" w:color="auto"/>
        <w:bottom w:val="none" w:sz="0" w:space="0" w:color="auto"/>
        <w:right w:val="none" w:sz="0" w:space="0" w:color="auto"/>
      </w:divBdr>
      <w:divsChild>
        <w:div w:id="819927166">
          <w:marLeft w:val="0"/>
          <w:marRight w:val="0"/>
          <w:marTop w:val="0"/>
          <w:marBottom w:val="0"/>
          <w:divBdr>
            <w:top w:val="none" w:sz="0" w:space="0" w:color="auto"/>
            <w:left w:val="none" w:sz="0" w:space="0" w:color="auto"/>
            <w:bottom w:val="none" w:sz="0" w:space="0" w:color="auto"/>
            <w:right w:val="none" w:sz="0" w:space="0" w:color="auto"/>
          </w:divBdr>
          <w:divsChild>
            <w:div w:id="964895131">
              <w:marLeft w:val="0"/>
              <w:marRight w:val="0"/>
              <w:marTop w:val="0"/>
              <w:marBottom w:val="0"/>
              <w:divBdr>
                <w:top w:val="none" w:sz="0" w:space="0" w:color="auto"/>
                <w:left w:val="none" w:sz="0" w:space="0" w:color="auto"/>
                <w:bottom w:val="none" w:sz="0" w:space="0" w:color="auto"/>
                <w:right w:val="none" w:sz="0" w:space="0" w:color="auto"/>
              </w:divBdr>
              <w:divsChild>
                <w:div w:id="1795715315">
                  <w:marLeft w:val="0"/>
                  <w:marRight w:val="0"/>
                  <w:marTop w:val="0"/>
                  <w:marBottom w:val="0"/>
                  <w:divBdr>
                    <w:top w:val="none" w:sz="0" w:space="0" w:color="auto"/>
                    <w:left w:val="none" w:sz="0" w:space="0" w:color="auto"/>
                    <w:bottom w:val="none" w:sz="0" w:space="0" w:color="auto"/>
                    <w:right w:val="none" w:sz="0" w:space="0" w:color="auto"/>
                  </w:divBdr>
                </w:div>
              </w:divsChild>
            </w:div>
            <w:div w:id="132017501">
              <w:marLeft w:val="0"/>
              <w:marRight w:val="0"/>
              <w:marTop w:val="0"/>
              <w:marBottom w:val="0"/>
              <w:divBdr>
                <w:top w:val="none" w:sz="0" w:space="0" w:color="auto"/>
                <w:left w:val="none" w:sz="0" w:space="0" w:color="auto"/>
                <w:bottom w:val="none" w:sz="0" w:space="0" w:color="auto"/>
                <w:right w:val="none" w:sz="0" w:space="0" w:color="auto"/>
              </w:divBdr>
              <w:divsChild>
                <w:div w:id="132654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13443">
          <w:marLeft w:val="0"/>
          <w:marRight w:val="0"/>
          <w:marTop w:val="0"/>
          <w:marBottom w:val="0"/>
          <w:divBdr>
            <w:top w:val="none" w:sz="0" w:space="0" w:color="auto"/>
            <w:left w:val="none" w:sz="0" w:space="0" w:color="auto"/>
            <w:bottom w:val="none" w:sz="0" w:space="0" w:color="auto"/>
            <w:right w:val="none" w:sz="0" w:space="0" w:color="auto"/>
          </w:divBdr>
          <w:divsChild>
            <w:div w:id="680621672">
              <w:marLeft w:val="0"/>
              <w:marRight w:val="0"/>
              <w:marTop w:val="0"/>
              <w:marBottom w:val="0"/>
              <w:divBdr>
                <w:top w:val="none" w:sz="0" w:space="0" w:color="auto"/>
                <w:left w:val="none" w:sz="0" w:space="0" w:color="auto"/>
                <w:bottom w:val="none" w:sz="0" w:space="0" w:color="auto"/>
                <w:right w:val="none" w:sz="0" w:space="0" w:color="auto"/>
              </w:divBdr>
              <w:divsChild>
                <w:div w:id="9139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096071">
      <w:bodyDiv w:val="1"/>
      <w:marLeft w:val="0"/>
      <w:marRight w:val="0"/>
      <w:marTop w:val="0"/>
      <w:marBottom w:val="0"/>
      <w:divBdr>
        <w:top w:val="none" w:sz="0" w:space="0" w:color="auto"/>
        <w:left w:val="none" w:sz="0" w:space="0" w:color="auto"/>
        <w:bottom w:val="none" w:sz="0" w:space="0" w:color="auto"/>
        <w:right w:val="none" w:sz="0" w:space="0" w:color="auto"/>
      </w:divBdr>
    </w:div>
    <w:div w:id="1624728191">
      <w:bodyDiv w:val="1"/>
      <w:marLeft w:val="0"/>
      <w:marRight w:val="0"/>
      <w:marTop w:val="0"/>
      <w:marBottom w:val="0"/>
      <w:divBdr>
        <w:top w:val="none" w:sz="0" w:space="0" w:color="auto"/>
        <w:left w:val="none" w:sz="0" w:space="0" w:color="auto"/>
        <w:bottom w:val="none" w:sz="0" w:space="0" w:color="auto"/>
        <w:right w:val="none" w:sz="0" w:space="0" w:color="auto"/>
      </w:divBdr>
    </w:div>
    <w:div w:id="1640570632">
      <w:bodyDiv w:val="1"/>
      <w:marLeft w:val="0"/>
      <w:marRight w:val="0"/>
      <w:marTop w:val="0"/>
      <w:marBottom w:val="0"/>
      <w:divBdr>
        <w:top w:val="none" w:sz="0" w:space="0" w:color="auto"/>
        <w:left w:val="none" w:sz="0" w:space="0" w:color="auto"/>
        <w:bottom w:val="none" w:sz="0" w:space="0" w:color="auto"/>
        <w:right w:val="none" w:sz="0" w:space="0" w:color="auto"/>
      </w:divBdr>
    </w:div>
    <w:div w:id="1677077049">
      <w:bodyDiv w:val="1"/>
      <w:marLeft w:val="0"/>
      <w:marRight w:val="0"/>
      <w:marTop w:val="0"/>
      <w:marBottom w:val="0"/>
      <w:divBdr>
        <w:top w:val="none" w:sz="0" w:space="0" w:color="auto"/>
        <w:left w:val="none" w:sz="0" w:space="0" w:color="auto"/>
        <w:bottom w:val="none" w:sz="0" w:space="0" w:color="auto"/>
        <w:right w:val="none" w:sz="0" w:space="0" w:color="auto"/>
      </w:divBdr>
    </w:div>
    <w:div w:id="1719238224">
      <w:bodyDiv w:val="1"/>
      <w:marLeft w:val="0"/>
      <w:marRight w:val="0"/>
      <w:marTop w:val="0"/>
      <w:marBottom w:val="0"/>
      <w:divBdr>
        <w:top w:val="none" w:sz="0" w:space="0" w:color="auto"/>
        <w:left w:val="none" w:sz="0" w:space="0" w:color="auto"/>
        <w:bottom w:val="none" w:sz="0" w:space="0" w:color="auto"/>
        <w:right w:val="none" w:sz="0" w:space="0" w:color="auto"/>
      </w:divBdr>
    </w:div>
    <w:div w:id="1734354884">
      <w:bodyDiv w:val="1"/>
      <w:marLeft w:val="0"/>
      <w:marRight w:val="0"/>
      <w:marTop w:val="0"/>
      <w:marBottom w:val="0"/>
      <w:divBdr>
        <w:top w:val="none" w:sz="0" w:space="0" w:color="auto"/>
        <w:left w:val="none" w:sz="0" w:space="0" w:color="auto"/>
        <w:bottom w:val="none" w:sz="0" w:space="0" w:color="auto"/>
        <w:right w:val="none" w:sz="0" w:space="0" w:color="auto"/>
      </w:divBdr>
    </w:div>
    <w:div w:id="1751150853">
      <w:bodyDiv w:val="1"/>
      <w:marLeft w:val="0"/>
      <w:marRight w:val="0"/>
      <w:marTop w:val="0"/>
      <w:marBottom w:val="0"/>
      <w:divBdr>
        <w:top w:val="none" w:sz="0" w:space="0" w:color="auto"/>
        <w:left w:val="none" w:sz="0" w:space="0" w:color="auto"/>
        <w:bottom w:val="none" w:sz="0" w:space="0" w:color="auto"/>
        <w:right w:val="none" w:sz="0" w:space="0" w:color="auto"/>
      </w:divBdr>
    </w:div>
    <w:div w:id="1754928974">
      <w:bodyDiv w:val="1"/>
      <w:marLeft w:val="0"/>
      <w:marRight w:val="0"/>
      <w:marTop w:val="0"/>
      <w:marBottom w:val="0"/>
      <w:divBdr>
        <w:top w:val="none" w:sz="0" w:space="0" w:color="auto"/>
        <w:left w:val="none" w:sz="0" w:space="0" w:color="auto"/>
        <w:bottom w:val="none" w:sz="0" w:space="0" w:color="auto"/>
        <w:right w:val="none" w:sz="0" w:space="0" w:color="auto"/>
      </w:divBdr>
    </w:div>
    <w:div w:id="1810786931">
      <w:bodyDiv w:val="1"/>
      <w:marLeft w:val="0"/>
      <w:marRight w:val="0"/>
      <w:marTop w:val="0"/>
      <w:marBottom w:val="0"/>
      <w:divBdr>
        <w:top w:val="none" w:sz="0" w:space="0" w:color="auto"/>
        <w:left w:val="none" w:sz="0" w:space="0" w:color="auto"/>
        <w:bottom w:val="none" w:sz="0" w:space="0" w:color="auto"/>
        <w:right w:val="none" w:sz="0" w:space="0" w:color="auto"/>
      </w:divBdr>
      <w:divsChild>
        <w:div w:id="39985587">
          <w:marLeft w:val="0"/>
          <w:marRight w:val="0"/>
          <w:marTop w:val="0"/>
          <w:marBottom w:val="0"/>
          <w:divBdr>
            <w:top w:val="none" w:sz="0" w:space="0" w:color="auto"/>
            <w:left w:val="none" w:sz="0" w:space="0" w:color="auto"/>
            <w:bottom w:val="none" w:sz="0" w:space="0" w:color="auto"/>
            <w:right w:val="none" w:sz="0" w:space="0" w:color="auto"/>
          </w:divBdr>
          <w:divsChild>
            <w:div w:id="1753506623">
              <w:marLeft w:val="0"/>
              <w:marRight w:val="0"/>
              <w:marTop w:val="0"/>
              <w:marBottom w:val="0"/>
              <w:divBdr>
                <w:top w:val="none" w:sz="0" w:space="0" w:color="auto"/>
                <w:left w:val="none" w:sz="0" w:space="0" w:color="auto"/>
                <w:bottom w:val="none" w:sz="0" w:space="0" w:color="auto"/>
                <w:right w:val="none" w:sz="0" w:space="0" w:color="auto"/>
              </w:divBdr>
              <w:divsChild>
                <w:div w:id="560287846">
                  <w:marLeft w:val="0"/>
                  <w:marRight w:val="0"/>
                  <w:marTop w:val="0"/>
                  <w:marBottom w:val="0"/>
                  <w:divBdr>
                    <w:top w:val="none" w:sz="0" w:space="0" w:color="auto"/>
                    <w:left w:val="none" w:sz="0" w:space="0" w:color="auto"/>
                    <w:bottom w:val="none" w:sz="0" w:space="0" w:color="auto"/>
                    <w:right w:val="none" w:sz="0" w:space="0" w:color="auto"/>
                  </w:divBdr>
                  <w:divsChild>
                    <w:div w:id="131518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526073">
      <w:bodyDiv w:val="1"/>
      <w:marLeft w:val="0"/>
      <w:marRight w:val="0"/>
      <w:marTop w:val="0"/>
      <w:marBottom w:val="0"/>
      <w:divBdr>
        <w:top w:val="none" w:sz="0" w:space="0" w:color="auto"/>
        <w:left w:val="none" w:sz="0" w:space="0" w:color="auto"/>
        <w:bottom w:val="none" w:sz="0" w:space="0" w:color="auto"/>
        <w:right w:val="none" w:sz="0" w:space="0" w:color="auto"/>
      </w:divBdr>
    </w:div>
    <w:div w:id="1835103615">
      <w:bodyDiv w:val="1"/>
      <w:marLeft w:val="0"/>
      <w:marRight w:val="0"/>
      <w:marTop w:val="0"/>
      <w:marBottom w:val="0"/>
      <w:divBdr>
        <w:top w:val="none" w:sz="0" w:space="0" w:color="auto"/>
        <w:left w:val="none" w:sz="0" w:space="0" w:color="auto"/>
        <w:bottom w:val="none" w:sz="0" w:space="0" w:color="auto"/>
        <w:right w:val="none" w:sz="0" w:space="0" w:color="auto"/>
      </w:divBdr>
    </w:div>
    <w:div w:id="1843819003">
      <w:bodyDiv w:val="1"/>
      <w:marLeft w:val="0"/>
      <w:marRight w:val="0"/>
      <w:marTop w:val="0"/>
      <w:marBottom w:val="0"/>
      <w:divBdr>
        <w:top w:val="none" w:sz="0" w:space="0" w:color="auto"/>
        <w:left w:val="none" w:sz="0" w:space="0" w:color="auto"/>
        <w:bottom w:val="none" w:sz="0" w:space="0" w:color="auto"/>
        <w:right w:val="none" w:sz="0" w:space="0" w:color="auto"/>
      </w:divBdr>
    </w:div>
    <w:div w:id="1857570405">
      <w:bodyDiv w:val="1"/>
      <w:marLeft w:val="0"/>
      <w:marRight w:val="0"/>
      <w:marTop w:val="0"/>
      <w:marBottom w:val="0"/>
      <w:divBdr>
        <w:top w:val="none" w:sz="0" w:space="0" w:color="auto"/>
        <w:left w:val="none" w:sz="0" w:space="0" w:color="auto"/>
        <w:bottom w:val="none" w:sz="0" w:space="0" w:color="auto"/>
        <w:right w:val="none" w:sz="0" w:space="0" w:color="auto"/>
      </w:divBdr>
    </w:div>
    <w:div w:id="1858273608">
      <w:bodyDiv w:val="1"/>
      <w:marLeft w:val="0"/>
      <w:marRight w:val="0"/>
      <w:marTop w:val="0"/>
      <w:marBottom w:val="0"/>
      <w:divBdr>
        <w:top w:val="none" w:sz="0" w:space="0" w:color="auto"/>
        <w:left w:val="none" w:sz="0" w:space="0" w:color="auto"/>
        <w:bottom w:val="none" w:sz="0" w:space="0" w:color="auto"/>
        <w:right w:val="none" w:sz="0" w:space="0" w:color="auto"/>
      </w:divBdr>
      <w:divsChild>
        <w:div w:id="142739202">
          <w:marLeft w:val="0"/>
          <w:marRight w:val="0"/>
          <w:marTop w:val="0"/>
          <w:marBottom w:val="0"/>
          <w:divBdr>
            <w:top w:val="none" w:sz="0" w:space="0" w:color="auto"/>
            <w:left w:val="none" w:sz="0" w:space="0" w:color="auto"/>
            <w:bottom w:val="none" w:sz="0" w:space="0" w:color="auto"/>
            <w:right w:val="none" w:sz="0" w:space="0" w:color="auto"/>
          </w:divBdr>
          <w:divsChild>
            <w:div w:id="1498302035">
              <w:marLeft w:val="0"/>
              <w:marRight w:val="0"/>
              <w:marTop w:val="0"/>
              <w:marBottom w:val="0"/>
              <w:divBdr>
                <w:top w:val="none" w:sz="0" w:space="0" w:color="auto"/>
                <w:left w:val="none" w:sz="0" w:space="0" w:color="auto"/>
                <w:bottom w:val="none" w:sz="0" w:space="0" w:color="auto"/>
                <w:right w:val="none" w:sz="0" w:space="0" w:color="auto"/>
              </w:divBdr>
              <w:divsChild>
                <w:div w:id="656081178">
                  <w:marLeft w:val="0"/>
                  <w:marRight w:val="0"/>
                  <w:marTop w:val="0"/>
                  <w:marBottom w:val="0"/>
                  <w:divBdr>
                    <w:top w:val="none" w:sz="0" w:space="0" w:color="auto"/>
                    <w:left w:val="none" w:sz="0" w:space="0" w:color="auto"/>
                    <w:bottom w:val="none" w:sz="0" w:space="0" w:color="auto"/>
                    <w:right w:val="none" w:sz="0" w:space="0" w:color="auto"/>
                  </w:divBdr>
                  <w:divsChild>
                    <w:div w:id="64200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291184">
      <w:bodyDiv w:val="1"/>
      <w:marLeft w:val="0"/>
      <w:marRight w:val="0"/>
      <w:marTop w:val="0"/>
      <w:marBottom w:val="0"/>
      <w:divBdr>
        <w:top w:val="none" w:sz="0" w:space="0" w:color="auto"/>
        <w:left w:val="none" w:sz="0" w:space="0" w:color="auto"/>
        <w:bottom w:val="none" w:sz="0" w:space="0" w:color="auto"/>
        <w:right w:val="none" w:sz="0" w:space="0" w:color="auto"/>
      </w:divBdr>
    </w:div>
    <w:div w:id="1915040474">
      <w:bodyDiv w:val="1"/>
      <w:marLeft w:val="0"/>
      <w:marRight w:val="0"/>
      <w:marTop w:val="0"/>
      <w:marBottom w:val="0"/>
      <w:divBdr>
        <w:top w:val="none" w:sz="0" w:space="0" w:color="auto"/>
        <w:left w:val="none" w:sz="0" w:space="0" w:color="auto"/>
        <w:bottom w:val="none" w:sz="0" w:space="0" w:color="auto"/>
        <w:right w:val="none" w:sz="0" w:space="0" w:color="auto"/>
      </w:divBdr>
    </w:div>
    <w:div w:id="1953635615">
      <w:bodyDiv w:val="1"/>
      <w:marLeft w:val="0"/>
      <w:marRight w:val="0"/>
      <w:marTop w:val="0"/>
      <w:marBottom w:val="0"/>
      <w:divBdr>
        <w:top w:val="none" w:sz="0" w:space="0" w:color="auto"/>
        <w:left w:val="none" w:sz="0" w:space="0" w:color="auto"/>
        <w:bottom w:val="none" w:sz="0" w:space="0" w:color="auto"/>
        <w:right w:val="none" w:sz="0" w:space="0" w:color="auto"/>
      </w:divBdr>
    </w:div>
    <w:div w:id="1972897824">
      <w:bodyDiv w:val="1"/>
      <w:marLeft w:val="0"/>
      <w:marRight w:val="0"/>
      <w:marTop w:val="0"/>
      <w:marBottom w:val="0"/>
      <w:divBdr>
        <w:top w:val="none" w:sz="0" w:space="0" w:color="auto"/>
        <w:left w:val="none" w:sz="0" w:space="0" w:color="auto"/>
        <w:bottom w:val="none" w:sz="0" w:space="0" w:color="auto"/>
        <w:right w:val="none" w:sz="0" w:space="0" w:color="auto"/>
      </w:divBdr>
    </w:div>
    <w:div w:id="1990667577">
      <w:bodyDiv w:val="1"/>
      <w:marLeft w:val="0"/>
      <w:marRight w:val="0"/>
      <w:marTop w:val="0"/>
      <w:marBottom w:val="0"/>
      <w:divBdr>
        <w:top w:val="none" w:sz="0" w:space="0" w:color="auto"/>
        <w:left w:val="none" w:sz="0" w:space="0" w:color="auto"/>
        <w:bottom w:val="none" w:sz="0" w:space="0" w:color="auto"/>
        <w:right w:val="none" w:sz="0" w:space="0" w:color="auto"/>
      </w:divBdr>
      <w:divsChild>
        <w:div w:id="2137329641">
          <w:marLeft w:val="0"/>
          <w:marRight w:val="0"/>
          <w:marTop w:val="0"/>
          <w:marBottom w:val="0"/>
          <w:divBdr>
            <w:top w:val="none" w:sz="0" w:space="0" w:color="auto"/>
            <w:left w:val="none" w:sz="0" w:space="0" w:color="auto"/>
            <w:bottom w:val="none" w:sz="0" w:space="0" w:color="auto"/>
            <w:right w:val="none" w:sz="0" w:space="0" w:color="auto"/>
          </w:divBdr>
          <w:divsChild>
            <w:div w:id="1737241487">
              <w:marLeft w:val="0"/>
              <w:marRight w:val="0"/>
              <w:marTop w:val="0"/>
              <w:marBottom w:val="0"/>
              <w:divBdr>
                <w:top w:val="none" w:sz="0" w:space="0" w:color="auto"/>
                <w:left w:val="none" w:sz="0" w:space="0" w:color="auto"/>
                <w:bottom w:val="none" w:sz="0" w:space="0" w:color="auto"/>
                <w:right w:val="none" w:sz="0" w:space="0" w:color="auto"/>
              </w:divBdr>
              <w:divsChild>
                <w:div w:id="1879315233">
                  <w:marLeft w:val="0"/>
                  <w:marRight w:val="0"/>
                  <w:marTop w:val="0"/>
                  <w:marBottom w:val="0"/>
                  <w:divBdr>
                    <w:top w:val="none" w:sz="0" w:space="0" w:color="auto"/>
                    <w:left w:val="none" w:sz="0" w:space="0" w:color="auto"/>
                    <w:bottom w:val="none" w:sz="0" w:space="0" w:color="auto"/>
                    <w:right w:val="none" w:sz="0" w:space="0" w:color="auto"/>
                  </w:divBdr>
                  <w:divsChild>
                    <w:div w:id="33746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729706">
      <w:bodyDiv w:val="1"/>
      <w:marLeft w:val="0"/>
      <w:marRight w:val="0"/>
      <w:marTop w:val="0"/>
      <w:marBottom w:val="0"/>
      <w:divBdr>
        <w:top w:val="none" w:sz="0" w:space="0" w:color="auto"/>
        <w:left w:val="none" w:sz="0" w:space="0" w:color="auto"/>
        <w:bottom w:val="none" w:sz="0" w:space="0" w:color="auto"/>
        <w:right w:val="none" w:sz="0" w:space="0" w:color="auto"/>
      </w:divBdr>
      <w:divsChild>
        <w:div w:id="1598060108">
          <w:marLeft w:val="0"/>
          <w:marRight w:val="0"/>
          <w:marTop w:val="0"/>
          <w:marBottom w:val="0"/>
          <w:divBdr>
            <w:top w:val="none" w:sz="0" w:space="0" w:color="auto"/>
            <w:left w:val="none" w:sz="0" w:space="0" w:color="auto"/>
            <w:bottom w:val="none" w:sz="0" w:space="0" w:color="auto"/>
            <w:right w:val="none" w:sz="0" w:space="0" w:color="auto"/>
          </w:divBdr>
          <w:divsChild>
            <w:div w:id="282467462">
              <w:marLeft w:val="0"/>
              <w:marRight w:val="0"/>
              <w:marTop w:val="0"/>
              <w:marBottom w:val="0"/>
              <w:divBdr>
                <w:top w:val="none" w:sz="0" w:space="0" w:color="auto"/>
                <w:left w:val="none" w:sz="0" w:space="0" w:color="auto"/>
                <w:bottom w:val="none" w:sz="0" w:space="0" w:color="auto"/>
                <w:right w:val="none" w:sz="0" w:space="0" w:color="auto"/>
              </w:divBdr>
              <w:divsChild>
                <w:div w:id="1077509579">
                  <w:marLeft w:val="0"/>
                  <w:marRight w:val="0"/>
                  <w:marTop w:val="0"/>
                  <w:marBottom w:val="0"/>
                  <w:divBdr>
                    <w:top w:val="none" w:sz="0" w:space="0" w:color="auto"/>
                    <w:left w:val="none" w:sz="0" w:space="0" w:color="auto"/>
                    <w:bottom w:val="none" w:sz="0" w:space="0" w:color="auto"/>
                    <w:right w:val="none" w:sz="0" w:space="0" w:color="auto"/>
                  </w:divBdr>
                  <w:divsChild>
                    <w:div w:id="7860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37039">
      <w:bodyDiv w:val="1"/>
      <w:marLeft w:val="0"/>
      <w:marRight w:val="0"/>
      <w:marTop w:val="0"/>
      <w:marBottom w:val="0"/>
      <w:divBdr>
        <w:top w:val="none" w:sz="0" w:space="0" w:color="auto"/>
        <w:left w:val="none" w:sz="0" w:space="0" w:color="auto"/>
        <w:bottom w:val="none" w:sz="0" w:space="0" w:color="auto"/>
        <w:right w:val="none" w:sz="0" w:space="0" w:color="auto"/>
      </w:divBdr>
    </w:div>
    <w:div w:id="2015108426">
      <w:bodyDiv w:val="1"/>
      <w:marLeft w:val="0"/>
      <w:marRight w:val="0"/>
      <w:marTop w:val="0"/>
      <w:marBottom w:val="0"/>
      <w:divBdr>
        <w:top w:val="none" w:sz="0" w:space="0" w:color="auto"/>
        <w:left w:val="none" w:sz="0" w:space="0" w:color="auto"/>
        <w:bottom w:val="none" w:sz="0" w:space="0" w:color="auto"/>
        <w:right w:val="none" w:sz="0" w:space="0" w:color="auto"/>
      </w:divBdr>
    </w:div>
    <w:div w:id="2023121040">
      <w:bodyDiv w:val="1"/>
      <w:marLeft w:val="0"/>
      <w:marRight w:val="0"/>
      <w:marTop w:val="0"/>
      <w:marBottom w:val="0"/>
      <w:divBdr>
        <w:top w:val="none" w:sz="0" w:space="0" w:color="auto"/>
        <w:left w:val="none" w:sz="0" w:space="0" w:color="auto"/>
        <w:bottom w:val="none" w:sz="0" w:space="0" w:color="auto"/>
        <w:right w:val="none" w:sz="0" w:space="0" w:color="auto"/>
      </w:divBdr>
    </w:div>
    <w:div w:id="2031755063">
      <w:bodyDiv w:val="1"/>
      <w:marLeft w:val="0"/>
      <w:marRight w:val="0"/>
      <w:marTop w:val="0"/>
      <w:marBottom w:val="0"/>
      <w:divBdr>
        <w:top w:val="none" w:sz="0" w:space="0" w:color="auto"/>
        <w:left w:val="none" w:sz="0" w:space="0" w:color="auto"/>
        <w:bottom w:val="none" w:sz="0" w:space="0" w:color="auto"/>
        <w:right w:val="none" w:sz="0" w:space="0" w:color="auto"/>
      </w:divBdr>
    </w:div>
    <w:div w:id="2039774325">
      <w:bodyDiv w:val="1"/>
      <w:marLeft w:val="0"/>
      <w:marRight w:val="0"/>
      <w:marTop w:val="0"/>
      <w:marBottom w:val="0"/>
      <w:divBdr>
        <w:top w:val="none" w:sz="0" w:space="0" w:color="auto"/>
        <w:left w:val="none" w:sz="0" w:space="0" w:color="auto"/>
        <w:bottom w:val="none" w:sz="0" w:space="0" w:color="auto"/>
        <w:right w:val="none" w:sz="0" w:space="0" w:color="auto"/>
      </w:divBdr>
    </w:div>
    <w:div w:id="2050448700">
      <w:bodyDiv w:val="1"/>
      <w:marLeft w:val="0"/>
      <w:marRight w:val="0"/>
      <w:marTop w:val="0"/>
      <w:marBottom w:val="0"/>
      <w:divBdr>
        <w:top w:val="none" w:sz="0" w:space="0" w:color="auto"/>
        <w:left w:val="none" w:sz="0" w:space="0" w:color="auto"/>
        <w:bottom w:val="none" w:sz="0" w:space="0" w:color="auto"/>
        <w:right w:val="none" w:sz="0" w:space="0" w:color="auto"/>
      </w:divBdr>
    </w:div>
    <w:div w:id="2091267697">
      <w:bodyDiv w:val="1"/>
      <w:marLeft w:val="0"/>
      <w:marRight w:val="0"/>
      <w:marTop w:val="0"/>
      <w:marBottom w:val="0"/>
      <w:divBdr>
        <w:top w:val="none" w:sz="0" w:space="0" w:color="auto"/>
        <w:left w:val="none" w:sz="0" w:space="0" w:color="auto"/>
        <w:bottom w:val="none" w:sz="0" w:space="0" w:color="auto"/>
        <w:right w:val="none" w:sz="0" w:space="0" w:color="auto"/>
      </w:divBdr>
    </w:div>
    <w:div w:id="21304674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yperlink" Target="https://mobikul.com/pencilkit-in-swift/" TargetMode="Externa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hackingwithswift.com/learn"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hyperlink" Target="https://kavsoft.dev/"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6.jpeg"/><Relationship Id="rId31" Type="http://schemas.openxmlformats.org/officeDocument/2006/relationships/hyperlink" Target="https://www.raywenderlich.com/30195423-core-image-tutorial-getting-started"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www.raywenderlich.com/25658084-core-image-tutorial-for-ios-custom-filters" TargetMode="External"/><Relationship Id="rId35" Type="http://schemas.openxmlformats.org/officeDocument/2006/relationships/header" Target="header4.xml"/><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guyendangquy/Library/Group%20Containers/UBF8T346G9.Office/User%20Content.localized/Templates.localized/&#273;o&#770;&#768;%20a&#769;n%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6mmKf1hGCAAa4sOsfCMzFvJb7Q==">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D1E1924-3EAE-4A46-8186-86E50546A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đồ án template.dotx</Template>
  <TotalTime>352</TotalTime>
  <Pages>36</Pages>
  <Words>5842</Words>
  <Characters>33306</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19IT4-Nguyễn Đăng Quý</cp:lastModifiedBy>
  <cp:revision>48</cp:revision>
  <cp:lastPrinted>2022-05-31T15:02:00Z</cp:lastPrinted>
  <dcterms:created xsi:type="dcterms:W3CDTF">2022-05-07T01:15:00Z</dcterms:created>
  <dcterms:modified xsi:type="dcterms:W3CDTF">2022-06-18T11:02:00Z</dcterms:modified>
</cp:coreProperties>
</file>